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C655A" w14:textId="77777777" w:rsidR="00AB3680" w:rsidRDefault="00F35D80">
      <w:pPr>
        <w:spacing w:before="240"/>
        <w:jc w:val="center"/>
        <w:rPr>
          <w:rFonts w:asciiTheme="minorBidi" w:hAnsiTheme="minorBidi" w:cstheme="minorBidi"/>
        </w:rPr>
      </w:pPr>
      <w:r>
        <w:rPr>
          <w:rFonts w:asciiTheme="minorBidi" w:hAnsiTheme="minorBidi" w:cstheme="minorBidi"/>
        </w:rPr>
        <w:softHyphen/>
      </w:r>
    </w:p>
    <w:p w14:paraId="6FA8F3D3" w14:textId="77777777" w:rsidR="00AB3680" w:rsidRDefault="00AB3680">
      <w:pPr>
        <w:jc w:val="center"/>
        <w:rPr>
          <w:rFonts w:asciiTheme="minorBidi" w:hAnsiTheme="minorBidi" w:cstheme="minorBidi"/>
        </w:rPr>
      </w:pPr>
    </w:p>
    <w:p w14:paraId="3F9EE674" w14:textId="77777777" w:rsidR="00AB3680" w:rsidRDefault="00AB3680">
      <w:pPr>
        <w:rPr>
          <w:rFonts w:asciiTheme="minorBidi" w:hAnsiTheme="minorBidi" w:cstheme="minorBidi"/>
        </w:rPr>
      </w:pPr>
    </w:p>
    <w:p w14:paraId="4DFBD345" w14:textId="77777777" w:rsidR="00AB3680" w:rsidRDefault="00AB3680">
      <w:pPr>
        <w:rPr>
          <w:rFonts w:asciiTheme="minorBidi" w:hAnsiTheme="minorBidi" w:cstheme="minorBidi"/>
        </w:rPr>
      </w:pPr>
    </w:p>
    <w:p w14:paraId="50E4E3D1" w14:textId="77777777" w:rsidR="00AB3680" w:rsidRDefault="00AB3680">
      <w:pPr>
        <w:rPr>
          <w:rFonts w:asciiTheme="minorBidi" w:hAnsiTheme="minorBidi" w:cstheme="minorBidi"/>
        </w:rPr>
      </w:pPr>
    </w:p>
    <w:p w14:paraId="7804BC63" w14:textId="77777777" w:rsidR="00AB3680" w:rsidRDefault="00AB3680">
      <w:pPr>
        <w:rPr>
          <w:rFonts w:asciiTheme="minorBidi" w:hAnsiTheme="minorBidi" w:cstheme="minorBidi"/>
        </w:rPr>
      </w:pPr>
    </w:p>
    <w:p w14:paraId="68BC1EA5" w14:textId="77777777" w:rsidR="00AB3680" w:rsidRDefault="00AB3680">
      <w:pPr>
        <w:rPr>
          <w:rFonts w:asciiTheme="minorBidi" w:hAnsiTheme="minorBidi" w:cstheme="minorBidi"/>
        </w:rPr>
      </w:pPr>
    </w:p>
    <w:p w14:paraId="13F08360" w14:textId="77777777" w:rsidR="00AB3680" w:rsidRDefault="00AB3680">
      <w:pPr>
        <w:rPr>
          <w:rFonts w:asciiTheme="minorBidi" w:hAnsiTheme="minorBidi" w:cstheme="minorBidi"/>
        </w:rPr>
      </w:pPr>
    </w:p>
    <w:p w14:paraId="0CECAEC7" w14:textId="3EE9866D" w:rsidR="00AB3680" w:rsidRDefault="00C36AFB">
      <w:pPr>
        <w:jc w:val="center"/>
        <w:rPr>
          <w:rFonts w:asciiTheme="minorBidi" w:hAnsiTheme="minorBidi" w:cstheme="minorBidi"/>
          <w:b/>
          <w:caps/>
          <w:sz w:val="48"/>
          <w:szCs w:val="48"/>
        </w:rPr>
      </w:pPr>
      <w:r>
        <w:rPr>
          <w:rFonts w:asciiTheme="minorBidi" w:hAnsiTheme="minorBidi" w:cstheme="minorBidi"/>
          <w:b/>
          <w:caps/>
          <w:sz w:val="48"/>
          <w:szCs w:val="48"/>
        </w:rPr>
        <w:t>{</w:t>
      </w:r>
      <w:r w:rsidRPr="00C36AFB">
        <w:rPr>
          <w:rFonts w:asciiTheme="minorBidi" w:hAnsiTheme="minorBidi" w:cstheme="minorBidi"/>
          <w:b/>
          <w:caps/>
          <w:sz w:val="48"/>
          <w:szCs w:val="48"/>
        </w:rPr>
        <w:t>Module</w:t>
      </w:r>
      <w:r>
        <w:rPr>
          <w:rFonts w:asciiTheme="minorBidi" w:hAnsiTheme="minorBidi" w:cstheme="minorBidi"/>
          <w:b/>
          <w:caps/>
          <w:sz w:val="48"/>
          <w:szCs w:val="48"/>
        </w:rPr>
        <w:t>}</w:t>
      </w:r>
    </w:p>
    <w:p w14:paraId="6EF9C4E8" w14:textId="77777777" w:rsidR="00AB3680" w:rsidRDefault="00AB3680">
      <w:pPr>
        <w:rPr>
          <w:rFonts w:asciiTheme="minorBidi" w:hAnsiTheme="minorBidi" w:cstheme="minorBidi"/>
          <w:b/>
          <w:caps/>
          <w:sz w:val="48"/>
          <w:szCs w:val="48"/>
        </w:rPr>
      </w:pPr>
    </w:p>
    <w:p w14:paraId="7F03F675" w14:textId="77777777" w:rsidR="00AB3680" w:rsidRDefault="00F35D80">
      <w:pPr>
        <w:jc w:val="center"/>
        <w:rPr>
          <w:rFonts w:asciiTheme="minorBidi" w:hAnsiTheme="minorBidi" w:cstheme="minorBidi"/>
          <w:b/>
          <w:caps/>
          <w:sz w:val="44"/>
          <w:szCs w:val="44"/>
        </w:rPr>
      </w:pPr>
      <w:r>
        <w:rPr>
          <w:rFonts w:asciiTheme="minorBidi" w:hAnsiTheme="minorBidi" w:cstheme="minorBidi"/>
          <w:b/>
          <w:caps/>
          <w:sz w:val="44"/>
          <w:szCs w:val="44"/>
        </w:rPr>
        <w:t>fs / document</w:t>
      </w:r>
    </w:p>
    <w:p w14:paraId="5612E236" w14:textId="77777777" w:rsidR="00AB3680" w:rsidRDefault="00AB3680">
      <w:pPr>
        <w:jc w:val="center"/>
        <w:rPr>
          <w:rFonts w:asciiTheme="minorBidi" w:hAnsiTheme="minorBidi" w:cstheme="minorBidi"/>
          <w:b/>
          <w:caps/>
          <w:sz w:val="44"/>
          <w:szCs w:val="44"/>
        </w:rPr>
      </w:pPr>
    </w:p>
    <w:p w14:paraId="2D7D0743" w14:textId="77777777" w:rsidR="00AB3680" w:rsidRDefault="00EF504A">
      <w:pPr>
        <w:jc w:val="center"/>
        <w:rPr>
          <w:rFonts w:asciiTheme="minorBidi" w:hAnsiTheme="minorBidi" w:cstheme="minorBidi"/>
          <w:b/>
          <w:caps/>
          <w:sz w:val="16"/>
          <w:szCs w:val="16"/>
        </w:rPr>
      </w:pPr>
      <w:r>
        <w:rPr>
          <w:rFonts w:asciiTheme="minorBidi" w:hAnsiTheme="minorBidi" w:cstheme="minorBidi"/>
          <w:b/>
          <w:caps/>
          <w:noProof/>
          <w:sz w:val="16"/>
          <w:szCs w:val="16"/>
          <w:lang w:val="en-IN" w:eastAsia="en-IN"/>
        </w:rPr>
        <mc:AlternateContent>
          <mc:Choice Requires="wps">
            <w:drawing>
              <wp:anchor distT="0" distB="0" distL="114300" distR="114300" simplePos="0" relativeHeight="251659264" behindDoc="0" locked="0" layoutInCell="1" allowOverlap="1" wp14:anchorId="239A3248" wp14:editId="6D87C860">
                <wp:simplePos x="0" y="0"/>
                <wp:positionH relativeFrom="column">
                  <wp:posOffset>3937635</wp:posOffset>
                </wp:positionH>
                <wp:positionV relativeFrom="paragraph">
                  <wp:posOffset>594360</wp:posOffset>
                </wp:positionV>
                <wp:extent cx="19685" cy="1460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 cy="146050"/>
                        </a:xfrm>
                        <a:prstGeom prst="rect">
                          <a:avLst/>
                        </a:prstGeom>
                        <a:noFill/>
                        <a:ln>
                          <a:noFill/>
                        </a:ln>
                      </wps:spPr>
                      <wps:txbx>
                        <w:txbxContent>
                          <w:p w14:paraId="42B83079" w14:textId="77777777" w:rsidR="00AB3680" w:rsidRDefault="00AB368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A3248" id="Rectangle 3" o:spid="_x0000_s1026" style="position:absolute;left:0;text-align:left;margin-left:310.05pt;margin-top:46.8pt;width:1.55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" filled="f" stroked="f">
                <v:textbox inset="0,0,0,0">
                  <w:txbxContent>
                    <w:p w14:paraId="42B83079" w14:textId="77777777" w:rsidR="00AB3680" w:rsidRDefault="00AB3680"/>
                  </w:txbxContent>
                </v:textbox>
              </v:rect>
            </w:pict>
          </mc:Fallback>
        </mc:AlternateContent>
      </w:r>
      <w:r w:rsidR="00F35D80">
        <w:rPr>
          <w:rFonts w:asciiTheme="minorBidi" w:hAnsiTheme="minorBidi" w:cstheme="minorBidi"/>
          <w:b/>
          <w:caps/>
          <w:sz w:val="16"/>
          <w:szCs w:val="16"/>
        </w:rPr>
        <w:t xml:space="preserve">    </w:t>
      </w:r>
    </w:p>
    <w:p w14:paraId="308C606B" w14:textId="77777777" w:rsidR="00AB3680" w:rsidRDefault="00F35D80">
      <w:pPr>
        <w:rPr>
          <w:rFonts w:asciiTheme="minorBidi" w:hAnsiTheme="minorBidi" w:cstheme="minorBidi"/>
          <w:b/>
          <w:caps/>
          <w:sz w:val="32"/>
          <w:szCs w:val="44"/>
        </w:rPr>
      </w:pPr>
      <w:r>
        <w:rPr>
          <w:rFonts w:asciiTheme="minorBidi" w:hAnsiTheme="minorBidi" w:cstheme="minorBidi"/>
          <w:b/>
          <w:caps/>
          <w:sz w:val="32"/>
          <w:szCs w:val="44"/>
        </w:rPr>
        <w:t xml:space="preserve">                                                     By</w:t>
      </w:r>
    </w:p>
    <w:p w14:paraId="145BC2DD" w14:textId="77777777" w:rsidR="00AB3680" w:rsidRDefault="00F35D80">
      <w:pPr>
        <w:jc w:val="center"/>
        <w:rPr>
          <w:rFonts w:asciiTheme="minorBidi" w:hAnsiTheme="minorBidi" w:cstheme="minorBidi"/>
          <w:b/>
          <w:caps/>
          <w:sz w:val="32"/>
          <w:szCs w:val="44"/>
        </w:rPr>
      </w:pPr>
      <w:r>
        <w:rPr>
          <w:rFonts w:asciiTheme="minorBidi" w:hAnsiTheme="minorBidi" w:cstheme="minorBidi"/>
          <w:b/>
          <w:caps/>
          <w:noProof/>
          <w:sz w:val="32"/>
          <w:szCs w:val="44"/>
          <w:lang w:val="en-IN" w:eastAsia="en-IN"/>
        </w:rPr>
        <w:drawing>
          <wp:anchor distT="0" distB="0" distL="114300" distR="114300" simplePos="0" relativeHeight="251660288" behindDoc="1" locked="0" layoutInCell="1" allowOverlap="1" wp14:anchorId="0D1EEB03" wp14:editId="762A875C">
            <wp:simplePos x="0" y="0"/>
            <wp:positionH relativeFrom="column">
              <wp:posOffset>1764665</wp:posOffset>
            </wp:positionH>
            <wp:positionV relativeFrom="paragraph">
              <wp:posOffset>223520</wp:posOffset>
            </wp:positionV>
            <wp:extent cx="2176145" cy="866140"/>
            <wp:effectExtent l="19050" t="0" r="0" b="0"/>
            <wp:wrapThrough wrapText="bothSides">
              <wp:wrapPolygon edited="0">
                <wp:start x="-189" y="0"/>
                <wp:lineTo x="-189" y="20903"/>
                <wp:lineTo x="21556" y="20903"/>
                <wp:lineTo x="21556" y="0"/>
                <wp:lineTo x="-189"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6145" cy="866140"/>
                    </a:xfrm>
                    <a:prstGeom prst="rect">
                      <a:avLst/>
                    </a:prstGeom>
                  </pic:spPr>
                </pic:pic>
              </a:graphicData>
            </a:graphic>
          </wp:anchor>
        </w:drawing>
      </w:r>
    </w:p>
    <w:p w14:paraId="1F4F5188" w14:textId="77777777" w:rsidR="00AB3680" w:rsidRDefault="00AB3680">
      <w:pPr>
        <w:jc w:val="center"/>
        <w:rPr>
          <w:rFonts w:asciiTheme="minorBidi" w:hAnsiTheme="minorBidi" w:cstheme="minorBidi"/>
          <w:b/>
          <w:caps/>
          <w:sz w:val="44"/>
          <w:szCs w:val="44"/>
        </w:rPr>
      </w:pPr>
    </w:p>
    <w:p w14:paraId="40F79F8E" w14:textId="77777777" w:rsidR="00AB3680" w:rsidRDefault="00AB3680">
      <w:pPr>
        <w:jc w:val="center"/>
        <w:rPr>
          <w:rFonts w:asciiTheme="minorBidi" w:hAnsiTheme="minorBidi" w:cstheme="minorBidi"/>
          <w:b/>
          <w:caps/>
          <w:sz w:val="44"/>
          <w:szCs w:val="44"/>
        </w:rPr>
      </w:pPr>
    </w:p>
    <w:p w14:paraId="76B0D98F" w14:textId="77777777" w:rsidR="00AB3680" w:rsidRDefault="00AB3680">
      <w:pPr>
        <w:rPr>
          <w:rFonts w:asciiTheme="minorBidi" w:hAnsiTheme="minorBidi" w:cstheme="minorBidi"/>
          <w:b/>
          <w:caps/>
          <w:sz w:val="44"/>
          <w:szCs w:val="44"/>
        </w:rPr>
      </w:pPr>
    </w:p>
    <w:p w14:paraId="79972E05" w14:textId="77777777" w:rsidR="00AB3680" w:rsidRDefault="00AB3680">
      <w:pPr>
        <w:jc w:val="center"/>
        <w:rPr>
          <w:rFonts w:asciiTheme="minorBidi" w:hAnsiTheme="minorBidi" w:cstheme="minorBidi"/>
          <w:b/>
          <w:caps/>
          <w:sz w:val="44"/>
          <w:szCs w:val="44"/>
        </w:rPr>
      </w:pPr>
    </w:p>
    <w:p w14:paraId="37CD6563" w14:textId="77777777" w:rsidR="00AB3680" w:rsidRDefault="00F35D80">
      <w:pPr>
        <w:spacing w:line="360" w:lineRule="auto"/>
        <w:jc w:val="center"/>
        <w:rPr>
          <w:rFonts w:asciiTheme="minorBidi" w:hAnsiTheme="minorBidi" w:cstheme="minorBidi"/>
          <w:b/>
          <w:caps/>
          <w:sz w:val="28"/>
          <w:szCs w:val="28"/>
        </w:rPr>
      </w:pPr>
      <w:r>
        <w:rPr>
          <w:rFonts w:asciiTheme="minorBidi" w:hAnsiTheme="minorBidi" w:cstheme="minorBidi"/>
          <w:b/>
          <w:caps/>
          <w:sz w:val="28"/>
          <w:szCs w:val="28"/>
        </w:rPr>
        <w:t>Novel veritas private limited</w:t>
      </w:r>
    </w:p>
    <w:p w14:paraId="6603ED3D" w14:textId="089B235D" w:rsidR="00C36AFB" w:rsidRDefault="00C36AFB">
      <w:pPr>
        <w:spacing w:line="360" w:lineRule="auto"/>
        <w:jc w:val="center"/>
        <w:rPr>
          <w:rFonts w:asciiTheme="minorBidi" w:hAnsiTheme="minorBidi" w:cstheme="minorBidi"/>
          <w:b/>
          <w:caps/>
          <w:sz w:val="28"/>
          <w:szCs w:val="28"/>
        </w:rPr>
      </w:pPr>
      <w:r>
        <w:rPr>
          <w:rFonts w:asciiTheme="minorBidi" w:hAnsiTheme="minorBidi" w:cstheme="minorBidi"/>
          <w:b/>
          <w:caps/>
          <w:sz w:val="28"/>
          <w:szCs w:val="28"/>
        </w:rPr>
        <w:t>{</w:t>
      </w:r>
      <w:r w:rsidRPr="00C36AFB">
        <w:rPr>
          <w:rFonts w:asciiTheme="minorBidi" w:hAnsiTheme="minorBidi" w:cstheme="minorBidi"/>
          <w:b/>
          <w:caps/>
          <w:sz w:val="28"/>
          <w:szCs w:val="28"/>
        </w:rPr>
        <w:t>Date</w:t>
      </w:r>
      <w:r>
        <w:rPr>
          <w:rFonts w:asciiTheme="minorBidi" w:hAnsiTheme="minorBidi" w:cstheme="minorBidi"/>
          <w:b/>
          <w:caps/>
          <w:sz w:val="28"/>
          <w:szCs w:val="28"/>
        </w:rPr>
        <w:t>}</w:t>
      </w:r>
    </w:p>
    <w:p w14:paraId="5BF5F3F1" w14:textId="0581F796" w:rsidR="00AB3680" w:rsidRDefault="00F35D80">
      <w:pPr>
        <w:spacing w:line="360" w:lineRule="auto"/>
        <w:jc w:val="center"/>
        <w:rPr>
          <w:rFonts w:asciiTheme="minorBidi" w:hAnsiTheme="minorBidi" w:cstheme="minorBidi"/>
        </w:rPr>
      </w:pPr>
      <w:r>
        <w:rPr>
          <w:rFonts w:asciiTheme="minorBidi" w:hAnsiTheme="minorBidi" w:cstheme="minorBidi"/>
          <w:b/>
          <w:caps/>
          <w:sz w:val="28"/>
          <w:szCs w:val="28"/>
        </w:rPr>
        <w:t>Version 1.0</w:t>
      </w:r>
    </w:p>
    <w:p w14:paraId="059C4E94" w14:textId="77777777" w:rsidR="00AB3680" w:rsidRDefault="00F35D80">
      <w:pPr>
        <w:rPr>
          <w:rFonts w:asciiTheme="minorBidi" w:hAnsiTheme="minorBidi" w:cstheme="minorBidi"/>
        </w:rPr>
      </w:pPr>
      <w:r>
        <w:rPr>
          <w:rFonts w:asciiTheme="minorBidi" w:hAnsiTheme="minorBidi" w:cstheme="minorBidi"/>
        </w:rPr>
        <w:br w:type="page"/>
      </w:r>
    </w:p>
    <w:p w14:paraId="587F3810" w14:textId="77777777" w:rsidR="00AB3680" w:rsidRDefault="00AB3680">
      <w:pPr>
        <w:rPr>
          <w:rFonts w:asciiTheme="minorBidi" w:hAnsiTheme="minorBidi" w:cstheme="minorBidi"/>
          <w:szCs w:val="24"/>
          <w:lang w:val="en-GB"/>
        </w:rPr>
      </w:pPr>
    </w:p>
    <w:tbl>
      <w:tblPr>
        <w:tblW w:w="5000" w:type="pct"/>
        <w:jc w:val="center"/>
        <w:tblLook w:val="04A0" w:firstRow="1" w:lastRow="0" w:firstColumn="1" w:lastColumn="0" w:noHBand="0" w:noVBand="1"/>
      </w:tblPr>
      <w:tblGrid>
        <w:gridCol w:w="3211"/>
        <w:gridCol w:w="6028"/>
      </w:tblGrid>
      <w:tr w:rsidR="00AB3680" w14:paraId="0833320C" w14:textId="77777777">
        <w:trPr>
          <w:cantSplit/>
          <w:trHeight w:val="486"/>
          <w:jc w:val="center"/>
        </w:trPr>
        <w:tc>
          <w:tcPr>
            <w:tcW w:w="1738" w:type="pct"/>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tcPr>
          <w:p w14:paraId="2396B5C6" w14:textId="77777777" w:rsidR="00AB3680" w:rsidRDefault="00F35D80">
            <w:pPr>
              <w:spacing w:before="20" w:after="20"/>
              <w:rPr>
                <w:rFonts w:asciiTheme="minorBidi" w:hAnsiTheme="minorBidi" w:cstheme="minorBidi"/>
                <w:b/>
                <w:sz w:val="22"/>
                <w:szCs w:val="22"/>
              </w:rPr>
            </w:pPr>
            <w:r>
              <w:rPr>
                <w:rFonts w:asciiTheme="minorBidi" w:hAnsiTheme="minorBidi" w:cstheme="minorBidi"/>
                <w:b/>
                <w:sz w:val="22"/>
                <w:szCs w:val="22"/>
              </w:rPr>
              <w:t>Title</w:t>
            </w:r>
          </w:p>
        </w:tc>
        <w:tc>
          <w:tcPr>
            <w:tcW w:w="3262" w:type="pct"/>
            <w:tcBorders>
              <w:top w:val="single" w:sz="0" w:space="0" w:color="000000"/>
              <w:left w:val="single" w:sz="2" w:space="0" w:color="000000"/>
              <w:bottom w:val="single" w:sz="0" w:space="0" w:color="000000"/>
              <w:right w:val="single" w:sz="2" w:space="0" w:color="000000"/>
            </w:tcBorders>
            <w:vAlign w:val="center"/>
          </w:tcPr>
          <w:p w14:paraId="67C83F59" w14:textId="44568417" w:rsidR="00AB3680" w:rsidRPr="00C36AFB" w:rsidRDefault="00C36AFB">
            <w:pPr>
              <w:spacing w:before="20" w:after="20"/>
              <w:rPr>
                <w:rFonts w:asciiTheme="minorBidi" w:hAnsiTheme="minorBidi" w:cstheme="minorBidi"/>
                <w:b/>
                <w:sz w:val="22"/>
                <w:szCs w:val="22"/>
                <w:lang w:val="en-IN"/>
              </w:rPr>
            </w:pPr>
            <w:r>
              <w:rPr>
                <w:rFonts w:asciiTheme="minorBidi" w:hAnsiTheme="minorBidi" w:cstheme="minorBidi"/>
                <w:b/>
                <w:sz w:val="22"/>
                <w:szCs w:val="22"/>
                <w:lang w:val="en-IN"/>
              </w:rPr>
              <w:t>{</w:t>
            </w:r>
            <w:r w:rsidRPr="00C36AFB">
              <w:rPr>
                <w:rFonts w:asciiTheme="minorBidi" w:hAnsiTheme="minorBidi" w:cstheme="minorBidi"/>
                <w:b/>
                <w:sz w:val="22"/>
                <w:szCs w:val="22"/>
                <w:lang w:val="en-IN"/>
              </w:rPr>
              <w:t>Issue Title</w:t>
            </w:r>
            <w:r>
              <w:rPr>
                <w:rFonts w:asciiTheme="minorBidi" w:hAnsiTheme="minorBidi" w:cstheme="minorBidi"/>
                <w:b/>
                <w:sz w:val="22"/>
                <w:szCs w:val="22"/>
                <w:lang w:val="en-IN"/>
              </w:rPr>
              <w:t>}</w:t>
            </w:r>
          </w:p>
        </w:tc>
      </w:tr>
      <w:tr w:rsidR="00AB3680" w14:paraId="123C0F01" w14:textId="77777777">
        <w:trPr>
          <w:cantSplit/>
          <w:trHeight w:val="486"/>
          <w:jc w:val="center"/>
        </w:trPr>
        <w:tc>
          <w:tcPr>
            <w:tcW w:w="1738" w:type="pct"/>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tcPr>
          <w:p w14:paraId="2F139B60" w14:textId="77777777" w:rsidR="00AB3680" w:rsidRDefault="00F35D80">
            <w:pPr>
              <w:spacing w:before="20" w:after="20"/>
              <w:rPr>
                <w:rFonts w:asciiTheme="minorBidi" w:hAnsiTheme="minorBidi" w:cstheme="minorBidi"/>
                <w:b/>
                <w:color w:val="000000"/>
                <w:sz w:val="22"/>
                <w:szCs w:val="22"/>
              </w:rPr>
            </w:pPr>
            <w:r>
              <w:rPr>
                <w:rFonts w:asciiTheme="minorBidi" w:hAnsiTheme="minorBidi" w:cstheme="minorBidi"/>
                <w:b/>
                <w:sz w:val="22"/>
                <w:szCs w:val="22"/>
              </w:rPr>
              <w:t>Module</w:t>
            </w:r>
          </w:p>
        </w:tc>
        <w:tc>
          <w:tcPr>
            <w:tcW w:w="3262" w:type="pct"/>
            <w:tcBorders>
              <w:top w:val="single" w:sz="0" w:space="0" w:color="000000"/>
              <w:left w:val="single" w:sz="2" w:space="0" w:color="000000"/>
              <w:bottom w:val="single" w:sz="0" w:space="0" w:color="000000"/>
              <w:right w:val="single" w:sz="2" w:space="0" w:color="000000"/>
            </w:tcBorders>
            <w:vAlign w:val="center"/>
          </w:tcPr>
          <w:p w14:paraId="1E3C8160" w14:textId="616FB590" w:rsidR="00AB3680" w:rsidRPr="00C87469" w:rsidRDefault="00C87469">
            <w:pPr>
              <w:spacing w:before="20" w:after="20"/>
              <w:rPr>
                <w:rFonts w:asciiTheme="minorBidi" w:hAnsiTheme="minorBidi" w:cstheme="minorBidi"/>
                <w:sz w:val="22"/>
                <w:szCs w:val="22"/>
              </w:rPr>
            </w:pPr>
            <w:r>
              <w:rPr>
                <w:rFonts w:asciiTheme="minorBidi" w:hAnsiTheme="minorBidi" w:cstheme="minorBidi"/>
                <w:sz w:val="22"/>
                <w:szCs w:val="22"/>
              </w:rPr>
              <w:t>{</w:t>
            </w:r>
            <w:r w:rsidRPr="00C87469">
              <w:rPr>
                <w:rFonts w:asciiTheme="minorBidi" w:hAnsiTheme="minorBidi" w:cstheme="minorBidi"/>
                <w:sz w:val="22"/>
                <w:szCs w:val="22"/>
              </w:rPr>
              <w:t>Module</w:t>
            </w:r>
            <w:r>
              <w:rPr>
                <w:rFonts w:asciiTheme="minorBidi" w:hAnsiTheme="minorBidi" w:cstheme="minorBidi"/>
                <w:sz w:val="22"/>
                <w:szCs w:val="22"/>
              </w:rPr>
              <w:t>}</w:t>
            </w:r>
          </w:p>
        </w:tc>
      </w:tr>
      <w:tr w:rsidR="00AB3680" w14:paraId="13A4E72F" w14:textId="77777777">
        <w:trPr>
          <w:cantSplit/>
          <w:trHeight w:val="486"/>
          <w:jc w:val="center"/>
        </w:trPr>
        <w:tc>
          <w:tcPr>
            <w:tcW w:w="1738" w:type="pct"/>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tcPr>
          <w:p w14:paraId="251845A6" w14:textId="77777777" w:rsidR="00AB3680" w:rsidRDefault="00F35D80">
            <w:pPr>
              <w:spacing w:before="20" w:after="20"/>
              <w:rPr>
                <w:rFonts w:asciiTheme="minorBidi" w:hAnsiTheme="minorBidi" w:cstheme="minorBidi"/>
                <w:b/>
                <w:sz w:val="22"/>
                <w:szCs w:val="22"/>
              </w:rPr>
            </w:pPr>
            <w:r>
              <w:rPr>
                <w:rFonts w:asciiTheme="minorBidi" w:hAnsiTheme="minorBidi" w:cstheme="minorBidi"/>
                <w:b/>
                <w:sz w:val="22"/>
                <w:szCs w:val="22"/>
              </w:rPr>
              <w:t>Client Name</w:t>
            </w:r>
          </w:p>
        </w:tc>
        <w:tc>
          <w:tcPr>
            <w:tcW w:w="3262" w:type="pct"/>
            <w:tcBorders>
              <w:top w:val="single" w:sz="0" w:space="0" w:color="000000"/>
              <w:left w:val="single" w:sz="2" w:space="0" w:color="000000"/>
              <w:bottom w:val="single" w:sz="0" w:space="0" w:color="000000"/>
              <w:right w:val="single" w:sz="2" w:space="0" w:color="000000"/>
            </w:tcBorders>
            <w:vAlign w:val="center"/>
          </w:tcPr>
          <w:p w14:paraId="2F34B232" w14:textId="76EDA6D7" w:rsidR="00AB3680" w:rsidRDefault="00C87469">
            <w:pPr>
              <w:pStyle w:val="Header"/>
              <w:tabs>
                <w:tab w:val="clear" w:pos="4320"/>
                <w:tab w:val="clear" w:pos="8640"/>
              </w:tabs>
              <w:rPr>
                <w:rFonts w:asciiTheme="minorBidi" w:hAnsiTheme="minorBidi" w:cstheme="minorBidi"/>
                <w:sz w:val="22"/>
                <w:szCs w:val="22"/>
              </w:rPr>
            </w:pPr>
            <w:r>
              <w:rPr>
                <w:rFonts w:asciiTheme="minorBidi" w:hAnsiTheme="minorBidi" w:cstheme="minorBidi"/>
                <w:sz w:val="22"/>
                <w:szCs w:val="22"/>
              </w:rPr>
              <w:t>{</w:t>
            </w:r>
            <w:r w:rsidRPr="00C87469">
              <w:rPr>
                <w:rFonts w:asciiTheme="minorBidi" w:hAnsiTheme="minorBidi" w:cstheme="minorBidi"/>
                <w:sz w:val="22"/>
                <w:szCs w:val="22"/>
              </w:rPr>
              <w:t>Client name</w:t>
            </w:r>
            <w:r>
              <w:rPr>
                <w:rFonts w:asciiTheme="minorBidi" w:hAnsiTheme="minorBidi" w:cstheme="minorBidi"/>
                <w:sz w:val="22"/>
                <w:szCs w:val="22"/>
              </w:rPr>
              <w:t>}</w:t>
            </w:r>
          </w:p>
        </w:tc>
      </w:tr>
      <w:tr w:rsidR="00AB3680" w14:paraId="3811E508" w14:textId="77777777">
        <w:trPr>
          <w:cantSplit/>
          <w:trHeight w:val="486"/>
          <w:jc w:val="center"/>
        </w:trPr>
        <w:tc>
          <w:tcPr>
            <w:tcW w:w="1738" w:type="pct"/>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tcPr>
          <w:p w14:paraId="3845A056" w14:textId="77777777" w:rsidR="00AB3680" w:rsidRDefault="00F35D80">
            <w:pPr>
              <w:spacing w:before="20" w:after="20"/>
              <w:rPr>
                <w:rFonts w:asciiTheme="minorBidi" w:hAnsiTheme="minorBidi" w:cstheme="minorBidi"/>
                <w:b/>
                <w:sz w:val="22"/>
                <w:szCs w:val="22"/>
              </w:rPr>
            </w:pPr>
            <w:r>
              <w:rPr>
                <w:rFonts w:asciiTheme="minorBidi" w:hAnsiTheme="minorBidi" w:cstheme="minorBidi"/>
                <w:b/>
                <w:sz w:val="22"/>
                <w:szCs w:val="22"/>
              </w:rPr>
              <w:t>Functional Team</w:t>
            </w:r>
          </w:p>
        </w:tc>
        <w:tc>
          <w:tcPr>
            <w:tcW w:w="3262" w:type="pct"/>
            <w:tcBorders>
              <w:top w:val="single" w:sz="0" w:space="0" w:color="000000"/>
              <w:left w:val="single" w:sz="2" w:space="0" w:color="000000"/>
              <w:bottom w:val="single" w:sz="0" w:space="0" w:color="000000"/>
              <w:right w:val="single" w:sz="2" w:space="0" w:color="000000"/>
            </w:tcBorders>
            <w:vAlign w:val="center"/>
          </w:tcPr>
          <w:p w14:paraId="6224C7CD" w14:textId="357B4A2A" w:rsidR="00AB3680" w:rsidRDefault="00C87469">
            <w:pPr>
              <w:pStyle w:val="Header"/>
              <w:tabs>
                <w:tab w:val="clear" w:pos="4320"/>
                <w:tab w:val="clear" w:pos="8640"/>
              </w:tabs>
              <w:rPr>
                <w:rFonts w:asciiTheme="minorBidi" w:hAnsiTheme="minorBidi" w:cstheme="minorBidi"/>
                <w:sz w:val="22"/>
                <w:szCs w:val="22"/>
              </w:rPr>
            </w:pPr>
            <w:r>
              <w:rPr>
                <w:rFonts w:asciiTheme="minorBidi" w:hAnsiTheme="minorBidi" w:cstheme="minorBidi"/>
                <w:sz w:val="22"/>
                <w:szCs w:val="22"/>
              </w:rPr>
              <w:t>{</w:t>
            </w:r>
            <w:r w:rsidRPr="00C87469">
              <w:rPr>
                <w:rFonts w:asciiTheme="minorBidi" w:hAnsiTheme="minorBidi" w:cstheme="minorBidi"/>
                <w:sz w:val="22"/>
                <w:szCs w:val="22"/>
              </w:rPr>
              <w:t>Functional Name</w:t>
            </w:r>
            <w:r>
              <w:rPr>
                <w:rFonts w:asciiTheme="minorBidi" w:hAnsiTheme="minorBidi" w:cstheme="minorBidi"/>
                <w:sz w:val="22"/>
                <w:szCs w:val="22"/>
              </w:rPr>
              <w:t>}</w:t>
            </w:r>
          </w:p>
        </w:tc>
      </w:tr>
      <w:tr w:rsidR="00AB3680" w14:paraId="6011530C" w14:textId="77777777">
        <w:trPr>
          <w:cantSplit/>
          <w:trHeight w:val="486"/>
          <w:jc w:val="center"/>
        </w:trPr>
        <w:tc>
          <w:tcPr>
            <w:tcW w:w="1738" w:type="pct"/>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tcPr>
          <w:p w14:paraId="218C2A6A" w14:textId="77777777" w:rsidR="00AB3680" w:rsidRDefault="00F35D80">
            <w:pPr>
              <w:rPr>
                <w:rFonts w:asciiTheme="minorBidi" w:hAnsiTheme="minorBidi" w:cstheme="minorBidi"/>
                <w:b/>
                <w:sz w:val="22"/>
                <w:szCs w:val="22"/>
              </w:rPr>
            </w:pPr>
            <w:r>
              <w:rPr>
                <w:rFonts w:asciiTheme="minorBidi" w:hAnsiTheme="minorBidi" w:cstheme="minorBidi"/>
                <w:b/>
                <w:sz w:val="22"/>
                <w:szCs w:val="22"/>
              </w:rPr>
              <w:t>Technical Team</w:t>
            </w:r>
          </w:p>
        </w:tc>
        <w:tc>
          <w:tcPr>
            <w:tcW w:w="3262" w:type="pct"/>
            <w:tcBorders>
              <w:left w:val="single" w:sz="2" w:space="0" w:color="000000"/>
              <w:bottom w:val="single" w:sz="0" w:space="0" w:color="000000"/>
              <w:right w:val="single" w:sz="2" w:space="0" w:color="000000"/>
            </w:tcBorders>
            <w:vAlign w:val="center"/>
          </w:tcPr>
          <w:p w14:paraId="1943FB6D" w14:textId="6745AAD9" w:rsidR="00AB3680" w:rsidRDefault="00C87469">
            <w:pPr>
              <w:rPr>
                <w:rFonts w:asciiTheme="minorBidi" w:hAnsiTheme="minorBidi" w:cstheme="minorBidi"/>
                <w:sz w:val="22"/>
                <w:szCs w:val="22"/>
              </w:rPr>
            </w:pPr>
            <w:r>
              <w:rPr>
                <w:rFonts w:asciiTheme="minorBidi" w:hAnsiTheme="minorBidi" w:cstheme="minorBidi"/>
                <w:sz w:val="22"/>
                <w:szCs w:val="22"/>
              </w:rPr>
              <w:t>{</w:t>
            </w:r>
            <w:proofErr w:type="spellStart"/>
            <w:r w:rsidRPr="00C87469">
              <w:rPr>
                <w:rFonts w:asciiTheme="minorBidi" w:hAnsiTheme="minorBidi" w:cstheme="minorBidi"/>
                <w:sz w:val="22"/>
                <w:szCs w:val="22"/>
              </w:rPr>
              <w:t>ABAPer</w:t>
            </w:r>
            <w:proofErr w:type="spellEnd"/>
            <w:r w:rsidRPr="00C87469">
              <w:rPr>
                <w:rFonts w:asciiTheme="minorBidi" w:hAnsiTheme="minorBidi" w:cstheme="minorBidi"/>
                <w:sz w:val="22"/>
                <w:szCs w:val="22"/>
              </w:rPr>
              <w:t xml:space="preserve"> name</w:t>
            </w:r>
            <w:r>
              <w:rPr>
                <w:rFonts w:asciiTheme="minorBidi" w:hAnsiTheme="minorBidi" w:cstheme="minorBidi"/>
                <w:sz w:val="22"/>
                <w:szCs w:val="22"/>
              </w:rPr>
              <w:t>}</w:t>
            </w:r>
          </w:p>
        </w:tc>
      </w:tr>
      <w:tr w:rsidR="00AB3680" w14:paraId="694BF4F7" w14:textId="77777777">
        <w:trPr>
          <w:cantSplit/>
          <w:trHeight w:val="486"/>
          <w:jc w:val="center"/>
        </w:trPr>
        <w:tc>
          <w:tcPr>
            <w:tcW w:w="1738" w:type="pct"/>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tcPr>
          <w:p w14:paraId="13ABD405" w14:textId="77777777" w:rsidR="00AB3680" w:rsidRDefault="00F35D80">
            <w:pPr>
              <w:rPr>
                <w:rFonts w:asciiTheme="minorBidi" w:hAnsiTheme="minorBidi" w:cstheme="minorBidi"/>
                <w:b/>
                <w:sz w:val="22"/>
                <w:szCs w:val="22"/>
              </w:rPr>
            </w:pPr>
            <w:r>
              <w:rPr>
                <w:rFonts w:asciiTheme="minorBidi" w:hAnsiTheme="minorBidi" w:cstheme="minorBidi"/>
                <w:b/>
                <w:sz w:val="22"/>
                <w:szCs w:val="22"/>
              </w:rPr>
              <w:t>Priority</w:t>
            </w:r>
          </w:p>
        </w:tc>
        <w:tc>
          <w:tcPr>
            <w:tcW w:w="3262" w:type="pct"/>
            <w:tcBorders>
              <w:left w:val="single" w:sz="2" w:space="0" w:color="000000"/>
              <w:bottom w:val="single" w:sz="0" w:space="0" w:color="000000"/>
              <w:right w:val="single" w:sz="2" w:space="0" w:color="000000"/>
            </w:tcBorders>
            <w:vAlign w:val="center"/>
          </w:tcPr>
          <w:p w14:paraId="41F1836E" w14:textId="52CB5F10" w:rsidR="00AB3680" w:rsidRDefault="00C87469">
            <w:pPr>
              <w:rPr>
                <w:rFonts w:asciiTheme="minorBidi" w:hAnsiTheme="minorBidi" w:cstheme="minorBidi"/>
                <w:sz w:val="22"/>
                <w:szCs w:val="22"/>
              </w:rPr>
            </w:pPr>
            <w:r>
              <w:rPr>
                <w:rFonts w:asciiTheme="minorBidi" w:hAnsiTheme="minorBidi" w:cstheme="minorBidi"/>
                <w:sz w:val="22"/>
                <w:szCs w:val="22"/>
              </w:rPr>
              <w:t>{</w:t>
            </w:r>
            <w:r w:rsidRPr="00C87469">
              <w:rPr>
                <w:rFonts w:asciiTheme="minorBidi" w:hAnsiTheme="minorBidi" w:cstheme="minorBidi"/>
                <w:sz w:val="22"/>
                <w:szCs w:val="22"/>
              </w:rPr>
              <w:t>Priority</w:t>
            </w:r>
            <w:r>
              <w:rPr>
                <w:rFonts w:asciiTheme="minorBidi" w:hAnsiTheme="minorBidi" w:cstheme="minorBidi"/>
                <w:sz w:val="22"/>
                <w:szCs w:val="22"/>
              </w:rPr>
              <w:t>}</w:t>
            </w:r>
          </w:p>
        </w:tc>
      </w:tr>
      <w:tr w:rsidR="00AB3680" w14:paraId="661E29B4" w14:textId="77777777">
        <w:trPr>
          <w:cantSplit/>
          <w:trHeight w:val="486"/>
          <w:jc w:val="center"/>
        </w:trPr>
        <w:tc>
          <w:tcPr>
            <w:tcW w:w="1738" w:type="pct"/>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tcPr>
          <w:p w14:paraId="2201980D" w14:textId="77777777" w:rsidR="00AB3680" w:rsidRDefault="00F35D80">
            <w:pPr>
              <w:spacing w:before="20" w:after="20"/>
              <w:rPr>
                <w:rFonts w:asciiTheme="minorBidi" w:hAnsiTheme="minorBidi" w:cstheme="minorBidi"/>
                <w:b/>
                <w:sz w:val="22"/>
                <w:szCs w:val="22"/>
              </w:rPr>
            </w:pPr>
            <w:r>
              <w:rPr>
                <w:rFonts w:asciiTheme="minorBidi" w:hAnsiTheme="minorBidi" w:cstheme="minorBidi"/>
                <w:b/>
                <w:sz w:val="22"/>
                <w:szCs w:val="22"/>
              </w:rPr>
              <w:t>Complexity</w:t>
            </w:r>
          </w:p>
        </w:tc>
        <w:tc>
          <w:tcPr>
            <w:tcW w:w="3262" w:type="pct"/>
            <w:tcBorders>
              <w:top w:val="single" w:sz="0" w:space="0" w:color="000000"/>
              <w:left w:val="single" w:sz="2" w:space="0" w:color="000000"/>
              <w:bottom w:val="single" w:sz="0" w:space="0" w:color="000000"/>
              <w:right w:val="single" w:sz="2" w:space="0" w:color="000000"/>
            </w:tcBorders>
            <w:vAlign w:val="center"/>
          </w:tcPr>
          <w:p w14:paraId="3232E8EA" w14:textId="27006BCA" w:rsidR="00AB3680" w:rsidRPr="00C87469" w:rsidRDefault="00C87469">
            <w:pPr>
              <w:spacing w:before="20" w:after="20"/>
              <w:rPr>
                <w:rFonts w:asciiTheme="minorBidi" w:hAnsiTheme="minorBidi" w:cstheme="minorBidi"/>
                <w:bCs/>
                <w:sz w:val="22"/>
                <w:szCs w:val="22"/>
                <w:lang w:val="en-IN"/>
              </w:rPr>
            </w:pPr>
            <w:r>
              <w:rPr>
                <w:rFonts w:asciiTheme="minorBidi" w:hAnsiTheme="minorBidi" w:cstheme="minorBidi"/>
                <w:bCs/>
                <w:sz w:val="22"/>
                <w:szCs w:val="22"/>
                <w:lang w:val="en-IN"/>
              </w:rPr>
              <w:t>{</w:t>
            </w:r>
            <w:r w:rsidRPr="00C87469">
              <w:rPr>
                <w:rFonts w:asciiTheme="minorBidi" w:hAnsiTheme="minorBidi" w:cstheme="minorBidi"/>
                <w:bCs/>
                <w:sz w:val="22"/>
                <w:szCs w:val="22"/>
                <w:lang w:val="en-IN"/>
              </w:rPr>
              <w:t>Complexity</w:t>
            </w:r>
            <w:r>
              <w:rPr>
                <w:rFonts w:asciiTheme="minorBidi" w:hAnsiTheme="minorBidi" w:cstheme="minorBidi"/>
                <w:bCs/>
                <w:sz w:val="22"/>
                <w:szCs w:val="22"/>
                <w:lang w:val="en-IN"/>
              </w:rPr>
              <w:t>}</w:t>
            </w:r>
          </w:p>
        </w:tc>
      </w:tr>
      <w:tr w:rsidR="00AB3680" w14:paraId="6EFA8919" w14:textId="77777777">
        <w:trPr>
          <w:cantSplit/>
          <w:trHeight w:val="486"/>
          <w:jc w:val="center"/>
        </w:trPr>
        <w:tc>
          <w:tcPr>
            <w:tcW w:w="1738" w:type="pct"/>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tcPr>
          <w:p w14:paraId="2E32D048" w14:textId="77777777" w:rsidR="00AB3680" w:rsidRDefault="00F35D80">
            <w:pPr>
              <w:rPr>
                <w:rFonts w:asciiTheme="minorBidi" w:hAnsiTheme="minorBidi" w:cstheme="minorBidi"/>
                <w:b/>
                <w:sz w:val="22"/>
                <w:szCs w:val="22"/>
              </w:rPr>
            </w:pPr>
            <w:bookmarkStart w:id="0" w:name="TypeofSpec"/>
            <w:bookmarkEnd w:id="0"/>
            <w:r>
              <w:rPr>
                <w:rFonts w:asciiTheme="minorBidi" w:hAnsiTheme="minorBidi" w:cstheme="minorBidi"/>
                <w:b/>
                <w:sz w:val="22"/>
                <w:szCs w:val="22"/>
              </w:rPr>
              <w:t>Spec. Start Date</w:t>
            </w:r>
          </w:p>
        </w:tc>
        <w:tc>
          <w:tcPr>
            <w:tcW w:w="3262" w:type="pct"/>
            <w:tcBorders>
              <w:left w:val="single" w:sz="2" w:space="0" w:color="000000"/>
              <w:bottom w:val="single" w:sz="0" w:space="0" w:color="000000"/>
              <w:right w:val="single" w:sz="2" w:space="0" w:color="000000"/>
            </w:tcBorders>
            <w:vAlign w:val="center"/>
          </w:tcPr>
          <w:p w14:paraId="6E6D3797" w14:textId="3BF013CE" w:rsidR="00AB3680" w:rsidRPr="00C87469" w:rsidRDefault="00C87469" w:rsidP="00213C58">
            <w:pPr>
              <w:rPr>
                <w:rFonts w:asciiTheme="minorBidi" w:hAnsiTheme="minorBidi" w:cstheme="minorBidi"/>
                <w:bCs/>
                <w:sz w:val="22"/>
                <w:szCs w:val="22"/>
              </w:rPr>
            </w:pPr>
            <w:r w:rsidRPr="00C87469">
              <w:rPr>
                <w:rFonts w:asciiTheme="minorBidi" w:hAnsiTheme="minorBidi" w:cstheme="minorBidi"/>
                <w:bCs/>
                <w:sz w:val="22"/>
                <w:szCs w:val="22"/>
              </w:rPr>
              <w:t>{Date}</w:t>
            </w:r>
          </w:p>
        </w:tc>
      </w:tr>
    </w:tbl>
    <w:p w14:paraId="4939794E" w14:textId="77777777" w:rsidR="00AB3680" w:rsidRDefault="00AB3680">
      <w:pPr>
        <w:rPr>
          <w:rFonts w:asciiTheme="minorBidi" w:hAnsiTheme="minorBidi" w:cstheme="minorBidi"/>
          <w:sz w:val="22"/>
          <w:szCs w:val="22"/>
        </w:rPr>
      </w:pPr>
      <w:bookmarkStart w:id="1" w:name="_Toc277509910"/>
    </w:p>
    <w:p w14:paraId="7ECA4F5F" w14:textId="77777777" w:rsidR="00C87469" w:rsidRDefault="00C87469">
      <w:pPr>
        <w:rPr>
          <w:rFonts w:asciiTheme="minorBidi" w:hAnsiTheme="minorBidi" w:cstheme="minorBidi"/>
          <w:sz w:val="22"/>
          <w:szCs w:val="22"/>
        </w:rPr>
      </w:pPr>
    </w:p>
    <w:p w14:paraId="55CA57B6" w14:textId="77777777" w:rsidR="00C87469" w:rsidRDefault="00C87469">
      <w:pPr>
        <w:rPr>
          <w:rFonts w:asciiTheme="minorBidi" w:hAnsiTheme="minorBidi" w:cstheme="minorBidi"/>
          <w:sz w:val="22"/>
          <w:szCs w:val="22"/>
        </w:rPr>
      </w:pPr>
    </w:p>
    <w:p w14:paraId="3CEF9102" w14:textId="77777777" w:rsidR="00AB3680" w:rsidRDefault="00F35D80">
      <w:pPr>
        <w:rPr>
          <w:rFonts w:asciiTheme="minorBidi" w:hAnsiTheme="minorBidi" w:cstheme="minorBidi"/>
          <w:b/>
          <w:sz w:val="22"/>
          <w:szCs w:val="22"/>
        </w:rPr>
      </w:pPr>
      <w:r>
        <w:rPr>
          <w:rFonts w:asciiTheme="minorBidi" w:hAnsiTheme="minorBidi" w:cstheme="minorBidi"/>
          <w:b/>
          <w:sz w:val="22"/>
          <w:szCs w:val="22"/>
        </w:rPr>
        <w:t>VERSION HISTORY</w:t>
      </w:r>
      <w:bookmarkEnd w:id="1"/>
    </w:p>
    <w:p w14:paraId="4D9AD43D" w14:textId="77777777" w:rsidR="00AB3680" w:rsidRDefault="00AB3680">
      <w:pPr>
        <w:rPr>
          <w:rFonts w:asciiTheme="minorBidi" w:hAnsiTheme="minorBidi" w:cstheme="minorBidi"/>
          <w:sz w:val="22"/>
          <w:szCs w:val="22"/>
        </w:rPr>
      </w:pPr>
    </w:p>
    <w:tbl>
      <w:tblPr>
        <w:tblW w:w="5000" w:type="pct"/>
        <w:jc w:val="center"/>
        <w:tblLook w:val="04A0" w:firstRow="1" w:lastRow="0" w:firstColumn="1" w:lastColumn="0" w:noHBand="0" w:noVBand="1"/>
      </w:tblPr>
      <w:tblGrid>
        <w:gridCol w:w="1779"/>
        <w:gridCol w:w="1667"/>
        <w:gridCol w:w="2391"/>
        <w:gridCol w:w="3402"/>
      </w:tblGrid>
      <w:tr w:rsidR="00AB3680" w14:paraId="1236A867" w14:textId="77777777">
        <w:trPr>
          <w:cantSplit/>
          <w:trHeight w:val="298"/>
          <w:jc w:val="center"/>
        </w:trPr>
        <w:tc>
          <w:tcPr>
            <w:tcW w:w="963" w:type="pct"/>
            <w:tcBorders>
              <w:top w:val="single" w:sz="2" w:space="0" w:color="000000"/>
              <w:left w:val="single" w:sz="2" w:space="0" w:color="000000"/>
              <w:bottom w:val="single" w:sz="2" w:space="0" w:color="000000"/>
              <w:right w:val="single" w:sz="2" w:space="0" w:color="000000"/>
            </w:tcBorders>
            <w:shd w:val="clear" w:color="auto" w:fill="C6D9F1" w:themeFill="text2" w:themeFillTint="33"/>
          </w:tcPr>
          <w:p w14:paraId="47CD122F" w14:textId="77777777" w:rsidR="00AB3680" w:rsidRDefault="00F35D80">
            <w:pPr>
              <w:jc w:val="center"/>
              <w:rPr>
                <w:rFonts w:asciiTheme="minorBidi" w:hAnsiTheme="minorBidi" w:cstheme="minorBidi"/>
                <w:b/>
                <w:sz w:val="22"/>
                <w:szCs w:val="22"/>
              </w:rPr>
            </w:pPr>
            <w:r>
              <w:rPr>
                <w:rFonts w:asciiTheme="minorBidi" w:hAnsiTheme="minorBidi" w:cstheme="minorBidi"/>
                <w:b/>
                <w:sz w:val="22"/>
                <w:szCs w:val="22"/>
              </w:rPr>
              <w:t>Version</w:t>
            </w:r>
          </w:p>
        </w:tc>
        <w:tc>
          <w:tcPr>
            <w:tcW w:w="902" w:type="pct"/>
            <w:tcBorders>
              <w:top w:val="single" w:sz="2" w:space="0" w:color="000000"/>
              <w:left w:val="single" w:sz="2" w:space="0" w:color="000000"/>
              <w:bottom w:val="single" w:sz="2" w:space="0" w:color="000000"/>
              <w:right w:val="single" w:sz="2" w:space="0" w:color="000000"/>
            </w:tcBorders>
            <w:shd w:val="clear" w:color="auto" w:fill="C6D9F1" w:themeFill="text2" w:themeFillTint="33"/>
          </w:tcPr>
          <w:p w14:paraId="213F6FBD" w14:textId="77777777" w:rsidR="00AB3680" w:rsidRDefault="00F35D80">
            <w:pPr>
              <w:jc w:val="center"/>
              <w:rPr>
                <w:rFonts w:asciiTheme="minorBidi" w:hAnsiTheme="minorBidi" w:cstheme="minorBidi"/>
                <w:b/>
                <w:sz w:val="22"/>
                <w:szCs w:val="22"/>
              </w:rPr>
            </w:pPr>
            <w:r>
              <w:rPr>
                <w:rFonts w:asciiTheme="minorBidi" w:hAnsiTheme="minorBidi" w:cstheme="minorBidi"/>
                <w:b/>
                <w:sz w:val="22"/>
                <w:szCs w:val="22"/>
              </w:rPr>
              <w:t>Date</w:t>
            </w:r>
          </w:p>
        </w:tc>
        <w:tc>
          <w:tcPr>
            <w:tcW w:w="1294" w:type="pct"/>
            <w:tcBorders>
              <w:top w:val="single" w:sz="2" w:space="0" w:color="000000"/>
              <w:left w:val="single" w:sz="2" w:space="0" w:color="000000"/>
              <w:bottom w:val="single" w:sz="2" w:space="0" w:color="000000"/>
              <w:right w:val="single" w:sz="2" w:space="0" w:color="000000"/>
            </w:tcBorders>
            <w:shd w:val="clear" w:color="auto" w:fill="C6D9F1" w:themeFill="text2" w:themeFillTint="33"/>
          </w:tcPr>
          <w:p w14:paraId="19AE7742" w14:textId="77777777" w:rsidR="00AB3680" w:rsidRDefault="00F35D80">
            <w:pPr>
              <w:jc w:val="center"/>
              <w:rPr>
                <w:rFonts w:asciiTheme="minorBidi" w:hAnsiTheme="minorBidi" w:cstheme="minorBidi"/>
                <w:b/>
                <w:sz w:val="22"/>
                <w:szCs w:val="22"/>
              </w:rPr>
            </w:pPr>
            <w:r>
              <w:rPr>
                <w:rFonts w:asciiTheme="minorBidi" w:hAnsiTheme="minorBidi" w:cstheme="minorBidi"/>
                <w:b/>
                <w:sz w:val="22"/>
                <w:szCs w:val="22"/>
              </w:rPr>
              <w:t>Changed By</w:t>
            </w:r>
          </w:p>
        </w:tc>
        <w:tc>
          <w:tcPr>
            <w:tcW w:w="1841" w:type="pct"/>
            <w:tcBorders>
              <w:top w:val="single" w:sz="2" w:space="0" w:color="000000"/>
              <w:left w:val="single" w:sz="2" w:space="0" w:color="000000"/>
              <w:bottom w:val="single" w:sz="2" w:space="0" w:color="000000"/>
              <w:right w:val="single" w:sz="2" w:space="0" w:color="000000"/>
            </w:tcBorders>
            <w:shd w:val="clear" w:color="auto" w:fill="C6D9F1" w:themeFill="text2" w:themeFillTint="33"/>
          </w:tcPr>
          <w:p w14:paraId="5521F166" w14:textId="77777777" w:rsidR="00AB3680" w:rsidRDefault="00F35D80">
            <w:pPr>
              <w:jc w:val="center"/>
              <w:rPr>
                <w:rFonts w:asciiTheme="minorBidi" w:hAnsiTheme="minorBidi" w:cstheme="minorBidi"/>
                <w:b/>
                <w:sz w:val="22"/>
                <w:szCs w:val="22"/>
              </w:rPr>
            </w:pPr>
            <w:r>
              <w:rPr>
                <w:rFonts w:asciiTheme="minorBidi" w:hAnsiTheme="minorBidi" w:cstheme="minorBidi"/>
                <w:b/>
                <w:sz w:val="22"/>
                <w:szCs w:val="22"/>
              </w:rPr>
              <w:t>Details</w:t>
            </w:r>
          </w:p>
        </w:tc>
      </w:tr>
      <w:tr w:rsidR="00AB3680" w14:paraId="4DDCD55D" w14:textId="77777777">
        <w:trPr>
          <w:cantSplit/>
          <w:trHeight w:val="559"/>
          <w:jc w:val="center"/>
        </w:trPr>
        <w:tc>
          <w:tcPr>
            <w:tcW w:w="963" w:type="pct"/>
            <w:tcBorders>
              <w:top w:val="single" w:sz="2" w:space="0" w:color="000000"/>
              <w:left w:val="single" w:sz="0" w:space="0" w:color="000000"/>
              <w:bottom w:val="single" w:sz="0" w:space="0" w:color="000000"/>
            </w:tcBorders>
          </w:tcPr>
          <w:p w14:paraId="55E742CB" w14:textId="77777777" w:rsidR="00AB3680" w:rsidRDefault="00F35D80">
            <w:pPr>
              <w:jc w:val="center"/>
              <w:rPr>
                <w:rFonts w:asciiTheme="minorBidi" w:hAnsiTheme="minorBidi" w:cstheme="minorBidi"/>
                <w:b/>
                <w:color w:val="0000FF"/>
                <w:sz w:val="22"/>
                <w:szCs w:val="22"/>
              </w:rPr>
            </w:pPr>
            <w:r>
              <w:rPr>
                <w:rFonts w:asciiTheme="minorBidi" w:hAnsiTheme="minorBidi" w:cstheme="minorBidi"/>
                <w:b/>
                <w:color w:val="0000FF"/>
                <w:sz w:val="22"/>
                <w:szCs w:val="22"/>
              </w:rPr>
              <w:t>1.0</w:t>
            </w:r>
          </w:p>
        </w:tc>
        <w:tc>
          <w:tcPr>
            <w:tcW w:w="902" w:type="pct"/>
            <w:tcBorders>
              <w:top w:val="single" w:sz="2" w:space="0" w:color="000000"/>
              <w:left w:val="single" w:sz="0" w:space="0" w:color="000000"/>
              <w:bottom w:val="single" w:sz="0" w:space="0" w:color="000000"/>
            </w:tcBorders>
          </w:tcPr>
          <w:p w14:paraId="23FA5B9C" w14:textId="36AE21B4" w:rsidR="00AB3680" w:rsidRDefault="00DC766F" w:rsidP="003B346A">
            <w:pPr>
              <w:rPr>
                <w:rFonts w:asciiTheme="minorBidi" w:hAnsiTheme="minorBidi" w:cstheme="minorBidi"/>
                <w:b/>
                <w:color w:val="0000FF"/>
                <w:sz w:val="22"/>
                <w:szCs w:val="22"/>
              </w:rPr>
            </w:pPr>
            <w:r>
              <w:rPr>
                <w:rFonts w:asciiTheme="minorBidi" w:hAnsiTheme="minorBidi" w:cstheme="minorBidi"/>
                <w:b/>
                <w:color w:val="0000FF"/>
                <w:sz w:val="22"/>
                <w:szCs w:val="22"/>
              </w:rPr>
              <w:t xml:space="preserve">  </w:t>
            </w:r>
            <w:r w:rsidR="00C87469">
              <w:rPr>
                <w:rFonts w:asciiTheme="minorBidi" w:hAnsiTheme="minorBidi" w:cstheme="minorBidi"/>
                <w:b/>
                <w:color w:val="0000FF"/>
                <w:sz w:val="22"/>
                <w:szCs w:val="22"/>
              </w:rPr>
              <w:t xml:space="preserve">      </w:t>
            </w:r>
            <w:r w:rsidR="00C87469" w:rsidRPr="00C87469">
              <w:rPr>
                <w:rFonts w:asciiTheme="minorBidi" w:hAnsiTheme="minorBidi" w:cstheme="minorBidi"/>
                <w:bCs/>
                <w:sz w:val="22"/>
                <w:szCs w:val="22"/>
              </w:rPr>
              <w:t>{Date}</w:t>
            </w:r>
          </w:p>
        </w:tc>
        <w:tc>
          <w:tcPr>
            <w:tcW w:w="1294" w:type="pct"/>
            <w:tcBorders>
              <w:top w:val="single" w:sz="2" w:space="0" w:color="000000"/>
              <w:left w:val="single" w:sz="0" w:space="0" w:color="000000"/>
              <w:bottom w:val="single" w:sz="0" w:space="0" w:color="000000"/>
            </w:tcBorders>
          </w:tcPr>
          <w:p w14:paraId="56993ECC" w14:textId="77777777" w:rsidR="00AB3680" w:rsidRDefault="00AB3680">
            <w:pPr>
              <w:rPr>
                <w:rFonts w:asciiTheme="minorBidi" w:hAnsiTheme="minorBidi" w:cstheme="minorBidi"/>
                <w:sz w:val="22"/>
                <w:szCs w:val="22"/>
              </w:rPr>
            </w:pPr>
          </w:p>
        </w:tc>
        <w:tc>
          <w:tcPr>
            <w:tcW w:w="1841" w:type="pct"/>
            <w:tcBorders>
              <w:top w:val="single" w:sz="2" w:space="0" w:color="000000"/>
              <w:left w:val="single" w:sz="0" w:space="0" w:color="000000"/>
              <w:bottom w:val="single" w:sz="0" w:space="0" w:color="000000"/>
              <w:right w:val="single" w:sz="0" w:space="0" w:color="000000"/>
            </w:tcBorders>
          </w:tcPr>
          <w:p w14:paraId="500AEAC1" w14:textId="77777777" w:rsidR="00AB3680" w:rsidRDefault="00AB3680">
            <w:pPr>
              <w:rPr>
                <w:rFonts w:asciiTheme="minorBidi" w:hAnsiTheme="minorBidi" w:cstheme="minorBidi"/>
                <w:sz w:val="22"/>
                <w:szCs w:val="22"/>
              </w:rPr>
            </w:pPr>
          </w:p>
        </w:tc>
      </w:tr>
      <w:tr w:rsidR="00AB3680" w14:paraId="10F10A27" w14:textId="77777777">
        <w:trPr>
          <w:cantSplit/>
          <w:trHeight w:val="514"/>
          <w:jc w:val="center"/>
        </w:trPr>
        <w:tc>
          <w:tcPr>
            <w:tcW w:w="963" w:type="pct"/>
            <w:tcBorders>
              <w:top w:val="single" w:sz="2" w:space="0" w:color="000000"/>
              <w:left w:val="single" w:sz="0" w:space="0" w:color="000000"/>
              <w:bottom w:val="single" w:sz="0" w:space="0" w:color="000000"/>
            </w:tcBorders>
          </w:tcPr>
          <w:p w14:paraId="2BF2362A" w14:textId="77777777" w:rsidR="00AB3680" w:rsidRDefault="00AB3680">
            <w:pPr>
              <w:rPr>
                <w:rFonts w:asciiTheme="minorBidi" w:hAnsiTheme="minorBidi" w:cstheme="minorBidi"/>
                <w:b/>
                <w:color w:val="0000FF"/>
                <w:sz w:val="22"/>
                <w:szCs w:val="22"/>
              </w:rPr>
            </w:pPr>
          </w:p>
        </w:tc>
        <w:tc>
          <w:tcPr>
            <w:tcW w:w="902" w:type="pct"/>
            <w:tcBorders>
              <w:top w:val="single" w:sz="2" w:space="0" w:color="000000"/>
              <w:left w:val="single" w:sz="0" w:space="0" w:color="000000"/>
              <w:bottom w:val="single" w:sz="0" w:space="0" w:color="000000"/>
            </w:tcBorders>
          </w:tcPr>
          <w:p w14:paraId="0614B9E2" w14:textId="77777777" w:rsidR="00AB3680" w:rsidRDefault="00AB3680">
            <w:pPr>
              <w:rPr>
                <w:rFonts w:asciiTheme="minorBidi" w:hAnsiTheme="minorBidi" w:cstheme="minorBidi"/>
                <w:b/>
                <w:color w:val="0000FF"/>
                <w:sz w:val="22"/>
                <w:szCs w:val="22"/>
              </w:rPr>
            </w:pPr>
          </w:p>
        </w:tc>
        <w:tc>
          <w:tcPr>
            <w:tcW w:w="1294" w:type="pct"/>
            <w:tcBorders>
              <w:top w:val="single" w:sz="2" w:space="0" w:color="000000"/>
              <w:left w:val="single" w:sz="0" w:space="0" w:color="000000"/>
              <w:bottom w:val="single" w:sz="0" w:space="0" w:color="000000"/>
            </w:tcBorders>
          </w:tcPr>
          <w:p w14:paraId="642BD7A9" w14:textId="77777777" w:rsidR="00AB3680" w:rsidRDefault="00AB3680">
            <w:pPr>
              <w:rPr>
                <w:rFonts w:asciiTheme="minorBidi" w:hAnsiTheme="minorBidi" w:cstheme="minorBidi"/>
                <w:sz w:val="22"/>
                <w:szCs w:val="22"/>
              </w:rPr>
            </w:pPr>
          </w:p>
        </w:tc>
        <w:tc>
          <w:tcPr>
            <w:tcW w:w="1841" w:type="pct"/>
            <w:tcBorders>
              <w:top w:val="single" w:sz="2" w:space="0" w:color="000000"/>
              <w:left w:val="single" w:sz="0" w:space="0" w:color="000000"/>
              <w:bottom w:val="single" w:sz="0" w:space="0" w:color="000000"/>
              <w:right w:val="single" w:sz="0" w:space="0" w:color="000000"/>
            </w:tcBorders>
          </w:tcPr>
          <w:p w14:paraId="00FD4FF5" w14:textId="77777777" w:rsidR="00AB3680" w:rsidRDefault="00AB3680">
            <w:pPr>
              <w:rPr>
                <w:rFonts w:asciiTheme="minorBidi" w:hAnsiTheme="minorBidi" w:cstheme="minorBidi"/>
                <w:sz w:val="22"/>
                <w:szCs w:val="22"/>
              </w:rPr>
            </w:pPr>
          </w:p>
        </w:tc>
      </w:tr>
      <w:tr w:rsidR="00AB3680" w14:paraId="2605CD35" w14:textId="77777777">
        <w:trPr>
          <w:cantSplit/>
          <w:trHeight w:val="541"/>
          <w:jc w:val="center"/>
        </w:trPr>
        <w:tc>
          <w:tcPr>
            <w:tcW w:w="963" w:type="pct"/>
            <w:tcBorders>
              <w:top w:val="single" w:sz="2" w:space="0" w:color="000000"/>
              <w:left w:val="single" w:sz="0" w:space="0" w:color="000000"/>
              <w:bottom w:val="single" w:sz="0" w:space="0" w:color="000000"/>
            </w:tcBorders>
          </w:tcPr>
          <w:p w14:paraId="0A1F2ABA" w14:textId="77777777" w:rsidR="00AB3680" w:rsidRDefault="00AB3680">
            <w:pPr>
              <w:rPr>
                <w:rFonts w:asciiTheme="minorBidi" w:hAnsiTheme="minorBidi" w:cstheme="minorBidi"/>
                <w:b/>
                <w:color w:val="0000FF"/>
                <w:sz w:val="22"/>
                <w:szCs w:val="22"/>
              </w:rPr>
            </w:pPr>
          </w:p>
        </w:tc>
        <w:tc>
          <w:tcPr>
            <w:tcW w:w="902" w:type="pct"/>
            <w:tcBorders>
              <w:top w:val="single" w:sz="2" w:space="0" w:color="000000"/>
              <w:left w:val="single" w:sz="0" w:space="0" w:color="000000"/>
              <w:bottom w:val="single" w:sz="0" w:space="0" w:color="000000"/>
            </w:tcBorders>
          </w:tcPr>
          <w:p w14:paraId="68B6D528" w14:textId="77777777" w:rsidR="00AB3680" w:rsidRDefault="00AB3680">
            <w:pPr>
              <w:rPr>
                <w:rFonts w:asciiTheme="minorBidi" w:hAnsiTheme="minorBidi" w:cstheme="minorBidi"/>
                <w:b/>
                <w:color w:val="0000FF"/>
                <w:sz w:val="22"/>
                <w:szCs w:val="22"/>
              </w:rPr>
            </w:pPr>
          </w:p>
        </w:tc>
        <w:tc>
          <w:tcPr>
            <w:tcW w:w="1294" w:type="pct"/>
            <w:tcBorders>
              <w:top w:val="single" w:sz="2" w:space="0" w:color="000000"/>
              <w:left w:val="single" w:sz="0" w:space="0" w:color="000000"/>
              <w:bottom w:val="single" w:sz="0" w:space="0" w:color="000000"/>
            </w:tcBorders>
          </w:tcPr>
          <w:p w14:paraId="491C4ED6" w14:textId="77777777" w:rsidR="00AB3680" w:rsidRDefault="00AB3680">
            <w:pPr>
              <w:rPr>
                <w:rFonts w:asciiTheme="minorBidi" w:hAnsiTheme="minorBidi" w:cstheme="minorBidi"/>
                <w:sz w:val="22"/>
                <w:szCs w:val="22"/>
              </w:rPr>
            </w:pPr>
          </w:p>
        </w:tc>
        <w:tc>
          <w:tcPr>
            <w:tcW w:w="1841" w:type="pct"/>
            <w:tcBorders>
              <w:top w:val="single" w:sz="2" w:space="0" w:color="000000"/>
              <w:left w:val="single" w:sz="0" w:space="0" w:color="000000"/>
              <w:bottom w:val="single" w:sz="0" w:space="0" w:color="000000"/>
              <w:right w:val="single" w:sz="0" w:space="0" w:color="000000"/>
            </w:tcBorders>
          </w:tcPr>
          <w:p w14:paraId="5E094E18" w14:textId="77777777" w:rsidR="00AB3680" w:rsidRDefault="00AB3680">
            <w:pPr>
              <w:rPr>
                <w:rFonts w:asciiTheme="minorBidi" w:hAnsiTheme="minorBidi" w:cstheme="minorBidi"/>
                <w:sz w:val="22"/>
                <w:szCs w:val="22"/>
              </w:rPr>
            </w:pPr>
          </w:p>
        </w:tc>
      </w:tr>
      <w:tr w:rsidR="00AB3680" w14:paraId="78F5D996" w14:textId="77777777">
        <w:trPr>
          <w:cantSplit/>
          <w:trHeight w:val="649"/>
          <w:jc w:val="center"/>
        </w:trPr>
        <w:tc>
          <w:tcPr>
            <w:tcW w:w="963" w:type="pct"/>
            <w:tcBorders>
              <w:top w:val="single" w:sz="2" w:space="0" w:color="000000"/>
              <w:left w:val="single" w:sz="0" w:space="0" w:color="000000"/>
              <w:bottom w:val="single" w:sz="0" w:space="0" w:color="000000"/>
            </w:tcBorders>
          </w:tcPr>
          <w:p w14:paraId="479E1F9A" w14:textId="77777777" w:rsidR="00AB3680" w:rsidRDefault="00AB3680">
            <w:pPr>
              <w:rPr>
                <w:rFonts w:asciiTheme="minorBidi" w:hAnsiTheme="minorBidi" w:cstheme="minorBidi"/>
                <w:b/>
                <w:color w:val="0000FF"/>
                <w:sz w:val="22"/>
                <w:szCs w:val="22"/>
              </w:rPr>
            </w:pPr>
          </w:p>
        </w:tc>
        <w:tc>
          <w:tcPr>
            <w:tcW w:w="902" w:type="pct"/>
            <w:tcBorders>
              <w:top w:val="single" w:sz="2" w:space="0" w:color="000000"/>
              <w:left w:val="single" w:sz="0" w:space="0" w:color="000000"/>
              <w:bottom w:val="single" w:sz="0" w:space="0" w:color="000000"/>
            </w:tcBorders>
          </w:tcPr>
          <w:p w14:paraId="182F3D60" w14:textId="77777777" w:rsidR="00AB3680" w:rsidRDefault="00AB3680">
            <w:pPr>
              <w:rPr>
                <w:rFonts w:asciiTheme="minorBidi" w:hAnsiTheme="minorBidi" w:cstheme="minorBidi"/>
                <w:b/>
                <w:color w:val="0000FF"/>
                <w:sz w:val="22"/>
                <w:szCs w:val="22"/>
              </w:rPr>
            </w:pPr>
          </w:p>
        </w:tc>
        <w:tc>
          <w:tcPr>
            <w:tcW w:w="1294" w:type="pct"/>
            <w:tcBorders>
              <w:top w:val="single" w:sz="2" w:space="0" w:color="000000"/>
              <w:left w:val="single" w:sz="0" w:space="0" w:color="000000"/>
              <w:bottom w:val="single" w:sz="0" w:space="0" w:color="000000"/>
            </w:tcBorders>
          </w:tcPr>
          <w:p w14:paraId="67524AF6" w14:textId="77777777" w:rsidR="00AB3680" w:rsidRDefault="00AB3680">
            <w:pPr>
              <w:rPr>
                <w:rFonts w:asciiTheme="minorBidi" w:hAnsiTheme="minorBidi" w:cstheme="minorBidi"/>
                <w:sz w:val="22"/>
                <w:szCs w:val="22"/>
              </w:rPr>
            </w:pPr>
          </w:p>
        </w:tc>
        <w:tc>
          <w:tcPr>
            <w:tcW w:w="1841" w:type="pct"/>
            <w:tcBorders>
              <w:top w:val="single" w:sz="2" w:space="0" w:color="000000"/>
              <w:left w:val="single" w:sz="0" w:space="0" w:color="000000"/>
              <w:bottom w:val="single" w:sz="0" w:space="0" w:color="000000"/>
              <w:right w:val="single" w:sz="0" w:space="0" w:color="000000"/>
            </w:tcBorders>
          </w:tcPr>
          <w:p w14:paraId="5B12BD52" w14:textId="77777777" w:rsidR="00AB3680" w:rsidRDefault="00AB3680">
            <w:pPr>
              <w:rPr>
                <w:rFonts w:asciiTheme="minorBidi" w:hAnsiTheme="minorBidi" w:cstheme="minorBidi"/>
                <w:sz w:val="22"/>
                <w:szCs w:val="22"/>
              </w:rPr>
            </w:pPr>
          </w:p>
        </w:tc>
      </w:tr>
      <w:tr w:rsidR="00AB3680" w14:paraId="42062913" w14:textId="77777777">
        <w:trPr>
          <w:cantSplit/>
          <w:trHeight w:val="535"/>
          <w:jc w:val="center"/>
        </w:trPr>
        <w:tc>
          <w:tcPr>
            <w:tcW w:w="963" w:type="pct"/>
            <w:tcBorders>
              <w:left w:val="single" w:sz="0" w:space="0" w:color="000000"/>
              <w:bottom w:val="single" w:sz="0" w:space="0" w:color="000000"/>
            </w:tcBorders>
          </w:tcPr>
          <w:p w14:paraId="0AA957CA" w14:textId="77777777" w:rsidR="00AB3680" w:rsidRDefault="00AB3680">
            <w:pPr>
              <w:rPr>
                <w:rFonts w:asciiTheme="minorBidi" w:hAnsiTheme="minorBidi" w:cstheme="minorBidi"/>
                <w:b/>
                <w:color w:val="0000FF"/>
                <w:sz w:val="22"/>
                <w:szCs w:val="22"/>
              </w:rPr>
            </w:pPr>
          </w:p>
        </w:tc>
        <w:tc>
          <w:tcPr>
            <w:tcW w:w="902" w:type="pct"/>
            <w:tcBorders>
              <w:left w:val="single" w:sz="0" w:space="0" w:color="000000"/>
              <w:bottom w:val="single" w:sz="0" w:space="0" w:color="000000"/>
            </w:tcBorders>
          </w:tcPr>
          <w:p w14:paraId="1D99A372" w14:textId="77777777" w:rsidR="00AB3680" w:rsidRDefault="00AB3680">
            <w:pPr>
              <w:rPr>
                <w:rFonts w:asciiTheme="minorBidi" w:hAnsiTheme="minorBidi" w:cstheme="minorBidi"/>
                <w:b/>
                <w:color w:val="0000FF"/>
                <w:sz w:val="22"/>
                <w:szCs w:val="22"/>
              </w:rPr>
            </w:pPr>
          </w:p>
        </w:tc>
        <w:tc>
          <w:tcPr>
            <w:tcW w:w="1294" w:type="pct"/>
            <w:tcBorders>
              <w:left w:val="single" w:sz="0" w:space="0" w:color="000000"/>
              <w:bottom w:val="single" w:sz="0" w:space="0" w:color="000000"/>
            </w:tcBorders>
          </w:tcPr>
          <w:p w14:paraId="2A2015B2" w14:textId="77777777" w:rsidR="00AB3680" w:rsidRDefault="00AB3680">
            <w:pPr>
              <w:rPr>
                <w:rFonts w:asciiTheme="minorBidi" w:hAnsiTheme="minorBidi" w:cstheme="minorBidi"/>
                <w:b/>
                <w:color w:val="0000FF"/>
                <w:sz w:val="22"/>
                <w:szCs w:val="22"/>
              </w:rPr>
            </w:pPr>
          </w:p>
        </w:tc>
        <w:tc>
          <w:tcPr>
            <w:tcW w:w="1841" w:type="pct"/>
            <w:tcBorders>
              <w:left w:val="single" w:sz="0" w:space="0" w:color="000000"/>
              <w:bottom w:val="single" w:sz="0" w:space="0" w:color="000000"/>
              <w:right w:val="single" w:sz="0" w:space="0" w:color="000000"/>
            </w:tcBorders>
          </w:tcPr>
          <w:p w14:paraId="2BED19DE" w14:textId="77777777" w:rsidR="00AB3680" w:rsidRDefault="00AB3680">
            <w:pPr>
              <w:rPr>
                <w:rFonts w:asciiTheme="minorBidi" w:hAnsiTheme="minorBidi" w:cstheme="minorBidi"/>
                <w:b/>
                <w:color w:val="0000FF"/>
                <w:sz w:val="22"/>
                <w:szCs w:val="22"/>
              </w:rPr>
            </w:pPr>
          </w:p>
        </w:tc>
      </w:tr>
    </w:tbl>
    <w:p w14:paraId="01628610" w14:textId="77777777" w:rsidR="00AB3680" w:rsidRDefault="00AB3680">
      <w:pPr>
        <w:rPr>
          <w:rFonts w:asciiTheme="minorBidi" w:hAnsiTheme="minorBidi" w:cstheme="minorBidi"/>
          <w:sz w:val="22"/>
          <w:szCs w:val="22"/>
        </w:rPr>
      </w:pPr>
    </w:p>
    <w:p w14:paraId="3BBDC437" w14:textId="77777777" w:rsidR="00AB3680" w:rsidRDefault="00AB3680">
      <w:pPr>
        <w:pStyle w:val="Title"/>
        <w:ind w:left="-90"/>
        <w:jc w:val="left"/>
        <w:rPr>
          <w:rFonts w:asciiTheme="minorBidi" w:hAnsiTheme="minorBidi" w:cstheme="minorBidi"/>
          <w:sz w:val="22"/>
          <w:szCs w:val="22"/>
        </w:rPr>
      </w:pPr>
    </w:p>
    <w:p w14:paraId="7A1D58DB" w14:textId="22F5645C" w:rsidR="00AB3680" w:rsidRPr="003C6700" w:rsidRDefault="003C6700">
      <w:pPr>
        <w:pStyle w:val="TOCHeading1"/>
        <w:rPr>
          <w:color w:val="auto"/>
        </w:rPr>
      </w:pPr>
      <w:bookmarkStart w:id="2" w:name="_Toc176977047"/>
      <w:bookmarkStart w:id="3" w:name="_Toc277413938"/>
      <w:bookmarkStart w:id="4" w:name="_Toc176977234"/>
      <w:bookmarkStart w:id="5" w:name="_Toc124775787"/>
      <w:bookmarkStart w:id="6" w:name="_Toc176971957"/>
      <w:r w:rsidRPr="003C6700">
        <w:rPr>
          <w:color w:val="auto"/>
        </w:rPr>
        <w:t xml:space="preserve">Program Name: </w:t>
      </w:r>
      <w:r>
        <w:rPr>
          <w:color w:val="auto"/>
        </w:rPr>
        <w:t>{</w:t>
      </w:r>
      <w:r w:rsidRPr="003C6700">
        <w:rPr>
          <w:rFonts w:ascii="Calibri"/>
          <w:color w:val="auto"/>
          <w:lang w:val="en-IN"/>
        </w:rPr>
        <w:t>Program Name</w:t>
      </w:r>
      <w:r w:rsidRPr="003C6700">
        <w:rPr>
          <w:color w:val="auto"/>
        </w:rPr>
        <w:t>}</w:t>
      </w:r>
    </w:p>
    <w:p w14:paraId="52E6BDEC" w14:textId="77777777" w:rsidR="00AB3680" w:rsidRDefault="00AB3680"/>
    <w:p w14:paraId="7910E404" w14:textId="267F1EA6" w:rsidR="00AB3680" w:rsidRDefault="00AB3680"/>
    <w:p w14:paraId="18087321" w14:textId="77777777" w:rsidR="00AB3680" w:rsidRDefault="00AB3680"/>
    <w:p w14:paraId="17356E44" w14:textId="77777777" w:rsidR="00AB3680" w:rsidRDefault="00AB3680"/>
    <w:p w14:paraId="77D3DFCC" w14:textId="77777777" w:rsidR="00AB3680" w:rsidRDefault="00AB3680"/>
    <w:p w14:paraId="163D7EB0" w14:textId="77777777" w:rsidR="00AB3680" w:rsidRDefault="00AB3680"/>
    <w:p w14:paraId="5031D6DD" w14:textId="77777777" w:rsidR="00AB3680" w:rsidRDefault="00AB3680"/>
    <w:p w14:paraId="230CCD94" w14:textId="77777777" w:rsidR="00AB3680" w:rsidRDefault="00AB3680"/>
    <w:p w14:paraId="3D3772D1" w14:textId="77777777" w:rsidR="00AB3680" w:rsidRDefault="00AB3680"/>
    <w:p w14:paraId="133CA3C8" w14:textId="77777777" w:rsidR="00AB3680" w:rsidRDefault="00AB3680"/>
    <w:p w14:paraId="1863D9B2" w14:textId="77777777" w:rsidR="00AB3680" w:rsidRDefault="00AB3680"/>
    <w:p w14:paraId="49A33151" w14:textId="77777777" w:rsidR="00AB3680" w:rsidRDefault="00AB3680"/>
    <w:p w14:paraId="14A7DE59" w14:textId="77777777" w:rsidR="00AB3680" w:rsidRDefault="00F35D80">
      <w:pPr>
        <w:rPr>
          <w:rFonts w:asciiTheme="minorBidi" w:hAnsiTheme="minorBidi" w:cstheme="minorBidi"/>
          <w:b/>
          <w:sz w:val="22"/>
          <w:szCs w:val="22"/>
        </w:rPr>
      </w:pPr>
      <w:r>
        <w:rPr>
          <w:rFonts w:ascii="Calibri"/>
          <w:bCs/>
          <w:sz w:val="28"/>
          <w:szCs w:val="28"/>
          <w:lang w:val="en-IN"/>
        </w:rPr>
        <w:lastRenderedPageBreak/>
        <w:t xml:space="preserve"> </w:t>
      </w:r>
      <w:r>
        <w:rPr>
          <w:rFonts w:ascii="Calibri"/>
          <w:bCs/>
          <w:sz w:val="28"/>
          <w:szCs w:val="28"/>
        </w:rPr>
        <w:t xml:space="preserve"> </w:t>
      </w:r>
      <w:r>
        <w:rPr>
          <w:rStyle w:val="Strong"/>
          <w:rFonts w:ascii="Arial" w:hAnsi="Arial" w:cs="Arial"/>
          <w:color w:val="000000"/>
          <w:shd w:val="clear" w:color="auto" w:fill="FFFFFF"/>
        </w:rPr>
        <w:t> </w:t>
      </w:r>
    </w:p>
    <w:p w14:paraId="0709C1B8" w14:textId="77777777" w:rsidR="00AB3680" w:rsidRDefault="00AB3680">
      <w:pPr>
        <w:rPr>
          <w:rFonts w:asciiTheme="minorBidi" w:hAnsiTheme="minorBidi" w:cstheme="minorBidi"/>
          <w:b/>
          <w:sz w:val="22"/>
          <w:szCs w:val="22"/>
        </w:rPr>
      </w:pPr>
    </w:p>
    <w:p w14:paraId="1C596AF7" w14:textId="77777777" w:rsidR="00E876B8" w:rsidRDefault="00F35D80" w:rsidP="00C16C11">
      <w:pPr>
        <w:rPr>
          <w:rFonts w:ascii="Calibri"/>
          <w:bCs/>
          <w:sz w:val="28"/>
          <w:szCs w:val="28"/>
        </w:rPr>
      </w:pPr>
      <w:r>
        <w:rPr>
          <w:rFonts w:ascii="Calibri"/>
          <w:b/>
          <w:bCs/>
          <w:sz w:val="28"/>
          <w:szCs w:val="28"/>
          <w:lang w:val="en-IN"/>
        </w:rPr>
        <w:t xml:space="preserve"> </w:t>
      </w:r>
      <w:bookmarkStart w:id="7" w:name="_Hlk209712926"/>
      <w:r>
        <w:rPr>
          <w:rFonts w:ascii="Calibri"/>
          <w:b/>
          <w:bCs/>
          <w:sz w:val="28"/>
          <w:szCs w:val="28"/>
          <w:lang w:val="en-IN"/>
        </w:rPr>
        <w:t>Detailed Requirement:</w:t>
      </w:r>
      <w:r>
        <w:rPr>
          <w:rFonts w:ascii="Calibri"/>
          <w:b/>
          <w:bCs/>
          <w:sz w:val="28"/>
          <w:szCs w:val="28"/>
        </w:rPr>
        <w:t xml:space="preserve"> </w:t>
      </w:r>
      <w:bookmarkEnd w:id="7"/>
    </w:p>
    <w:bookmarkEnd w:id="2"/>
    <w:bookmarkEnd w:id="3"/>
    <w:bookmarkEnd w:id="4"/>
    <w:bookmarkEnd w:id="5"/>
    <w:bookmarkEnd w:id="6"/>
    <w:p w14:paraId="2D694545" w14:textId="77777777" w:rsidR="00AA3D70" w:rsidRDefault="00AA3D70"/>
    <w:p w14:paraId="449A9466" w14:textId="33BA930D" w:rsidR="003C6700" w:rsidRPr="003C6700" w:rsidRDefault="003C6700" w:rsidP="003C6700">
      <w:pPr>
        <w:rPr>
          <w:lang w:val="en-IN"/>
        </w:rPr>
      </w:pPr>
      <w:r>
        <w:rPr>
          <w:lang w:val="en-IN"/>
        </w:rPr>
        <w:t>{</w:t>
      </w:r>
      <w:r w:rsidRPr="003C6700">
        <w:rPr>
          <w:lang w:val="en-IN"/>
        </w:rPr>
        <w:t>Detailed Requirement</w:t>
      </w:r>
      <w:r>
        <w:rPr>
          <w:lang w:val="en-IN"/>
        </w:rPr>
        <w:t>}</w:t>
      </w:r>
    </w:p>
    <w:p w14:paraId="3E8230E2" w14:textId="77777777" w:rsidR="00213C58" w:rsidRDefault="00213C58"/>
    <w:p w14:paraId="2061A36E" w14:textId="77777777" w:rsidR="003C6700" w:rsidRDefault="003C6700"/>
    <w:p w14:paraId="6A6C5471" w14:textId="77777777" w:rsidR="003C6700" w:rsidRDefault="003C6700"/>
    <w:p w14:paraId="1E3FF0D8" w14:textId="77777777" w:rsidR="00213330" w:rsidRDefault="00213330" w:rsidP="00213330">
      <w:pPr>
        <w:spacing w:line="276" w:lineRule="auto"/>
        <w:jc w:val="both"/>
        <w:rPr>
          <w:b/>
          <w:bCs/>
          <w:szCs w:val="24"/>
        </w:rPr>
      </w:pPr>
      <w:r w:rsidRPr="002F2BA2">
        <w:rPr>
          <w:b/>
          <w:bCs/>
          <w:szCs w:val="24"/>
        </w:rPr>
        <w:t>{</w:t>
      </w:r>
      <w:r>
        <w:rPr>
          <w:b/>
          <w:bCs/>
          <w:szCs w:val="24"/>
        </w:rPr>
        <w:t>%After</w:t>
      </w:r>
      <w:r w:rsidRPr="002F2BA2">
        <w:rPr>
          <w:b/>
          <w:bCs/>
          <w:szCs w:val="24"/>
        </w:rPr>
        <w:t xml:space="preserve"> screenshot}</w:t>
      </w:r>
    </w:p>
    <w:p w14:paraId="4ED44A49" w14:textId="77777777" w:rsidR="003C6700" w:rsidRDefault="003C6700"/>
    <w:p w14:paraId="30D726D8" w14:textId="77777777" w:rsidR="00213330" w:rsidRDefault="00213330"/>
    <w:p w14:paraId="3755BE77" w14:textId="77777777" w:rsidR="00213330" w:rsidRDefault="00213330"/>
    <w:p w14:paraId="00B0F44A" w14:textId="77777777" w:rsidR="00213330" w:rsidRDefault="00213330"/>
    <w:p w14:paraId="36588AE3" w14:textId="7DD5055C" w:rsidR="00213330" w:rsidRDefault="00213330">
      <w:r w:rsidRPr="002F2BA2">
        <w:rPr>
          <w:b/>
          <w:bCs/>
          <w:szCs w:val="24"/>
        </w:rPr>
        <w:t>{</w:t>
      </w:r>
      <w:r>
        <w:rPr>
          <w:b/>
          <w:bCs/>
          <w:szCs w:val="24"/>
        </w:rPr>
        <w:t>%</w:t>
      </w:r>
      <w:r w:rsidRPr="002F2BA2">
        <w:rPr>
          <w:b/>
          <w:bCs/>
          <w:szCs w:val="24"/>
        </w:rPr>
        <w:t>Before screenshot}</w:t>
      </w:r>
    </w:p>
    <w:p w14:paraId="4E562AC0" w14:textId="77777777" w:rsidR="003C6700" w:rsidRDefault="003C6700"/>
    <w:sectPr w:rsidR="003C6700">
      <w:headerReference w:type="default" r:id="rId10"/>
      <w:footerReference w:type="default" r:id="rId11"/>
      <w:headerReference w:type="first" r:id="rId12"/>
      <w:pgSz w:w="11909" w:h="16834"/>
      <w:pgMar w:top="1614" w:right="1224" w:bottom="1440" w:left="1440" w:header="274" w:footer="130" w:gutter="0"/>
      <w:pgBorders w:offsetFrom="page">
        <w:top w:val="single" w:sz="18" w:space="24"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140BC" w14:textId="77777777" w:rsidR="009C3E35" w:rsidRDefault="009C3E35">
      <w:r>
        <w:separator/>
      </w:r>
    </w:p>
  </w:endnote>
  <w:endnote w:type="continuationSeparator" w:id="0">
    <w:p w14:paraId="55ABD662" w14:textId="77777777" w:rsidR="009C3E35" w:rsidRDefault="009C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old">
    <w:altName w:val="Arial"/>
    <w:panose1 w:val="020B0704020202020204"/>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Futura Light">
    <w:altName w:val="Times New Roman"/>
    <w:charset w:val="00"/>
    <w:family w:val="auto"/>
    <w:pitch w:val="default"/>
    <w:sig w:usb0="00000000"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84B73" w14:textId="77777777" w:rsidR="00AB3680" w:rsidRDefault="00EF504A">
    <w:pPr>
      <w:pStyle w:val="Footer"/>
      <w:rPr>
        <w:rFonts w:ascii="Arial" w:hAnsi="Arial" w:cs="Arial"/>
        <w:sz w:val="16"/>
        <w:szCs w:val="15"/>
      </w:rPr>
    </w:pPr>
    <w:r>
      <w:rPr>
        <w:rFonts w:ascii="Arial" w:hAnsi="Arial" w:cs="Arial"/>
        <w:noProof/>
        <w:lang w:val="en-IN" w:eastAsia="en-IN"/>
      </w:rPr>
      <mc:AlternateContent>
        <mc:Choice Requires="wps">
          <w:drawing>
            <wp:anchor distT="0" distB="0" distL="114300" distR="114300" simplePos="0" relativeHeight="251665408" behindDoc="0" locked="0" layoutInCell="1" allowOverlap="1" wp14:anchorId="6F0F3703" wp14:editId="35BE65C0">
              <wp:simplePos x="0" y="0"/>
              <wp:positionH relativeFrom="column">
                <wp:posOffset>-571500</wp:posOffset>
              </wp:positionH>
              <wp:positionV relativeFrom="paragraph">
                <wp:posOffset>-12700</wp:posOffset>
              </wp:positionV>
              <wp:extent cx="6905625" cy="0"/>
              <wp:effectExtent l="9525" t="5715" r="9525" b="13335"/>
              <wp:wrapNone/>
              <wp:docPr id="1"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385D0" id="Straight Connector 1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pt" to="498.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"/>
          </w:pict>
        </mc:Fallback>
      </mc:AlternateContent>
    </w:r>
    <w:r w:rsidR="00F35D80">
      <w:rPr>
        <w:rFonts w:ascii="Arial" w:hAnsi="Arial" w:cs="Arial"/>
        <w:color w:val="000000"/>
        <w:sz w:val="16"/>
        <w:szCs w:val="15"/>
      </w:rPr>
      <w:t>Novel Veritas Pvt Ltd, 2020, All Rights Reserved. This document is proprietary to Novel Veritas Pvt Limited. You may not modify, copy, reproduce, republish, upload, post, transmit or distribute any material from this document, in any form or by any means, nor may you modify or create derivative works based on the text of any file, or any part thereof for public, private or commercial use, without prior written permission from Novel Veritas Private Limited</w:t>
    </w:r>
    <w:r w:rsidR="00F35D80">
      <w:rPr>
        <w:rFonts w:ascii="Arial" w:hAnsi="Arial" w:cs="Arial"/>
        <w:sz w:val="16"/>
        <w:szCs w:val="15"/>
      </w:rPr>
      <w:t xml:space="preserve"> </w:t>
    </w:r>
  </w:p>
  <w:p w14:paraId="207341D0" w14:textId="77777777" w:rsidR="00AB3680" w:rsidRDefault="00F35D80">
    <w:pPr>
      <w:pStyle w:val="Footer"/>
      <w:jc w:val="right"/>
      <w:rPr>
        <w:rFonts w:ascii="Arial" w:hAnsi="Arial" w:cs="Arial"/>
        <w:b/>
        <w:i/>
      </w:rPr>
    </w:pPr>
    <w:r>
      <w:rPr>
        <w:rFonts w:ascii="Arial" w:hAnsi="Arial" w:cs="Arial"/>
        <w:b/>
        <w:i/>
        <w:sz w:val="18"/>
      </w:rPr>
      <w:t xml:space="preserve">Page </w:t>
    </w:r>
    <w:r>
      <w:rPr>
        <w:rFonts w:ascii="Arial" w:hAnsi="Arial" w:cs="Arial"/>
        <w:b/>
        <w:bCs/>
        <w:i/>
        <w:sz w:val="20"/>
        <w:szCs w:val="24"/>
      </w:rPr>
      <w:fldChar w:fldCharType="begin"/>
    </w:r>
    <w:r>
      <w:rPr>
        <w:rFonts w:ascii="Arial" w:hAnsi="Arial" w:cs="Arial"/>
        <w:b/>
        <w:bCs/>
        <w:i/>
        <w:sz w:val="18"/>
      </w:rPr>
      <w:instrText xml:space="preserve"> PAGE </w:instrText>
    </w:r>
    <w:r>
      <w:rPr>
        <w:rFonts w:ascii="Arial" w:hAnsi="Arial" w:cs="Arial"/>
        <w:b/>
        <w:bCs/>
        <w:i/>
        <w:sz w:val="20"/>
        <w:szCs w:val="24"/>
      </w:rPr>
      <w:fldChar w:fldCharType="separate"/>
    </w:r>
    <w:r w:rsidR="00213C58">
      <w:rPr>
        <w:rFonts w:ascii="Arial" w:hAnsi="Arial" w:cs="Arial"/>
        <w:b/>
        <w:bCs/>
        <w:i/>
        <w:noProof/>
        <w:sz w:val="18"/>
      </w:rPr>
      <w:t>3</w:t>
    </w:r>
    <w:r>
      <w:rPr>
        <w:rFonts w:ascii="Arial" w:hAnsi="Arial" w:cs="Arial"/>
        <w:b/>
        <w:bCs/>
        <w:i/>
        <w:sz w:val="20"/>
        <w:szCs w:val="24"/>
      </w:rPr>
      <w:fldChar w:fldCharType="end"/>
    </w:r>
    <w:r>
      <w:rPr>
        <w:rFonts w:ascii="Arial" w:hAnsi="Arial" w:cs="Arial"/>
        <w:b/>
        <w:i/>
        <w:sz w:val="18"/>
      </w:rPr>
      <w:t xml:space="preserve"> of </w:t>
    </w:r>
    <w:r>
      <w:rPr>
        <w:rFonts w:ascii="Arial" w:hAnsi="Arial" w:cs="Arial"/>
        <w:b/>
        <w:bCs/>
        <w:i/>
        <w:sz w:val="20"/>
        <w:szCs w:val="24"/>
      </w:rPr>
      <w:fldChar w:fldCharType="begin"/>
    </w:r>
    <w:r>
      <w:rPr>
        <w:rFonts w:ascii="Arial" w:hAnsi="Arial" w:cs="Arial"/>
        <w:b/>
        <w:bCs/>
        <w:i/>
        <w:sz w:val="18"/>
      </w:rPr>
      <w:instrText xml:space="preserve"> NUMPAGES  </w:instrText>
    </w:r>
    <w:r>
      <w:rPr>
        <w:rFonts w:ascii="Arial" w:hAnsi="Arial" w:cs="Arial"/>
        <w:b/>
        <w:bCs/>
        <w:i/>
        <w:sz w:val="20"/>
        <w:szCs w:val="24"/>
      </w:rPr>
      <w:fldChar w:fldCharType="separate"/>
    </w:r>
    <w:r w:rsidR="00213C58">
      <w:rPr>
        <w:rFonts w:ascii="Arial" w:hAnsi="Arial" w:cs="Arial"/>
        <w:b/>
        <w:bCs/>
        <w:i/>
        <w:noProof/>
        <w:sz w:val="18"/>
      </w:rPr>
      <w:t>3</w:t>
    </w:r>
    <w:r>
      <w:rPr>
        <w:rFonts w:ascii="Arial" w:hAnsi="Arial" w:cs="Arial"/>
        <w:b/>
        <w:bCs/>
        <w:i/>
        <w:sz w:val="20"/>
        <w:szCs w:val="24"/>
      </w:rPr>
      <w:fldChar w:fldCharType="end"/>
    </w:r>
  </w:p>
  <w:p w14:paraId="00B08389" w14:textId="77777777" w:rsidR="00AB3680" w:rsidRDefault="00AB3680">
    <w:pPr>
      <w:tabs>
        <w:tab w:val="center" w:pos="4622"/>
        <w:tab w:val="right" w:pos="9245"/>
      </w:tabs>
      <w:rPr>
        <w:rFonts w:asciiTheme="minorBidi" w:hAnsiTheme="minorBidi" w:cstheme="minorBidi"/>
      </w:rPr>
    </w:pPr>
  </w:p>
  <w:p w14:paraId="0EB2D060" w14:textId="77777777" w:rsidR="00AB3680" w:rsidRDefault="00AB3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C9165" w14:textId="77777777" w:rsidR="009C3E35" w:rsidRDefault="009C3E35">
      <w:r>
        <w:separator/>
      </w:r>
    </w:p>
  </w:footnote>
  <w:footnote w:type="continuationSeparator" w:id="0">
    <w:p w14:paraId="039C3497" w14:textId="77777777" w:rsidR="009C3E35" w:rsidRDefault="009C3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EDA0E" w14:textId="77777777" w:rsidR="00AB3680" w:rsidRDefault="00AB3680">
    <w:pPr>
      <w:pStyle w:val="Header"/>
      <w:tabs>
        <w:tab w:val="left" w:pos="-540"/>
      </w:tabs>
      <w:ind w:left="-900"/>
    </w:pPr>
  </w:p>
  <w:p w14:paraId="34800CE0" w14:textId="77777777" w:rsidR="00AB3680" w:rsidRDefault="00F35D80">
    <w:pPr>
      <w:pStyle w:val="Header"/>
      <w:ind w:left="-900"/>
    </w:pPr>
    <w:r>
      <w:rPr>
        <w:noProof/>
        <w:lang w:val="en-IN" w:eastAsia="en-IN"/>
      </w:rPr>
      <w:drawing>
        <wp:anchor distT="0" distB="0" distL="114300" distR="114300" simplePos="0" relativeHeight="251666432" behindDoc="1" locked="0" layoutInCell="1" allowOverlap="1" wp14:anchorId="0AE847C8" wp14:editId="0C168453">
          <wp:simplePos x="0" y="0"/>
          <wp:positionH relativeFrom="column">
            <wp:posOffset>5080000</wp:posOffset>
          </wp:positionH>
          <wp:positionV relativeFrom="paragraph">
            <wp:posOffset>128905</wp:posOffset>
          </wp:positionV>
          <wp:extent cx="1129030" cy="403860"/>
          <wp:effectExtent l="19050" t="0" r="0" b="0"/>
          <wp:wrapTight wrapText="bothSides">
            <wp:wrapPolygon edited="0">
              <wp:start x="-364" y="0"/>
              <wp:lineTo x="-364" y="20377"/>
              <wp:lineTo x="21503" y="20377"/>
              <wp:lineTo x="21503" y="0"/>
              <wp:lineTo x="-364" y="0"/>
            </wp:wrapPolygon>
          </wp:wrapTight>
          <wp:docPr id="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9030" cy="403860"/>
                  </a:xfrm>
                  <a:prstGeom prst="rect">
                    <a:avLst/>
                  </a:prstGeom>
                </pic:spPr>
              </pic:pic>
            </a:graphicData>
          </a:graphic>
        </wp:anchor>
      </w:drawing>
    </w:r>
    <w:r>
      <w:rPr>
        <w:noProof/>
        <w:lang w:val="en-IN" w:eastAsia="en-IN"/>
      </w:rPr>
      <w:drawing>
        <wp:anchor distT="0" distB="0" distL="114300" distR="114300" simplePos="0" relativeHeight="251663360" behindDoc="1" locked="0" layoutInCell="1" allowOverlap="1" wp14:anchorId="56DF0E43" wp14:editId="4632FD53">
          <wp:simplePos x="0" y="0"/>
          <wp:positionH relativeFrom="column">
            <wp:posOffset>-501650</wp:posOffset>
          </wp:positionH>
          <wp:positionV relativeFrom="paragraph">
            <wp:posOffset>127000</wp:posOffset>
          </wp:positionV>
          <wp:extent cx="1123950" cy="408940"/>
          <wp:effectExtent l="0" t="0" r="0" b="0"/>
          <wp:wrapTight wrapText="bothSides">
            <wp:wrapPolygon edited="0">
              <wp:start x="0" y="0"/>
              <wp:lineTo x="0" y="20124"/>
              <wp:lineTo x="21234" y="20124"/>
              <wp:lineTo x="21234"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3950" cy="408940"/>
                  </a:xfrm>
                  <a:prstGeom prst="rect">
                    <a:avLst/>
                  </a:prstGeom>
                </pic:spPr>
              </pic:pic>
            </a:graphicData>
          </a:graphic>
        </wp:anchor>
      </w:drawing>
    </w:r>
    <w:r>
      <w:t>`</w:t>
    </w:r>
  </w:p>
  <w:p w14:paraId="2F7AB349" w14:textId="77777777" w:rsidR="00AB3680" w:rsidRDefault="00F35D80">
    <w:pPr>
      <w:pStyle w:val="Header"/>
      <w:tabs>
        <w:tab w:val="clear" w:pos="4320"/>
        <w:tab w:val="clear" w:pos="8640"/>
        <w:tab w:val="right" w:pos="9540"/>
      </w:tabs>
      <w:jc w:val="center"/>
      <w:rPr>
        <w:rFonts w:asciiTheme="minorBidi" w:hAnsiTheme="minorBidi" w:cstheme="minorBidi"/>
        <w:b/>
        <w:color w:val="0D0D0D"/>
        <w:sz w:val="32"/>
        <w:szCs w:val="32"/>
      </w:rPr>
    </w:pPr>
    <w:r>
      <w:rPr>
        <w:rFonts w:asciiTheme="minorBidi" w:hAnsiTheme="minorBidi" w:cstheme="minorBidi"/>
        <w:b/>
        <w:color w:val="0D0D0D"/>
        <w:sz w:val="32"/>
        <w:szCs w:val="32"/>
      </w:rPr>
      <w:t xml:space="preserve">FS  DOCUMENT   </w:t>
    </w:r>
  </w:p>
  <w:p w14:paraId="113CBD0E" w14:textId="77777777" w:rsidR="00AB3680" w:rsidRDefault="00AB3680">
    <w:pPr>
      <w:pStyle w:val="Header"/>
      <w:tabs>
        <w:tab w:val="clear" w:pos="4320"/>
        <w:tab w:val="clear" w:pos="8640"/>
        <w:tab w:val="right" w:pos="9245"/>
      </w:tabs>
      <w:jc w:val="center"/>
      <w:rPr>
        <w:rFonts w:asciiTheme="minorBidi" w:hAnsiTheme="minorBidi" w:cstheme="minorBidi"/>
        <w:b/>
        <w:sz w:val="22"/>
        <w:szCs w:val="16"/>
      </w:rPr>
    </w:pPr>
  </w:p>
  <w:p w14:paraId="622D8B24" w14:textId="77777777" w:rsidR="00AB3680" w:rsidRDefault="00EF504A">
    <w:pPr>
      <w:pStyle w:val="Header"/>
      <w:tabs>
        <w:tab w:val="clear" w:pos="4320"/>
        <w:tab w:val="clear" w:pos="8640"/>
        <w:tab w:val="right" w:pos="9245"/>
      </w:tabs>
      <w:jc w:val="right"/>
    </w:pPr>
    <w:r>
      <w:rPr>
        <w:noProof/>
        <w:lang w:val="en-IN" w:eastAsia="en-IN"/>
      </w:rPr>
      <mc:AlternateContent>
        <mc:Choice Requires="wps">
          <w:drawing>
            <wp:anchor distT="0" distB="0" distL="114300" distR="114300" simplePos="0" relativeHeight="251661312" behindDoc="0" locked="0" layoutInCell="1" allowOverlap="1" wp14:anchorId="2D2D42F4" wp14:editId="3C6E5066">
              <wp:simplePos x="0" y="0"/>
              <wp:positionH relativeFrom="column">
                <wp:posOffset>-571500</wp:posOffset>
              </wp:positionH>
              <wp:positionV relativeFrom="paragraph">
                <wp:posOffset>122555</wp:posOffset>
              </wp:positionV>
              <wp:extent cx="6905625" cy="0"/>
              <wp:effectExtent l="9525" t="12700" r="9525" b="6350"/>
              <wp:wrapNone/>
              <wp:docPr id="2"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94D8E" id="Straight Connector 10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65pt" to="498.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4D793" w14:textId="467B979F" w:rsidR="00AB3680" w:rsidRDefault="00F35D80">
    <w:pPr>
      <w:pStyle w:val="Header"/>
    </w:pPr>
    <w:r>
      <w:rPr>
        <w:noProof/>
        <w:lang w:val="en-IN" w:eastAsia="en-IN"/>
      </w:rPr>
      <w:drawing>
        <wp:anchor distT="0" distB="0" distL="114300" distR="114300" simplePos="0" relativeHeight="251664384" behindDoc="1" locked="0" layoutInCell="1" allowOverlap="1" wp14:anchorId="645253BC" wp14:editId="45633D18">
          <wp:simplePos x="0" y="0"/>
          <wp:positionH relativeFrom="column">
            <wp:posOffset>-590550</wp:posOffset>
          </wp:positionH>
          <wp:positionV relativeFrom="paragraph">
            <wp:posOffset>207010</wp:posOffset>
          </wp:positionV>
          <wp:extent cx="1514475" cy="551180"/>
          <wp:effectExtent l="0" t="0" r="9525" b="1270"/>
          <wp:wrapTight wrapText="bothSides">
            <wp:wrapPolygon edited="0">
              <wp:start x="0" y="0"/>
              <wp:lineTo x="0" y="20903"/>
              <wp:lineTo x="21464" y="20903"/>
              <wp:lineTo x="21464"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51180"/>
                  </a:xfrm>
                  <a:prstGeom prst="rect">
                    <a:avLst/>
                  </a:prstGeom>
                </pic:spPr>
              </pic:pic>
            </a:graphicData>
          </a:graphic>
        </wp:anchor>
      </w:drawing>
    </w:r>
  </w:p>
  <w:p w14:paraId="411EF5F3" w14:textId="77777777" w:rsidR="00AB3680" w:rsidRDefault="00AB368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AC8F55"/>
    <w:multiLevelType w:val="singleLevel"/>
    <w:tmpl w:val="B0A2E8D2"/>
    <w:lvl w:ilvl="0">
      <w:start w:val="20"/>
      <w:numFmt w:val="upperLetter"/>
      <w:suff w:val="nothing"/>
      <w:lvlText w:val="%1-"/>
      <w:lvlJc w:val="left"/>
      <w:rPr>
        <w:b/>
      </w:rPr>
    </w:lvl>
  </w:abstractNum>
  <w:abstractNum w:abstractNumId="1"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sz w:val="22"/>
      </w:rPr>
    </w:lvl>
  </w:abstractNum>
  <w:abstractNum w:abstractNumId="2"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3" w15:restartNumberingAfterBreak="0">
    <w:nsid w:val="063D12DF"/>
    <w:multiLevelType w:val="singleLevel"/>
    <w:tmpl w:val="063D12DF"/>
    <w:lvl w:ilvl="0">
      <w:start w:val="1"/>
      <w:numFmt w:val="bullet"/>
      <w:pStyle w:val="List-BulletedTable"/>
      <w:lvlText w:val=""/>
      <w:lvlJc w:val="left"/>
      <w:pPr>
        <w:tabs>
          <w:tab w:val="left" w:pos="1260"/>
        </w:tabs>
        <w:ind w:left="900" w:firstLine="0"/>
      </w:pPr>
      <w:rPr>
        <w:rFonts w:ascii="Symbol" w:hAnsi="Symbol" w:hint="default"/>
        <w:sz w:val="16"/>
      </w:rPr>
    </w:lvl>
  </w:abstractNum>
  <w:abstractNum w:abstractNumId="4" w15:restartNumberingAfterBreak="0">
    <w:nsid w:val="0F642372"/>
    <w:multiLevelType w:val="multilevel"/>
    <w:tmpl w:val="0F642372"/>
    <w:lvl w:ilvl="0">
      <w:start w:val="1"/>
      <w:numFmt w:val="upperLetter"/>
      <w:suff w:val="space"/>
      <w:lvlText w:val="Appendix %1"/>
      <w:lvlJc w:val="left"/>
      <w:pPr>
        <w:ind w:left="432" w:hanging="432"/>
      </w:pPr>
      <w:rPr>
        <w:rFonts w:hint="default"/>
      </w:rPr>
    </w:lvl>
    <w:lvl w:ilvl="1">
      <w:start w:val="1"/>
      <w:numFmt w:val="decimal"/>
      <w:pStyle w:val="AppendixHeading3"/>
      <w:suff w:val="space"/>
      <w:lvlText w:val="%1.%2"/>
      <w:lvlJc w:val="left"/>
      <w:pPr>
        <w:ind w:left="720" w:hanging="720"/>
      </w:pPr>
      <w:rPr>
        <w:rFonts w:ascii="Verdana" w:hAnsi="Verdana" w:hint="default"/>
        <w:b/>
        <w:i w:val="0"/>
        <w:color w:val="auto"/>
        <w:sz w:val="28"/>
      </w:rPr>
    </w:lvl>
    <w:lvl w:ilvl="2">
      <w:start w:val="1"/>
      <w:numFmt w:val="decimal"/>
      <w:lvlText w:val="%1.1.%3"/>
      <w:lvlJc w:val="left"/>
      <w:pPr>
        <w:tabs>
          <w:tab w:val="left" w:pos="1080"/>
        </w:tabs>
        <w:ind w:left="720" w:hanging="720"/>
      </w:pPr>
      <w:rPr>
        <w:rFonts w:ascii="Verdana" w:hAnsi="Verdana" w:hint="default"/>
        <w:b/>
        <w:i w:val="0"/>
        <w:sz w:val="24"/>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5" w15:restartNumberingAfterBreak="0">
    <w:nsid w:val="16032AD5"/>
    <w:multiLevelType w:val="singleLevel"/>
    <w:tmpl w:val="16032AD5"/>
    <w:lvl w:ilvl="0">
      <w:start w:val="1"/>
      <w:numFmt w:val="bullet"/>
      <w:pStyle w:val="CaseBullet"/>
      <w:lvlText w:val=""/>
      <w:lvlJc w:val="left"/>
      <w:pPr>
        <w:tabs>
          <w:tab w:val="left" w:pos="360"/>
        </w:tabs>
        <w:ind w:left="360" w:hanging="360"/>
      </w:pPr>
      <w:rPr>
        <w:rFonts w:ascii="Symbol" w:hAnsi="Symbol" w:hint="default"/>
        <w:sz w:val="24"/>
      </w:rPr>
    </w:lvl>
  </w:abstractNum>
  <w:abstractNum w:abstractNumId="6" w15:restartNumberingAfterBreak="0">
    <w:nsid w:val="25864E59"/>
    <w:multiLevelType w:val="singleLevel"/>
    <w:tmpl w:val="25864E59"/>
    <w:lvl w:ilvl="0">
      <w:start w:val="1"/>
      <w:numFmt w:val="decimal"/>
      <w:pStyle w:val="CaseBulletNumbering"/>
      <w:lvlText w:val="%1."/>
      <w:lvlJc w:val="left"/>
      <w:pPr>
        <w:tabs>
          <w:tab w:val="left" w:pos="360"/>
        </w:tabs>
        <w:ind w:left="360" w:hanging="360"/>
      </w:pPr>
    </w:lvl>
  </w:abstractNum>
  <w:abstractNum w:abstractNumId="7" w15:restartNumberingAfterBreak="0">
    <w:nsid w:val="29D62B1C"/>
    <w:multiLevelType w:val="multilevel"/>
    <w:tmpl w:val="29D62B1C"/>
    <w:lvl w:ilvl="0">
      <w:start w:val="1"/>
      <w:numFmt w:val="decimal"/>
      <w:pStyle w:val="CaseHead"/>
      <w:lvlText w:val="%1"/>
      <w:lvlJc w:val="left"/>
      <w:pPr>
        <w:tabs>
          <w:tab w:val="left" w:pos="432"/>
        </w:tabs>
        <w:ind w:left="432" w:hanging="432"/>
      </w:pPr>
      <w:rPr>
        <w:rFonts w:ascii="Arial Bold" w:hAnsi="Arial Bold" w:hint="default"/>
        <w:b/>
        <w:i w:val="0"/>
        <w:sz w:val="28"/>
      </w:rPr>
    </w:lvl>
    <w:lvl w:ilvl="1">
      <w:start w:val="1"/>
      <w:numFmt w:val="decimal"/>
      <w:pStyle w:val="CaseSubhead"/>
      <w:lvlText w:val="%1.%2"/>
      <w:lvlJc w:val="left"/>
      <w:pPr>
        <w:tabs>
          <w:tab w:val="left" w:pos="576"/>
        </w:tabs>
        <w:ind w:left="576" w:hanging="576"/>
      </w:pPr>
      <w:rPr>
        <w:rFonts w:ascii="Arial Bold" w:hAnsi="Arial Bold" w:hint="default"/>
        <w:b/>
        <w:i w:val="0"/>
        <w:sz w:val="24"/>
      </w:rPr>
    </w:lvl>
    <w:lvl w:ilvl="2">
      <w:start w:val="1"/>
      <w:numFmt w:val="decimal"/>
      <w:pStyle w:val="CaseSubHead2"/>
      <w:lvlText w:val="%1.%2.%3"/>
      <w:lvlJc w:val="left"/>
      <w:pPr>
        <w:tabs>
          <w:tab w:val="left" w:pos="720"/>
        </w:tabs>
        <w:ind w:left="720" w:hanging="720"/>
      </w:pPr>
      <w:rPr>
        <w:rFonts w:ascii="Arial" w:hAnsi="Arial" w:hint="default"/>
        <w:sz w:val="24"/>
      </w:rPr>
    </w:lvl>
    <w:lvl w:ilvl="3">
      <w:start w:val="1"/>
      <w:numFmt w:val="decimal"/>
      <w:pStyle w:val="CaseSubhead4"/>
      <w:suff w:val="space"/>
      <w:lvlText w:val="%1.%2.%3.%4"/>
      <w:lvlJc w:val="left"/>
      <w:pPr>
        <w:ind w:left="864" w:hanging="864"/>
      </w:pPr>
      <w:rPr>
        <w:rFonts w:ascii="Arial Narrow" w:hAnsi="Arial Narrow" w:hint="default"/>
        <w:sz w:val="24"/>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8" w15:restartNumberingAfterBreak="0">
    <w:nsid w:val="2ACC219D"/>
    <w:multiLevelType w:val="multilevel"/>
    <w:tmpl w:val="2ACC219D"/>
    <w:lvl w:ilvl="0">
      <w:start w:val="1"/>
      <w:numFmt w:val="upperLetter"/>
      <w:suff w:val="space"/>
      <w:lvlText w:val="Appendix %1"/>
      <w:lvlJc w:val="left"/>
      <w:pPr>
        <w:ind w:left="432" w:hanging="432"/>
      </w:pPr>
      <w:rPr>
        <w:rFonts w:hint="default"/>
      </w:rPr>
    </w:lvl>
    <w:lvl w:ilvl="1">
      <w:start w:val="1"/>
      <w:numFmt w:val="decimal"/>
      <w:pStyle w:val="AppendixHeading2"/>
      <w:suff w:val="space"/>
      <w:lvlText w:val="%1.%2"/>
      <w:lvlJc w:val="left"/>
      <w:pPr>
        <w:ind w:left="720" w:hanging="720"/>
      </w:pPr>
      <w:rPr>
        <w:rFonts w:ascii="Verdana" w:hAnsi="Verdana" w:hint="default"/>
        <w:b/>
        <w:i w:val="0"/>
        <w:color w:val="auto"/>
        <w:sz w:val="28"/>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9" w15:restartNumberingAfterBreak="0">
    <w:nsid w:val="2C130DA2"/>
    <w:multiLevelType w:val="multilevel"/>
    <w:tmpl w:val="2C130DA2"/>
    <w:lvl w:ilvl="0">
      <w:start w:val="1"/>
      <w:numFmt w:val="decimal"/>
      <w:pStyle w:val="ReportHeading1"/>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0" w15:restartNumberingAfterBreak="0">
    <w:nsid w:val="3305752F"/>
    <w:multiLevelType w:val="multilevel"/>
    <w:tmpl w:val="3305752F"/>
    <w:lvl w:ilvl="0">
      <w:start w:val="1"/>
      <w:numFmt w:val="bullet"/>
      <w:pStyle w:val="WiproSubheading"/>
      <w:lvlText w:val=""/>
      <w:lvlJc w:val="left"/>
      <w:pPr>
        <w:tabs>
          <w:tab w:val="left" w:pos="927"/>
        </w:tabs>
        <w:ind w:left="907" w:hanging="340"/>
      </w:pPr>
      <w:rPr>
        <w:rFonts w:ascii="Wingdings" w:hAnsi="Wingdings" w:hint="default"/>
        <w:color w:val="auto"/>
        <w:sz w:val="24"/>
      </w:rPr>
    </w:lvl>
    <w:lvl w:ilvl="1">
      <w:start w:val="1"/>
      <w:numFmt w:val="bullet"/>
      <w:lvlText w:val="o"/>
      <w:lvlJc w:val="left"/>
      <w:pPr>
        <w:tabs>
          <w:tab w:val="left" w:pos="2592"/>
        </w:tabs>
        <w:ind w:left="2592" w:hanging="360"/>
      </w:pPr>
      <w:rPr>
        <w:rFonts w:ascii="Courier New" w:hAnsi="Courier New" w:hint="default"/>
      </w:rPr>
    </w:lvl>
    <w:lvl w:ilvl="2">
      <w:start w:val="1"/>
      <w:numFmt w:val="bullet"/>
      <w:lvlText w:val=""/>
      <w:lvlJc w:val="left"/>
      <w:pPr>
        <w:tabs>
          <w:tab w:val="left" w:pos="3312"/>
        </w:tabs>
        <w:ind w:left="3312" w:hanging="360"/>
      </w:pPr>
      <w:rPr>
        <w:rFonts w:ascii="Wingdings" w:hAnsi="Wingdings" w:hint="default"/>
      </w:rPr>
    </w:lvl>
    <w:lvl w:ilvl="3">
      <w:start w:val="1"/>
      <w:numFmt w:val="bullet"/>
      <w:lvlText w:val=""/>
      <w:lvlJc w:val="left"/>
      <w:pPr>
        <w:tabs>
          <w:tab w:val="left" w:pos="4032"/>
        </w:tabs>
        <w:ind w:left="4032" w:hanging="360"/>
      </w:pPr>
      <w:rPr>
        <w:rFonts w:ascii="Symbol" w:hAnsi="Symbol" w:hint="default"/>
      </w:rPr>
    </w:lvl>
    <w:lvl w:ilvl="4">
      <w:start w:val="1"/>
      <w:numFmt w:val="bullet"/>
      <w:lvlText w:val="o"/>
      <w:lvlJc w:val="left"/>
      <w:pPr>
        <w:tabs>
          <w:tab w:val="left" w:pos="4752"/>
        </w:tabs>
        <w:ind w:left="4752" w:hanging="360"/>
      </w:pPr>
      <w:rPr>
        <w:rFonts w:ascii="Courier New" w:hAnsi="Courier New" w:hint="default"/>
      </w:rPr>
    </w:lvl>
    <w:lvl w:ilvl="5">
      <w:start w:val="1"/>
      <w:numFmt w:val="bullet"/>
      <w:lvlText w:val=""/>
      <w:lvlJc w:val="left"/>
      <w:pPr>
        <w:tabs>
          <w:tab w:val="left" w:pos="5472"/>
        </w:tabs>
        <w:ind w:left="5472" w:hanging="360"/>
      </w:pPr>
      <w:rPr>
        <w:rFonts w:ascii="Wingdings" w:hAnsi="Wingdings" w:hint="default"/>
      </w:rPr>
    </w:lvl>
    <w:lvl w:ilvl="6">
      <w:start w:val="1"/>
      <w:numFmt w:val="bullet"/>
      <w:lvlText w:val=""/>
      <w:lvlJc w:val="left"/>
      <w:pPr>
        <w:tabs>
          <w:tab w:val="left" w:pos="6192"/>
        </w:tabs>
        <w:ind w:left="6192" w:hanging="360"/>
      </w:pPr>
      <w:rPr>
        <w:rFonts w:ascii="Symbol" w:hAnsi="Symbol" w:hint="default"/>
      </w:rPr>
    </w:lvl>
    <w:lvl w:ilvl="7">
      <w:start w:val="1"/>
      <w:numFmt w:val="bullet"/>
      <w:lvlText w:val="o"/>
      <w:lvlJc w:val="left"/>
      <w:pPr>
        <w:tabs>
          <w:tab w:val="left" w:pos="6912"/>
        </w:tabs>
        <w:ind w:left="6912" w:hanging="360"/>
      </w:pPr>
      <w:rPr>
        <w:rFonts w:ascii="Courier New" w:hAnsi="Courier New" w:hint="default"/>
      </w:rPr>
    </w:lvl>
    <w:lvl w:ilvl="8">
      <w:start w:val="1"/>
      <w:numFmt w:val="bullet"/>
      <w:lvlText w:val=""/>
      <w:lvlJc w:val="left"/>
      <w:pPr>
        <w:tabs>
          <w:tab w:val="left" w:pos="7632"/>
        </w:tabs>
        <w:ind w:left="7632" w:hanging="360"/>
      </w:pPr>
      <w:rPr>
        <w:rFonts w:ascii="Wingdings" w:hAnsi="Wingdings" w:hint="default"/>
      </w:rPr>
    </w:lvl>
  </w:abstractNum>
  <w:abstractNum w:abstractNumId="11" w15:restartNumberingAfterBreak="0">
    <w:nsid w:val="37B42A79"/>
    <w:multiLevelType w:val="singleLevel"/>
    <w:tmpl w:val="37B42A79"/>
    <w:lvl w:ilvl="0">
      <w:start w:val="1"/>
      <w:numFmt w:val="bullet"/>
      <w:pStyle w:val="Style3"/>
      <w:lvlText w:val=""/>
      <w:lvlJc w:val="left"/>
      <w:pPr>
        <w:tabs>
          <w:tab w:val="left" w:pos="360"/>
        </w:tabs>
        <w:ind w:left="360" w:hanging="360"/>
      </w:pPr>
      <w:rPr>
        <w:rFonts w:ascii="Symbol" w:hAnsi="Symbol" w:hint="default"/>
      </w:rPr>
    </w:lvl>
  </w:abstractNum>
  <w:abstractNum w:abstractNumId="12" w15:restartNumberingAfterBreak="0">
    <w:nsid w:val="3E5A4839"/>
    <w:multiLevelType w:val="singleLevel"/>
    <w:tmpl w:val="3E5A4839"/>
    <w:lvl w:ilvl="0">
      <w:start w:val="1"/>
      <w:numFmt w:val="bullet"/>
      <w:pStyle w:val="lus-bullet"/>
      <w:lvlText w:val=""/>
      <w:lvlJc w:val="left"/>
      <w:pPr>
        <w:tabs>
          <w:tab w:val="left" w:pos="576"/>
        </w:tabs>
        <w:ind w:left="576" w:hanging="576"/>
      </w:pPr>
      <w:rPr>
        <w:rFonts w:ascii="Symbol" w:hAnsi="Symbol" w:hint="default"/>
      </w:rPr>
    </w:lvl>
  </w:abstractNum>
  <w:abstractNum w:abstractNumId="13" w15:restartNumberingAfterBreak="0">
    <w:nsid w:val="3F9A3710"/>
    <w:multiLevelType w:val="singleLevel"/>
    <w:tmpl w:val="3F9A3710"/>
    <w:lvl w:ilvl="0">
      <w:start w:val="1"/>
      <w:numFmt w:val="bullet"/>
      <w:pStyle w:val="ListBullet"/>
      <w:lvlText w:val=""/>
      <w:lvlJc w:val="left"/>
      <w:pPr>
        <w:tabs>
          <w:tab w:val="left" w:pos="360"/>
        </w:tabs>
        <w:ind w:left="360" w:hanging="360"/>
      </w:pPr>
      <w:rPr>
        <w:rFonts w:ascii="Symbol" w:hAnsi="Symbol" w:hint="default"/>
        <w:b w:val="0"/>
        <w:i w:val="0"/>
        <w:sz w:val="22"/>
      </w:rPr>
    </w:lvl>
  </w:abstractNum>
  <w:abstractNum w:abstractNumId="14" w15:restartNumberingAfterBreak="0">
    <w:nsid w:val="44D90598"/>
    <w:multiLevelType w:val="multilevel"/>
    <w:tmpl w:val="44D90598"/>
    <w:lvl w:ilvl="0">
      <w:start w:val="1"/>
      <w:numFmt w:val="bullet"/>
      <w:pStyle w:val="TableBullets"/>
      <w:lvlText w:val=""/>
      <w:lvlJc w:val="left"/>
      <w:pPr>
        <w:tabs>
          <w:tab w:val="left" w:pos="360"/>
        </w:tabs>
        <w:ind w:left="360" w:hanging="360"/>
      </w:pPr>
      <w:rPr>
        <w:rFonts w:ascii="Wingdings" w:hAnsi="Wingdings" w:hint="default"/>
        <w:sz w:val="18"/>
      </w:rPr>
    </w:lvl>
    <w:lvl w:ilvl="1">
      <w:start w:val="1"/>
      <w:numFmt w:val="bullet"/>
      <w:lvlText w:val=""/>
      <w:lvlJc w:val="left"/>
      <w:pPr>
        <w:tabs>
          <w:tab w:val="left" w:pos="1440"/>
        </w:tabs>
        <w:ind w:left="1440" w:hanging="360"/>
      </w:pPr>
      <w:rPr>
        <w:rFonts w:ascii="Wingdings" w:hAnsi="Wingdings" w:hint="default"/>
        <w:sz w:val="16"/>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8970DE3"/>
    <w:multiLevelType w:val="multilevel"/>
    <w:tmpl w:val="48970DE3"/>
    <w:lvl w:ilvl="0">
      <w:start w:val="1"/>
      <w:numFmt w:val="lowerRoman"/>
      <w:pStyle w:val="WiproBullet"/>
      <w:lvlText w:val="%1."/>
      <w:lvlJc w:val="left"/>
      <w:pPr>
        <w:tabs>
          <w:tab w:val="left" w:pos="1944"/>
        </w:tabs>
        <w:ind w:left="1584" w:hanging="360"/>
      </w:pPr>
      <w:rPr>
        <w:rFonts w:hint="default"/>
      </w:rPr>
    </w:lvl>
    <w:lvl w:ilvl="1">
      <w:start w:val="1"/>
      <w:numFmt w:val="lowerLetter"/>
      <w:lvlText w:val="%2."/>
      <w:lvlJc w:val="left"/>
      <w:pPr>
        <w:tabs>
          <w:tab w:val="left" w:pos="2304"/>
        </w:tabs>
        <w:ind w:left="2304" w:hanging="360"/>
      </w:pPr>
    </w:lvl>
    <w:lvl w:ilvl="2">
      <w:start w:val="1"/>
      <w:numFmt w:val="lowerRoman"/>
      <w:lvlText w:val="%3."/>
      <w:lvlJc w:val="right"/>
      <w:pPr>
        <w:tabs>
          <w:tab w:val="left" w:pos="3024"/>
        </w:tabs>
        <w:ind w:left="3024" w:hanging="180"/>
      </w:pPr>
    </w:lvl>
    <w:lvl w:ilvl="3">
      <w:start w:val="1"/>
      <w:numFmt w:val="decimal"/>
      <w:lvlText w:val="%4."/>
      <w:lvlJc w:val="left"/>
      <w:pPr>
        <w:tabs>
          <w:tab w:val="left" w:pos="3744"/>
        </w:tabs>
        <w:ind w:left="3744" w:hanging="360"/>
      </w:pPr>
    </w:lvl>
    <w:lvl w:ilvl="4">
      <w:start w:val="1"/>
      <w:numFmt w:val="lowerLetter"/>
      <w:lvlText w:val="%5."/>
      <w:lvlJc w:val="left"/>
      <w:pPr>
        <w:tabs>
          <w:tab w:val="left" w:pos="4464"/>
        </w:tabs>
        <w:ind w:left="4464" w:hanging="360"/>
      </w:pPr>
    </w:lvl>
    <w:lvl w:ilvl="5">
      <w:start w:val="1"/>
      <w:numFmt w:val="lowerRoman"/>
      <w:lvlText w:val="%6."/>
      <w:lvlJc w:val="right"/>
      <w:pPr>
        <w:tabs>
          <w:tab w:val="left" w:pos="5184"/>
        </w:tabs>
        <w:ind w:left="5184" w:hanging="180"/>
      </w:pPr>
    </w:lvl>
    <w:lvl w:ilvl="6">
      <w:start w:val="1"/>
      <w:numFmt w:val="decimal"/>
      <w:lvlText w:val="%7."/>
      <w:lvlJc w:val="left"/>
      <w:pPr>
        <w:tabs>
          <w:tab w:val="left" w:pos="5904"/>
        </w:tabs>
        <w:ind w:left="5904" w:hanging="360"/>
      </w:pPr>
    </w:lvl>
    <w:lvl w:ilvl="7">
      <w:start w:val="1"/>
      <w:numFmt w:val="lowerLetter"/>
      <w:lvlText w:val="%8."/>
      <w:lvlJc w:val="left"/>
      <w:pPr>
        <w:tabs>
          <w:tab w:val="left" w:pos="6624"/>
        </w:tabs>
        <w:ind w:left="6624" w:hanging="360"/>
      </w:pPr>
    </w:lvl>
    <w:lvl w:ilvl="8">
      <w:start w:val="1"/>
      <w:numFmt w:val="lowerRoman"/>
      <w:lvlText w:val="%9."/>
      <w:lvlJc w:val="right"/>
      <w:pPr>
        <w:tabs>
          <w:tab w:val="left" w:pos="7344"/>
        </w:tabs>
        <w:ind w:left="7344" w:hanging="180"/>
      </w:pPr>
    </w:lvl>
  </w:abstractNum>
  <w:abstractNum w:abstractNumId="16" w15:restartNumberingAfterBreak="0">
    <w:nsid w:val="49CE30A6"/>
    <w:multiLevelType w:val="singleLevel"/>
    <w:tmpl w:val="49CE30A6"/>
    <w:lvl w:ilvl="0">
      <w:start w:val="1"/>
      <w:numFmt w:val="bullet"/>
      <w:pStyle w:val="Bullets"/>
      <w:lvlText w:val=""/>
      <w:lvlJc w:val="left"/>
      <w:pPr>
        <w:tabs>
          <w:tab w:val="left" w:pos="644"/>
        </w:tabs>
        <w:ind w:left="624" w:hanging="340"/>
      </w:pPr>
      <w:rPr>
        <w:rFonts w:ascii="Wingdings" w:hAnsi="Wingdings" w:hint="default"/>
      </w:rPr>
    </w:lvl>
  </w:abstractNum>
  <w:abstractNum w:abstractNumId="17" w15:restartNumberingAfterBreak="0">
    <w:nsid w:val="60FC73D5"/>
    <w:multiLevelType w:val="multilevel"/>
    <w:tmpl w:val="60FC73D5"/>
    <w:lvl w:ilvl="0">
      <w:start w:val="1"/>
      <w:numFmt w:val="bullet"/>
      <w:pStyle w:val="Bullet1"/>
      <w:lvlText w:val=""/>
      <w:lvlJc w:val="left"/>
      <w:pPr>
        <w:tabs>
          <w:tab w:val="left" w:pos="1080"/>
        </w:tabs>
        <w:ind w:left="108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63D22B9E"/>
    <w:multiLevelType w:val="multilevel"/>
    <w:tmpl w:val="63D22B9E"/>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rPr>
        <w:b/>
        <w:bCs/>
      </w:rPr>
    </w:lvl>
    <w:lvl w:ilvl="2">
      <w:start w:val="1"/>
      <w:numFmt w:val="decimal"/>
      <w:pStyle w:val="Heading3"/>
      <w:lvlText w:val="%1.%2.%3"/>
      <w:lvlJc w:val="left"/>
      <w:pPr>
        <w:tabs>
          <w:tab w:val="left" w:pos="1350"/>
        </w:tabs>
        <w:ind w:left="1350" w:hanging="720"/>
      </w:pPr>
      <w:rPr>
        <w:b/>
        <w:sz w:val="22"/>
        <w:szCs w:val="22"/>
      </w:rPr>
    </w:lvl>
    <w:lvl w:ilvl="3">
      <w:start w:val="1"/>
      <w:numFmt w:val="decimal"/>
      <w:pStyle w:val="Heading4"/>
      <w:lvlText w:val="%1.%2.%3.%4"/>
      <w:lvlJc w:val="left"/>
      <w:pPr>
        <w:tabs>
          <w:tab w:val="left" w:pos="1404"/>
        </w:tabs>
        <w:ind w:left="1404" w:hanging="864"/>
      </w:pPr>
      <w:rPr>
        <w:rFonts w:ascii="Cambria" w:hAnsi="Cambria" w:hint="default"/>
        <w:sz w:val="22"/>
        <w:szCs w:val="22"/>
      </w:rPr>
    </w:lvl>
    <w:lvl w:ilvl="4">
      <w:start w:val="1"/>
      <w:numFmt w:val="decimal"/>
      <w:pStyle w:val="Heading5"/>
      <w:lvlText w:val="%1.%2.%3.%4.%5"/>
      <w:lvlJc w:val="left"/>
      <w:pPr>
        <w:tabs>
          <w:tab w:val="left" w:pos="1008"/>
        </w:tabs>
        <w:ind w:left="1008" w:hanging="1008"/>
      </w:pPr>
      <w:rPr>
        <w:b/>
      </w:r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9" w15:restartNumberingAfterBreak="0">
    <w:nsid w:val="67E04D5B"/>
    <w:multiLevelType w:val="multilevel"/>
    <w:tmpl w:val="67E04D5B"/>
    <w:lvl w:ilvl="0">
      <w:start w:val="1"/>
      <w:numFmt w:val="decimal"/>
      <w:lvlText w:val="%1."/>
      <w:lvlJc w:val="left"/>
      <w:pPr>
        <w:tabs>
          <w:tab w:val="left" w:pos="644"/>
        </w:tabs>
        <w:ind w:left="1800" w:hanging="1440"/>
      </w:pPr>
      <w:rPr>
        <w:rFonts w:hint="default"/>
      </w:rPr>
    </w:lvl>
    <w:lvl w:ilvl="1">
      <w:start w:val="1"/>
      <w:numFmt w:val="decimal"/>
      <w:pStyle w:val="StyleHeading2LatinTimesNewRomanComplexTimesNewRoman1"/>
      <w:lvlText w:val="%1.%2."/>
      <w:lvlJc w:val="left"/>
      <w:pPr>
        <w:tabs>
          <w:tab w:val="left" w:pos="-76"/>
        </w:tabs>
        <w:ind w:left="1440" w:hanging="1440"/>
      </w:pPr>
      <w:rPr>
        <w:rFonts w:hint="default"/>
      </w:rPr>
    </w:lvl>
    <w:lvl w:ilvl="2">
      <w:start w:val="1"/>
      <w:numFmt w:val="decimal"/>
      <w:lvlText w:val="%1.%2.%3."/>
      <w:lvlJc w:val="left"/>
      <w:pPr>
        <w:tabs>
          <w:tab w:val="left" w:pos="644"/>
        </w:tabs>
        <w:ind w:left="2520" w:hanging="1440"/>
      </w:pPr>
      <w:rPr>
        <w:rFonts w:hint="default"/>
      </w:rPr>
    </w:lvl>
    <w:lvl w:ilvl="3">
      <w:start w:val="1"/>
      <w:numFmt w:val="decimal"/>
      <w:lvlText w:val="%1.%2.%3.%4."/>
      <w:lvlJc w:val="left"/>
      <w:pPr>
        <w:tabs>
          <w:tab w:val="left" w:pos="644"/>
        </w:tabs>
        <w:ind w:left="2880" w:hanging="1440"/>
      </w:pPr>
      <w:rPr>
        <w:rFonts w:hint="default"/>
      </w:rPr>
    </w:lvl>
    <w:lvl w:ilvl="4">
      <w:start w:val="1"/>
      <w:numFmt w:val="decimal"/>
      <w:lvlText w:val="%1.%2.%3.%4.%5."/>
      <w:lvlJc w:val="left"/>
      <w:pPr>
        <w:tabs>
          <w:tab w:val="left" w:pos="3240"/>
        </w:tabs>
        <w:ind w:left="3240" w:hanging="1440"/>
      </w:pPr>
      <w:rPr>
        <w:rFonts w:hint="default"/>
      </w:rPr>
    </w:lvl>
    <w:lvl w:ilvl="5">
      <w:start w:val="1"/>
      <w:numFmt w:val="decimal"/>
      <w:lvlText w:val="%1.%2.%3.%4.%5.%6."/>
      <w:lvlJc w:val="left"/>
      <w:pPr>
        <w:tabs>
          <w:tab w:val="left" w:pos="3600"/>
        </w:tabs>
        <w:ind w:left="3600" w:hanging="1440"/>
      </w:pPr>
      <w:rPr>
        <w:rFonts w:hint="default"/>
      </w:rPr>
    </w:lvl>
    <w:lvl w:ilvl="6">
      <w:start w:val="1"/>
      <w:numFmt w:val="decimal"/>
      <w:lvlText w:val="%1.%2.%3.%4.%5.%6.%7."/>
      <w:lvlJc w:val="left"/>
      <w:pPr>
        <w:tabs>
          <w:tab w:val="left" w:pos="3960"/>
        </w:tabs>
        <w:ind w:left="3960" w:hanging="1440"/>
      </w:pPr>
      <w:rPr>
        <w:rFonts w:hint="default"/>
      </w:rPr>
    </w:lvl>
    <w:lvl w:ilvl="7">
      <w:start w:val="1"/>
      <w:numFmt w:val="decimal"/>
      <w:lvlText w:val="%1.%2.%3.%4.%5.%6.%7.%8."/>
      <w:lvlJc w:val="left"/>
      <w:pPr>
        <w:tabs>
          <w:tab w:val="left" w:pos="4320"/>
        </w:tabs>
        <w:ind w:left="4320" w:hanging="1440"/>
      </w:pPr>
      <w:rPr>
        <w:rFonts w:hint="default"/>
      </w:rPr>
    </w:lvl>
    <w:lvl w:ilvl="8">
      <w:start w:val="1"/>
      <w:numFmt w:val="decimal"/>
      <w:lvlText w:val="%1.%2.%3.%4.%5.%6.%7.%8.%9."/>
      <w:lvlJc w:val="left"/>
      <w:pPr>
        <w:tabs>
          <w:tab w:val="left" w:pos="5040"/>
        </w:tabs>
        <w:ind w:left="5040" w:hanging="1800"/>
      </w:pPr>
      <w:rPr>
        <w:rFonts w:hint="default"/>
      </w:rPr>
    </w:lvl>
  </w:abstractNum>
  <w:abstractNum w:abstractNumId="20" w15:restartNumberingAfterBreak="0">
    <w:nsid w:val="6FB00C12"/>
    <w:multiLevelType w:val="multilevel"/>
    <w:tmpl w:val="6FB00C12"/>
    <w:lvl w:ilvl="0">
      <w:start w:val="1"/>
      <w:numFmt w:val="bullet"/>
      <w:pStyle w:val="Bullets-NextLevel"/>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1" w15:restartNumberingAfterBreak="0">
    <w:nsid w:val="7508101D"/>
    <w:multiLevelType w:val="singleLevel"/>
    <w:tmpl w:val="7508101D"/>
    <w:lvl w:ilvl="0">
      <w:start w:val="1"/>
      <w:numFmt w:val="bullet"/>
      <w:pStyle w:val="RKHeading1"/>
      <w:lvlText w:val=""/>
      <w:legacy w:legacy="1" w:legacySpace="0" w:legacyIndent="360"/>
      <w:lvlJc w:val="left"/>
      <w:pPr>
        <w:ind w:left="360" w:hanging="360"/>
      </w:pPr>
      <w:rPr>
        <w:rFonts w:ascii="Symbol" w:hAnsi="Symbol" w:hint="default"/>
      </w:rPr>
    </w:lvl>
  </w:abstractNum>
  <w:abstractNum w:abstractNumId="22" w15:restartNumberingAfterBreak="0">
    <w:nsid w:val="7A1261F4"/>
    <w:multiLevelType w:val="singleLevel"/>
    <w:tmpl w:val="7A1261F4"/>
    <w:lvl w:ilvl="0">
      <w:start w:val="1"/>
      <w:numFmt w:val="bullet"/>
      <w:pStyle w:val="gkpbullet"/>
      <w:lvlText w:val=""/>
      <w:lvlJc w:val="left"/>
      <w:pPr>
        <w:tabs>
          <w:tab w:val="left" w:pos="360"/>
        </w:tabs>
        <w:ind w:left="360" w:hanging="360"/>
      </w:pPr>
      <w:rPr>
        <w:rFonts w:ascii="Symbol" w:hAnsi="Symbol" w:hint="default"/>
      </w:rPr>
    </w:lvl>
  </w:abstractNum>
  <w:abstractNum w:abstractNumId="23" w15:restartNumberingAfterBreak="0">
    <w:nsid w:val="7B596B31"/>
    <w:multiLevelType w:val="multilevel"/>
    <w:tmpl w:val="7B596B31"/>
    <w:lvl w:ilvl="0">
      <w:start w:val="1"/>
      <w:numFmt w:val="decimal"/>
      <w:lvlText w:val="%1."/>
      <w:lvlJc w:val="left"/>
      <w:pPr>
        <w:tabs>
          <w:tab w:val="left" w:pos="1296"/>
        </w:tabs>
        <w:ind w:left="1296" w:hanging="360"/>
      </w:pPr>
    </w:lvl>
    <w:lvl w:ilvl="1">
      <w:start w:val="1"/>
      <w:numFmt w:val="bullet"/>
      <w:lvlText w:val="o"/>
      <w:lvlJc w:val="left"/>
      <w:pPr>
        <w:tabs>
          <w:tab w:val="left" w:pos="2016"/>
        </w:tabs>
        <w:ind w:left="2016" w:hanging="360"/>
      </w:pPr>
      <w:rPr>
        <w:rFonts w:ascii="Courier New" w:hAnsi="Courier New" w:hint="default"/>
      </w:rPr>
    </w:lvl>
    <w:lvl w:ilvl="2">
      <w:start w:val="1"/>
      <w:numFmt w:val="bullet"/>
      <w:pStyle w:val="WiproBulletsubheadinglevel"/>
      <w:lvlText w:val=""/>
      <w:lvlJc w:val="left"/>
      <w:pPr>
        <w:tabs>
          <w:tab w:val="left" w:pos="2736"/>
        </w:tabs>
        <w:ind w:left="2736" w:hanging="360"/>
      </w:pPr>
      <w:rPr>
        <w:rFonts w:ascii="Wingdings" w:hAnsi="Wingdings" w:hint="default"/>
      </w:rPr>
    </w:lvl>
    <w:lvl w:ilvl="3">
      <w:start w:val="1"/>
      <w:numFmt w:val="decimal"/>
      <w:lvlText w:val="%4."/>
      <w:lvlJc w:val="left"/>
      <w:pPr>
        <w:tabs>
          <w:tab w:val="left" w:pos="3456"/>
        </w:tabs>
        <w:ind w:left="3456" w:hanging="360"/>
      </w:pPr>
    </w:lvl>
    <w:lvl w:ilvl="4">
      <w:start w:val="1"/>
      <w:numFmt w:val="bullet"/>
      <w:lvlText w:val="o"/>
      <w:lvlJc w:val="left"/>
      <w:pPr>
        <w:tabs>
          <w:tab w:val="left" w:pos="4176"/>
        </w:tabs>
        <w:ind w:left="4176" w:hanging="360"/>
      </w:pPr>
      <w:rPr>
        <w:rFonts w:ascii="Courier New" w:hAnsi="Courier New" w:hint="default"/>
      </w:rPr>
    </w:lvl>
    <w:lvl w:ilvl="5">
      <w:start w:val="1"/>
      <w:numFmt w:val="bullet"/>
      <w:lvlText w:val=""/>
      <w:lvlJc w:val="left"/>
      <w:pPr>
        <w:tabs>
          <w:tab w:val="left" w:pos="4896"/>
        </w:tabs>
        <w:ind w:left="4896" w:hanging="360"/>
      </w:pPr>
      <w:rPr>
        <w:rFonts w:ascii="Wingdings" w:hAnsi="Wingdings" w:hint="default"/>
      </w:rPr>
    </w:lvl>
    <w:lvl w:ilvl="6">
      <w:start w:val="1"/>
      <w:numFmt w:val="bullet"/>
      <w:lvlText w:val=""/>
      <w:lvlJc w:val="left"/>
      <w:pPr>
        <w:tabs>
          <w:tab w:val="left" w:pos="5616"/>
        </w:tabs>
        <w:ind w:left="5616" w:hanging="360"/>
      </w:pPr>
      <w:rPr>
        <w:rFonts w:ascii="Symbol" w:hAnsi="Symbol" w:hint="default"/>
      </w:rPr>
    </w:lvl>
    <w:lvl w:ilvl="7">
      <w:start w:val="1"/>
      <w:numFmt w:val="bullet"/>
      <w:lvlText w:val="o"/>
      <w:lvlJc w:val="left"/>
      <w:pPr>
        <w:tabs>
          <w:tab w:val="left" w:pos="6336"/>
        </w:tabs>
        <w:ind w:left="6336" w:hanging="360"/>
      </w:pPr>
      <w:rPr>
        <w:rFonts w:ascii="Courier New" w:hAnsi="Courier New" w:hint="default"/>
      </w:rPr>
    </w:lvl>
    <w:lvl w:ilvl="8">
      <w:start w:val="1"/>
      <w:numFmt w:val="bullet"/>
      <w:lvlText w:val=""/>
      <w:lvlJc w:val="left"/>
      <w:pPr>
        <w:tabs>
          <w:tab w:val="left" w:pos="7056"/>
        </w:tabs>
        <w:ind w:left="7056" w:hanging="360"/>
      </w:pPr>
      <w:rPr>
        <w:rFonts w:ascii="Wingdings" w:hAnsi="Wingdings" w:hint="default"/>
      </w:rPr>
    </w:lvl>
  </w:abstractNum>
  <w:num w:numId="1" w16cid:durableId="1768378240">
    <w:abstractNumId w:val="18"/>
  </w:num>
  <w:num w:numId="2" w16cid:durableId="2142917102">
    <w:abstractNumId w:val="13"/>
  </w:num>
  <w:num w:numId="3" w16cid:durableId="82650539">
    <w:abstractNumId w:val="1"/>
  </w:num>
  <w:num w:numId="4" w16cid:durableId="855996462">
    <w:abstractNumId w:val="2"/>
  </w:num>
  <w:num w:numId="5" w16cid:durableId="137380343">
    <w:abstractNumId w:val="5"/>
  </w:num>
  <w:num w:numId="6" w16cid:durableId="18164607">
    <w:abstractNumId w:val="6"/>
  </w:num>
  <w:num w:numId="7" w16cid:durableId="707681029">
    <w:abstractNumId w:val="7"/>
  </w:num>
  <w:num w:numId="8" w16cid:durableId="2087141175">
    <w:abstractNumId w:val="9"/>
  </w:num>
  <w:num w:numId="9" w16cid:durableId="1079329948">
    <w:abstractNumId w:val="16"/>
  </w:num>
  <w:num w:numId="10" w16cid:durableId="658072041">
    <w:abstractNumId w:val="12"/>
  </w:num>
  <w:num w:numId="11" w16cid:durableId="928121444">
    <w:abstractNumId w:val="17"/>
  </w:num>
  <w:num w:numId="12" w16cid:durableId="2102531357">
    <w:abstractNumId w:val="14"/>
  </w:num>
  <w:num w:numId="13" w16cid:durableId="1584684209">
    <w:abstractNumId w:val="11"/>
  </w:num>
  <w:num w:numId="14" w16cid:durableId="1927229956">
    <w:abstractNumId w:val="22"/>
  </w:num>
  <w:num w:numId="15" w16cid:durableId="151677492">
    <w:abstractNumId w:val="20"/>
  </w:num>
  <w:num w:numId="16" w16cid:durableId="163513076">
    <w:abstractNumId w:val="10"/>
  </w:num>
  <w:num w:numId="17" w16cid:durableId="1741175692">
    <w:abstractNumId w:val="15"/>
  </w:num>
  <w:num w:numId="18" w16cid:durableId="1884948164">
    <w:abstractNumId w:val="23"/>
  </w:num>
  <w:num w:numId="19" w16cid:durableId="8918484">
    <w:abstractNumId w:val="8"/>
  </w:num>
  <w:num w:numId="20" w16cid:durableId="1716930833">
    <w:abstractNumId w:val="21"/>
  </w:num>
  <w:num w:numId="21" w16cid:durableId="1623075019">
    <w:abstractNumId w:val="3"/>
  </w:num>
  <w:num w:numId="22" w16cid:durableId="699428647">
    <w:abstractNumId w:val="4"/>
  </w:num>
  <w:num w:numId="23" w16cid:durableId="217863563">
    <w:abstractNumId w:val="19"/>
  </w:num>
  <w:num w:numId="24" w16cid:durableId="1226726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defaultTabStop w:val="720"/>
  <w:doNotUseMarginsForDrawingGridOrigin/>
  <w:drawingGridHorizontalOrigin w:val="1800"/>
  <w:drawingGridVerticalOrigin w:val="144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FA"/>
    <w:rsid w:val="00000124"/>
    <w:rsid w:val="00000FB5"/>
    <w:rsid w:val="000010F0"/>
    <w:rsid w:val="0000160B"/>
    <w:rsid w:val="00002079"/>
    <w:rsid w:val="00003030"/>
    <w:rsid w:val="00003F3B"/>
    <w:rsid w:val="000043BF"/>
    <w:rsid w:val="00004681"/>
    <w:rsid w:val="00004874"/>
    <w:rsid w:val="00004900"/>
    <w:rsid w:val="00004BC9"/>
    <w:rsid w:val="00004FAC"/>
    <w:rsid w:val="00005155"/>
    <w:rsid w:val="000051ED"/>
    <w:rsid w:val="00005CB8"/>
    <w:rsid w:val="000060E0"/>
    <w:rsid w:val="000065D2"/>
    <w:rsid w:val="000069A0"/>
    <w:rsid w:val="00006DA3"/>
    <w:rsid w:val="0001042E"/>
    <w:rsid w:val="0001097A"/>
    <w:rsid w:val="00010DFF"/>
    <w:rsid w:val="00011886"/>
    <w:rsid w:val="00012B63"/>
    <w:rsid w:val="00012F24"/>
    <w:rsid w:val="00013C41"/>
    <w:rsid w:val="000140E5"/>
    <w:rsid w:val="000153AC"/>
    <w:rsid w:val="00015555"/>
    <w:rsid w:val="00015A47"/>
    <w:rsid w:val="00015AC8"/>
    <w:rsid w:val="00016ED0"/>
    <w:rsid w:val="00016FBD"/>
    <w:rsid w:val="00017578"/>
    <w:rsid w:val="00017F26"/>
    <w:rsid w:val="00020754"/>
    <w:rsid w:val="000207D8"/>
    <w:rsid w:val="00021980"/>
    <w:rsid w:val="00021DB7"/>
    <w:rsid w:val="00022386"/>
    <w:rsid w:val="0002241D"/>
    <w:rsid w:val="00022A0A"/>
    <w:rsid w:val="00023D3E"/>
    <w:rsid w:val="00023DAC"/>
    <w:rsid w:val="000248D3"/>
    <w:rsid w:val="00024AA0"/>
    <w:rsid w:val="000255BE"/>
    <w:rsid w:val="000311BE"/>
    <w:rsid w:val="0003282D"/>
    <w:rsid w:val="00033296"/>
    <w:rsid w:val="00033689"/>
    <w:rsid w:val="0003439A"/>
    <w:rsid w:val="000343A5"/>
    <w:rsid w:val="00034591"/>
    <w:rsid w:val="000347E1"/>
    <w:rsid w:val="00034AA7"/>
    <w:rsid w:val="00034AD2"/>
    <w:rsid w:val="00035425"/>
    <w:rsid w:val="000354C6"/>
    <w:rsid w:val="000355D8"/>
    <w:rsid w:val="00035906"/>
    <w:rsid w:val="00036A42"/>
    <w:rsid w:val="000404A8"/>
    <w:rsid w:val="000407B7"/>
    <w:rsid w:val="00040A5C"/>
    <w:rsid w:val="00041930"/>
    <w:rsid w:val="00041EB8"/>
    <w:rsid w:val="00042E43"/>
    <w:rsid w:val="00042F8A"/>
    <w:rsid w:val="00043A0F"/>
    <w:rsid w:val="00043B8B"/>
    <w:rsid w:val="00043C88"/>
    <w:rsid w:val="00043ED7"/>
    <w:rsid w:val="00044681"/>
    <w:rsid w:val="000448F2"/>
    <w:rsid w:val="00045C49"/>
    <w:rsid w:val="000463D2"/>
    <w:rsid w:val="0004668F"/>
    <w:rsid w:val="00047967"/>
    <w:rsid w:val="00047AA3"/>
    <w:rsid w:val="00050008"/>
    <w:rsid w:val="00050DB8"/>
    <w:rsid w:val="000518E3"/>
    <w:rsid w:val="00052F28"/>
    <w:rsid w:val="000531E6"/>
    <w:rsid w:val="00053D57"/>
    <w:rsid w:val="0005415C"/>
    <w:rsid w:val="00054E14"/>
    <w:rsid w:val="00054F36"/>
    <w:rsid w:val="00054FA5"/>
    <w:rsid w:val="000559FE"/>
    <w:rsid w:val="00055A4B"/>
    <w:rsid w:val="00055CC4"/>
    <w:rsid w:val="00055CD6"/>
    <w:rsid w:val="00056393"/>
    <w:rsid w:val="00056455"/>
    <w:rsid w:val="00056554"/>
    <w:rsid w:val="000567AB"/>
    <w:rsid w:val="000568BD"/>
    <w:rsid w:val="00057528"/>
    <w:rsid w:val="0005796E"/>
    <w:rsid w:val="00057D76"/>
    <w:rsid w:val="00060207"/>
    <w:rsid w:val="00060396"/>
    <w:rsid w:val="00060C84"/>
    <w:rsid w:val="00061534"/>
    <w:rsid w:val="000618E4"/>
    <w:rsid w:val="000649C8"/>
    <w:rsid w:val="000656F2"/>
    <w:rsid w:val="00066551"/>
    <w:rsid w:val="00066D0D"/>
    <w:rsid w:val="00070548"/>
    <w:rsid w:val="00070B90"/>
    <w:rsid w:val="0007115B"/>
    <w:rsid w:val="00072A89"/>
    <w:rsid w:val="00072AD9"/>
    <w:rsid w:val="000733B0"/>
    <w:rsid w:val="00073446"/>
    <w:rsid w:val="000740FF"/>
    <w:rsid w:val="0007411C"/>
    <w:rsid w:val="00074508"/>
    <w:rsid w:val="00075952"/>
    <w:rsid w:val="000760B2"/>
    <w:rsid w:val="00077407"/>
    <w:rsid w:val="00077E88"/>
    <w:rsid w:val="0008170C"/>
    <w:rsid w:val="00081A0C"/>
    <w:rsid w:val="00082A92"/>
    <w:rsid w:val="00082D66"/>
    <w:rsid w:val="000838C4"/>
    <w:rsid w:val="00083B73"/>
    <w:rsid w:val="00084171"/>
    <w:rsid w:val="0008497E"/>
    <w:rsid w:val="0008503B"/>
    <w:rsid w:val="00086A43"/>
    <w:rsid w:val="00086ADF"/>
    <w:rsid w:val="000872AE"/>
    <w:rsid w:val="00087AC6"/>
    <w:rsid w:val="00087BC2"/>
    <w:rsid w:val="000904F1"/>
    <w:rsid w:val="000909A6"/>
    <w:rsid w:val="00090AD0"/>
    <w:rsid w:val="00091702"/>
    <w:rsid w:val="00091AF8"/>
    <w:rsid w:val="00091DE2"/>
    <w:rsid w:val="00092789"/>
    <w:rsid w:val="00092E2F"/>
    <w:rsid w:val="000935F0"/>
    <w:rsid w:val="00093BFA"/>
    <w:rsid w:val="000946A1"/>
    <w:rsid w:val="00095926"/>
    <w:rsid w:val="00095BA1"/>
    <w:rsid w:val="00095FD5"/>
    <w:rsid w:val="0009658C"/>
    <w:rsid w:val="00096951"/>
    <w:rsid w:val="000970B7"/>
    <w:rsid w:val="000978D4"/>
    <w:rsid w:val="00097BCC"/>
    <w:rsid w:val="000A06DE"/>
    <w:rsid w:val="000A1490"/>
    <w:rsid w:val="000A1654"/>
    <w:rsid w:val="000A20EE"/>
    <w:rsid w:val="000A2E98"/>
    <w:rsid w:val="000A4A96"/>
    <w:rsid w:val="000A510F"/>
    <w:rsid w:val="000A57F1"/>
    <w:rsid w:val="000A5D4C"/>
    <w:rsid w:val="000A698D"/>
    <w:rsid w:val="000A7E45"/>
    <w:rsid w:val="000B0230"/>
    <w:rsid w:val="000B08BA"/>
    <w:rsid w:val="000B1B21"/>
    <w:rsid w:val="000B1FFE"/>
    <w:rsid w:val="000B2899"/>
    <w:rsid w:val="000B2AB4"/>
    <w:rsid w:val="000B3B96"/>
    <w:rsid w:val="000B3D24"/>
    <w:rsid w:val="000B5228"/>
    <w:rsid w:val="000B5968"/>
    <w:rsid w:val="000B602B"/>
    <w:rsid w:val="000B6524"/>
    <w:rsid w:val="000B7619"/>
    <w:rsid w:val="000C0795"/>
    <w:rsid w:val="000C089D"/>
    <w:rsid w:val="000C0ADE"/>
    <w:rsid w:val="000C0EA7"/>
    <w:rsid w:val="000C0F59"/>
    <w:rsid w:val="000C2F6B"/>
    <w:rsid w:val="000C30CB"/>
    <w:rsid w:val="000C3598"/>
    <w:rsid w:val="000C41B1"/>
    <w:rsid w:val="000C4C9B"/>
    <w:rsid w:val="000C5AE0"/>
    <w:rsid w:val="000C65B2"/>
    <w:rsid w:val="000C6B5A"/>
    <w:rsid w:val="000C7676"/>
    <w:rsid w:val="000D05C0"/>
    <w:rsid w:val="000D067B"/>
    <w:rsid w:val="000D0C5E"/>
    <w:rsid w:val="000D10C3"/>
    <w:rsid w:val="000D19F4"/>
    <w:rsid w:val="000D2613"/>
    <w:rsid w:val="000D2788"/>
    <w:rsid w:val="000D2E11"/>
    <w:rsid w:val="000D2EB2"/>
    <w:rsid w:val="000D36C3"/>
    <w:rsid w:val="000D3D05"/>
    <w:rsid w:val="000D5096"/>
    <w:rsid w:val="000D5222"/>
    <w:rsid w:val="000D52A8"/>
    <w:rsid w:val="000D77DE"/>
    <w:rsid w:val="000D78C2"/>
    <w:rsid w:val="000D7BA3"/>
    <w:rsid w:val="000D7D09"/>
    <w:rsid w:val="000E0692"/>
    <w:rsid w:val="000E10A3"/>
    <w:rsid w:val="000E14F0"/>
    <w:rsid w:val="000E162F"/>
    <w:rsid w:val="000E2BA2"/>
    <w:rsid w:val="000E2CA1"/>
    <w:rsid w:val="000E372D"/>
    <w:rsid w:val="000E38EF"/>
    <w:rsid w:val="000E4112"/>
    <w:rsid w:val="000E446E"/>
    <w:rsid w:val="000E4734"/>
    <w:rsid w:val="000E4F90"/>
    <w:rsid w:val="000E5E7B"/>
    <w:rsid w:val="000E63F2"/>
    <w:rsid w:val="000E71C3"/>
    <w:rsid w:val="000E749F"/>
    <w:rsid w:val="000E7A96"/>
    <w:rsid w:val="000E7ED6"/>
    <w:rsid w:val="000F025A"/>
    <w:rsid w:val="000F0792"/>
    <w:rsid w:val="000F0F69"/>
    <w:rsid w:val="000F1372"/>
    <w:rsid w:val="000F287A"/>
    <w:rsid w:val="000F28EC"/>
    <w:rsid w:val="000F2CD4"/>
    <w:rsid w:val="000F2ED2"/>
    <w:rsid w:val="000F2EF5"/>
    <w:rsid w:val="000F38B3"/>
    <w:rsid w:val="000F397B"/>
    <w:rsid w:val="000F4448"/>
    <w:rsid w:val="000F5C92"/>
    <w:rsid w:val="000F6FA4"/>
    <w:rsid w:val="000F7025"/>
    <w:rsid w:val="000F7976"/>
    <w:rsid w:val="0010026D"/>
    <w:rsid w:val="001005A6"/>
    <w:rsid w:val="0010097F"/>
    <w:rsid w:val="00101002"/>
    <w:rsid w:val="00101054"/>
    <w:rsid w:val="0010161A"/>
    <w:rsid w:val="00101AF4"/>
    <w:rsid w:val="0010270A"/>
    <w:rsid w:val="001034CF"/>
    <w:rsid w:val="0010363D"/>
    <w:rsid w:val="00105BB5"/>
    <w:rsid w:val="00105EEB"/>
    <w:rsid w:val="00107210"/>
    <w:rsid w:val="00110388"/>
    <w:rsid w:val="00111090"/>
    <w:rsid w:val="00111990"/>
    <w:rsid w:val="00111F21"/>
    <w:rsid w:val="00111F90"/>
    <w:rsid w:val="0011241C"/>
    <w:rsid w:val="00112DE2"/>
    <w:rsid w:val="00112F9D"/>
    <w:rsid w:val="001132BA"/>
    <w:rsid w:val="001139D4"/>
    <w:rsid w:val="00113FEE"/>
    <w:rsid w:val="00114483"/>
    <w:rsid w:val="0011451B"/>
    <w:rsid w:val="00115EC6"/>
    <w:rsid w:val="001170D6"/>
    <w:rsid w:val="00117482"/>
    <w:rsid w:val="00117967"/>
    <w:rsid w:val="00120D7E"/>
    <w:rsid w:val="00121B4C"/>
    <w:rsid w:val="00123486"/>
    <w:rsid w:val="00124525"/>
    <w:rsid w:val="0012470C"/>
    <w:rsid w:val="00125187"/>
    <w:rsid w:val="00125D0A"/>
    <w:rsid w:val="001260A6"/>
    <w:rsid w:val="00126403"/>
    <w:rsid w:val="0012716A"/>
    <w:rsid w:val="001276DD"/>
    <w:rsid w:val="00127CB6"/>
    <w:rsid w:val="00127F5F"/>
    <w:rsid w:val="001312BF"/>
    <w:rsid w:val="001317E5"/>
    <w:rsid w:val="00131F65"/>
    <w:rsid w:val="00132474"/>
    <w:rsid w:val="0013248B"/>
    <w:rsid w:val="001329E5"/>
    <w:rsid w:val="00132F4A"/>
    <w:rsid w:val="001345C2"/>
    <w:rsid w:val="0013498D"/>
    <w:rsid w:val="00135251"/>
    <w:rsid w:val="00135986"/>
    <w:rsid w:val="00135A30"/>
    <w:rsid w:val="00135B78"/>
    <w:rsid w:val="00136080"/>
    <w:rsid w:val="00136BB7"/>
    <w:rsid w:val="00136F5D"/>
    <w:rsid w:val="00137110"/>
    <w:rsid w:val="001402C0"/>
    <w:rsid w:val="00140D9E"/>
    <w:rsid w:val="00141B3E"/>
    <w:rsid w:val="00141E0B"/>
    <w:rsid w:val="0014224C"/>
    <w:rsid w:val="0014280D"/>
    <w:rsid w:val="001429B5"/>
    <w:rsid w:val="0014317C"/>
    <w:rsid w:val="0014381D"/>
    <w:rsid w:val="00144840"/>
    <w:rsid w:val="0014513D"/>
    <w:rsid w:val="00145497"/>
    <w:rsid w:val="00145949"/>
    <w:rsid w:val="00146263"/>
    <w:rsid w:val="00147F31"/>
    <w:rsid w:val="0015041D"/>
    <w:rsid w:val="00150692"/>
    <w:rsid w:val="00150D59"/>
    <w:rsid w:val="001512BB"/>
    <w:rsid w:val="00151719"/>
    <w:rsid w:val="001526B3"/>
    <w:rsid w:val="00152E92"/>
    <w:rsid w:val="00153011"/>
    <w:rsid w:val="0015352C"/>
    <w:rsid w:val="00154387"/>
    <w:rsid w:val="001544EE"/>
    <w:rsid w:val="001546AD"/>
    <w:rsid w:val="00155988"/>
    <w:rsid w:val="00156568"/>
    <w:rsid w:val="00156FBC"/>
    <w:rsid w:val="00157A51"/>
    <w:rsid w:val="00157E1C"/>
    <w:rsid w:val="001603DB"/>
    <w:rsid w:val="00160778"/>
    <w:rsid w:val="00160905"/>
    <w:rsid w:val="00161881"/>
    <w:rsid w:val="00161A68"/>
    <w:rsid w:val="00161B5F"/>
    <w:rsid w:val="0016249F"/>
    <w:rsid w:val="00162954"/>
    <w:rsid w:val="00163285"/>
    <w:rsid w:val="001636C5"/>
    <w:rsid w:val="00163D28"/>
    <w:rsid w:val="0016455E"/>
    <w:rsid w:val="00164CE8"/>
    <w:rsid w:val="00165158"/>
    <w:rsid w:val="001657E7"/>
    <w:rsid w:val="001661CA"/>
    <w:rsid w:val="0016638F"/>
    <w:rsid w:val="00167638"/>
    <w:rsid w:val="00170DCC"/>
    <w:rsid w:val="00171475"/>
    <w:rsid w:val="00171592"/>
    <w:rsid w:val="0017197D"/>
    <w:rsid w:val="00171A66"/>
    <w:rsid w:val="00171B6A"/>
    <w:rsid w:val="001720A6"/>
    <w:rsid w:val="001727FE"/>
    <w:rsid w:val="00172AE3"/>
    <w:rsid w:val="00173670"/>
    <w:rsid w:val="00173B7D"/>
    <w:rsid w:val="00173B7F"/>
    <w:rsid w:val="00173D8B"/>
    <w:rsid w:val="00173DBD"/>
    <w:rsid w:val="001742C1"/>
    <w:rsid w:val="001746C5"/>
    <w:rsid w:val="00174D30"/>
    <w:rsid w:val="00175966"/>
    <w:rsid w:val="00176285"/>
    <w:rsid w:val="00176AA3"/>
    <w:rsid w:val="001771EE"/>
    <w:rsid w:val="0017754E"/>
    <w:rsid w:val="00177D52"/>
    <w:rsid w:val="00177EBD"/>
    <w:rsid w:val="00180375"/>
    <w:rsid w:val="001809F1"/>
    <w:rsid w:val="00181932"/>
    <w:rsid w:val="00182E85"/>
    <w:rsid w:val="00183C08"/>
    <w:rsid w:val="00183CFE"/>
    <w:rsid w:val="00184057"/>
    <w:rsid w:val="00184098"/>
    <w:rsid w:val="001842FC"/>
    <w:rsid w:val="0018436C"/>
    <w:rsid w:val="001848A1"/>
    <w:rsid w:val="0018652D"/>
    <w:rsid w:val="00187113"/>
    <w:rsid w:val="00187819"/>
    <w:rsid w:val="00187862"/>
    <w:rsid w:val="00187FBB"/>
    <w:rsid w:val="0019001D"/>
    <w:rsid w:val="0019013F"/>
    <w:rsid w:val="00190455"/>
    <w:rsid w:val="001909A2"/>
    <w:rsid w:val="00191994"/>
    <w:rsid w:val="00191A8A"/>
    <w:rsid w:val="00191C07"/>
    <w:rsid w:val="00192105"/>
    <w:rsid w:val="00192437"/>
    <w:rsid w:val="00192790"/>
    <w:rsid w:val="00193221"/>
    <w:rsid w:val="00193915"/>
    <w:rsid w:val="00194317"/>
    <w:rsid w:val="0019444E"/>
    <w:rsid w:val="00194B50"/>
    <w:rsid w:val="00195989"/>
    <w:rsid w:val="00195AA0"/>
    <w:rsid w:val="001967E3"/>
    <w:rsid w:val="001977CE"/>
    <w:rsid w:val="001A0987"/>
    <w:rsid w:val="001A1D59"/>
    <w:rsid w:val="001A262C"/>
    <w:rsid w:val="001A2D89"/>
    <w:rsid w:val="001A2FA1"/>
    <w:rsid w:val="001A3101"/>
    <w:rsid w:val="001A3A70"/>
    <w:rsid w:val="001A3EBD"/>
    <w:rsid w:val="001A5476"/>
    <w:rsid w:val="001A57D0"/>
    <w:rsid w:val="001A5B6D"/>
    <w:rsid w:val="001A616B"/>
    <w:rsid w:val="001A6E35"/>
    <w:rsid w:val="001A6E85"/>
    <w:rsid w:val="001A6F02"/>
    <w:rsid w:val="001A74BA"/>
    <w:rsid w:val="001A7716"/>
    <w:rsid w:val="001B01E9"/>
    <w:rsid w:val="001B03E5"/>
    <w:rsid w:val="001B0434"/>
    <w:rsid w:val="001B0516"/>
    <w:rsid w:val="001B2010"/>
    <w:rsid w:val="001B25E7"/>
    <w:rsid w:val="001B269A"/>
    <w:rsid w:val="001B2E29"/>
    <w:rsid w:val="001B3F0D"/>
    <w:rsid w:val="001B5109"/>
    <w:rsid w:val="001B54BD"/>
    <w:rsid w:val="001B5BB5"/>
    <w:rsid w:val="001B6B08"/>
    <w:rsid w:val="001B6E34"/>
    <w:rsid w:val="001C0429"/>
    <w:rsid w:val="001C0640"/>
    <w:rsid w:val="001C0B1F"/>
    <w:rsid w:val="001C16B5"/>
    <w:rsid w:val="001C19AB"/>
    <w:rsid w:val="001C1A52"/>
    <w:rsid w:val="001C1AF1"/>
    <w:rsid w:val="001C1D19"/>
    <w:rsid w:val="001C28A3"/>
    <w:rsid w:val="001C3073"/>
    <w:rsid w:val="001C3ACC"/>
    <w:rsid w:val="001C3BF8"/>
    <w:rsid w:val="001C3E1B"/>
    <w:rsid w:val="001C48C8"/>
    <w:rsid w:val="001C49A8"/>
    <w:rsid w:val="001C4FD9"/>
    <w:rsid w:val="001C524A"/>
    <w:rsid w:val="001C57A3"/>
    <w:rsid w:val="001C5D15"/>
    <w:rsid w:val="001C6142"/>
    <w:rsid w:val="001C6DDF"/>
    <w:rsid w:val="001C7B26"/>
    <w:rsid w:val="001C7BC4"/>
    <w:rsid w:val="001D053A"/>
    <w:rsid w:val="001D0739"/>
    <w:rsid w:val="001D0BE3"/>
    <w:rsid w:val="001D1402"/>
    <w:rsid w:val="001D1B96"/>
    <w:rsid w:val="001D2568"/>
    <w:rsid w:val="001D26FF"/>
    <w:rsid w:val="001D33C2"/>
    <w:rsid w:val="001D47A8"/>
    <w:rsid w:val="001D5335"/>
    <w:rsid w:val="001D5942"/>
    <w:rsid w:val="001D5C29"/>
    <w:rsid w:val="001D648A"/>
    <w:rsid w:val="001D6B96"/>
    <w:rsid w:val="001D6CC2"/>
    <w:rsid w:val="001D71BE"/>
    <w:rsid w:val="001D734E"/>
    <w:rsid w:val="001D76B5"/>
    <w:rsid w:val="001D7890"/>
    <w:rsid w:val="001D79F0"/>
    <w:rsid w:val="001E05CB"/>
    <w:rsid w:val="001E0AA7"/>
    <w:rsid w:val="001E1187"/>
    <w:rsid w:val="001E16EC"/>
    <w:rsid w:val="001E175E"/>
    <w:rsid w:val="001E18B8"/>
    <w:rsid w:val="001E36F8"/>
    <w:rsid w:val="001E5133"/>
    <w:rsid w:val="001E592C"/>
    <w:rsid w:val="001E5B6D"/>
    <w:rsid w:val="001E628D"/>
    <w:rsid w:val="001E74AE"/>
    <w:rsid w:val="001F058B"/>
    <w:rsid w:val="001F15C4"/>
    <w:rsid w:val="001F1C9E"/>
    <w:rsid w:val="001F1E7E"/>
    <w:rsid w:val="001F24EA"/>
    <w:rsid w:val="001F29DF"/>
    <w:rsid w:val="001F2A1C"/>
    <w:rsid w:val="001F4481"/>
    <w:rsid w:val="001F48D5"/>
    <w:rsid w:val="001F530E"/>
    <w:rsid w:val="001F5448"/>
    <w:rsid w:val="001F6960"/>
    <w:rsid w:val="001F6E41"/>
    <w:rsid w:val="001F72A0"/>
    <w:rsid w:val="001F758D"/>
    <w:rsid w:val="001F760E"/>
    <w:rsid w:val="00200B7A"/>
    <w:rsid w:val="00201031"/>
    <w:rsid w:val="002012DE"/>
    <w:rsid w:val="002024DF"/>
    <w:rsid w:val="002044BF"/>
    <w:rsid w:val="00204A47"/>
    <w:rsid w:val="00206838"/>
    <w:rsid w:val="00207122"/>
    <w:rsid w:val="00207AAF"/>
    <w:rsid w:val="00212338"/>
    <w:rsid w:val="00212515"/>
    <w:rsid w:val="002126F0"/>
    <w:rsid w:val="00213006"/>
    <w:rsid w:val="0021307C"/>
    <w:rsid w:val="00213330"/>
    <w:rsid w:val="00213C58"/>
    <w:rsid w:val="00214835"/>
    <w:rsid w:val="00214C37"/>
    <w:rsid w:val="00214CF9"/>
    <w:rsid w:val="00214E01"/>
    <w:rsid w:val="002151A5"/>
    <w:rsid w:val="002158F0"/>
    <w:rsid w:val="0021597B"/>
    <w:rsid w:val="00215AC6"/>
    <w:rsid w:val="00215AF3"/>
    <w:rsid w:val="00216786"/>
    <w:rsid w:val="00216D4E"/>
    <w:rsid w:val="00217D91"/>
    <w:rsid w:val="00220A70"/>
    <w:rsid w:val="00220B79"/>
    <w:rsid w:val="002214D1"/>
    <w:rsid w:val="002217D3"/>
    <w:rsid w:val="00222364"/>
    <w:rsid w:val="002232D8"/>
    <w:rsid w:val="00223A11"/>
    <w:rsid w:val="002246B6"/>
    <w:rsid w:val="0022477B"/>
    <w:rsid w:val="00224AF0"/>
    <w:rsid w:val="00225574"/>
    <w:rsid w:val="0022587B"/>
    <w:rsid w:val="00225DB9"/>
    <w:rsid w:val="00227870"/>
    <w:rsid w:val="0022789E"/>
    <w:rsid w:val="0023026B"/>
    <w:rsid w:val="002302A3"/>
    <w:rsid w:val="00230535"/>
    <w:rsid w:val="002316B0"/>
    <w:rsid w:val="0023212E"/>
    <w:rsid w:val="00232583"/>
    <w:rsid w:val="0023272A"/>
    <w:rsid w:val="00232B81"/>
    <w:rsid w:val="00233358"/>
    <w:rsid w:val="00233D1B"/>
    <w:rsid w:val="00233E53"/>
    <w:rsid w:val="002347FF"/>
    <w:rsid w:val="002363B9"/>
    <w:rsid w:val="0023776F"/>
    <w:rsid w:val="002377A9"/>
    <w:rsid w:val="00237A36"/>
    <w:rsid w:val="00240F86"/>
    <w:rsid w:val="00241E4D"/>
    <w:rsid w:val="00242109"/>
    <w:rsid w:val="00242570"/>
    <w:rsid w:val="0024306F"/>
    <w:rsid w:val="002431D8"/>
    <w:rsid w:val="002458B2"/>
    <w:rsid w:val="0024741B"/>
    <w:rsid w:val="00247D33"/>
    <w:rsid w:val="00247DBD"/>
    <w:rsid w:val="0025032D"/>
    <w:rsid w:val="002503B5"/>
    <w:rsid w:val="002507FB"/>
    <w:rsid w:val="00250984"/>
    <w:rsid w:val="00251011"/>
    <w:rsid w:val="002512D3"/>
    <w:rsid w:val="00251449"/>
    <w:rsid w:val="00251FC0"/>
    <w:rsid w:val="00252449"/>
    <w:rsid w:val="00254816"/>
    <w:rsid w:val="00255388"/>
    <w:rsid w:val="002553EA"/>
    <w:rsid w:val="00255BD8"/>
    <w:rsid w:val="00255EEB"/>
    <w:rsid w:val="00255FAD"/>
    <w:rsid w:val="00256223"/>
    <w:rsid w:val="002563B5"/>
    <w:rsid w:val="002573A8"/>
    <w:rsid w:val="00257C25"/>
    <w:rsid w:val="00257D23"/>
    <w:rsid w:val="00257E86"/>
    <w:rsid w:val="00261111"/>
    <w:rsid w:val="00262579"/>
    <w:rsid w:val="00262E33"/>
    <w:rsid w:val="002630A6"/>
    <w:rsid w:val="002630DD"/>
    <w:rsid w:val="002643DE"/>
    <w:rsid w:val="00265B9A"/>
    <w:rsid w:val="00265F39"/>
    <w:rsid w:val="0026677A"/>
    <w:rsid w:val="00266B16"/>
    <w:rsid w:val="002674C9"/>
    <w:rsid w:val="00270394"/>
    <w:rsid w:val="002721B8"/>
    <w:rsid w:val="002721F8"/>
    <w:rsid w:val="00274C7C"/>
    <w:rsid w:val="00277842"/>
    <w:rsid w:val="00277E46"/>
    <w:rsid w:val="002804F2"/>
    <w:rsid w:val="00280E6E"/>
    <w:rsid w:val="0028111E"/>
    <w:rsid w:val="002814B5"/>
    <w:rsid w:val="002820E4"/>
    <w:rsid w:val="0028276D"/>
    <w:rsid w:val="00282C1B"/>
    <w:rsid w:val="00283C94"/>
    <w:rsid w:val="002843A8"/>
    <w:rsid w:val="00284D3C"/>
    <w:rsid w:val="002863E4"/>
    <w:rsid w:val="00286687"/>
    <w:rsid w:val="0028691F"/>
    <w:rsid w:val="00287F3E"/>
    <w:rsid w:val="002901DC"/>
    <w:rsid w:val="00290382"/>
    <w:rsid w:val="002910F0"/>
    <w:rsid w:val="00291CE0"/>
    <w:rsid w:val="00292F4E"/>
    <w:rsid w:val="00292F6E"/>
    <w:rsid w:val="00293478"/>
    <w:rsid w:val="002952C2"/>
    <w:rsid w:val="00295924"/>
    <w:rsid w:val="00295F36"/>
    <w:rsid w:val="00296694"/>
    <w:rsid w:val="00296749"/>
    <w:rsid w:val="00296FB2"/>
    <w:rsid w:val="002A1212"/>
    <w:rsid w:val="002A2132"/>
    <w:rsid w:val="002A2E14"/>
    <w:rsid w:val="002A4FDE"/>
    <w:rsid w:val="002A68C1"/>
    <w:rsid w:val="002A6C80"/>
    <w:rsid w:val="002A6E3C"/>
    <w:rsid w:val="002A7532"/>
    <w:rsid w:val="002B175C"/>
    <w:rsid w:val="002B193E"/>
    <w:rsid w:val="002B1CCA"/>
    <w:rsid w:val="002B2750"/>
    <w:rsid w:val="002B2A40"/>
    <w:rsid w:val="002B3FE3"/>
    <w:rsid w:val="002B4404"/>
    <w:rsid w:val="002B527C"/>
    <w:rsid w:val="002B5632"/>
    <w:rsid w:val="002B65F6"/>
    <w:rsid w:val="002C03A0"/>
    <w:rsid w:val="002C0742"/>
    <w:rsid w:val="002C192B"/>
    <w:rsid w:val="002C1A3C"/>
    <w:rsid w:val="002C34ED"/>
    <w:rsid w:val="002C3EA7"/>
    <w:rsid w:val="002C48A3"/>
    <w:rsid w:val="002C4DA6"/>
    <w:rsid w:val="002C50CD"/>
    <w:rsid w:val="002C6492"/>
    <w:rsid w:val="002C6573"/>
    <w:rsid w:val="002C6D53"/>
    <w:rsid w:val="002C6D79"/>
    <w:rsid w:val="002C6DC3"/>
    <w:rsid w:val="002C7BD4"/>
    <w:rsid w:val="002C7ED6"/>
    <w:rsid w:val="002D0030"/>
    <w:rsid w:val="002D063D"/>
    <w:rsid w:val="002D1960"/>
    <w:rsid w:val="002D1FEC"/>
    <w:rsid w:val="002D23C9"/>
    <w:rsid w:val="002D2751"/>
    <w:rsid w:val="002D3F09"/>
    <w:rsid w:val="002D3F9B"/>
    <w:rsid w:val="002D5170"/>
    <w:rsid w:val="002D5D23"/>
    <w:rsid w:val="002D631F"/>
    <w:rsid w:val="002D64E2"/>
    <w:rsid w:val="002D6EA1"/>
    <w:rsid w:val="002D7ECA"/>
    <w:rsid w:val="002D7FE5"/>
    <w:rsid w:val="002E09A9"/>
    <w:rsid w:val="002E1527"/>
    <w:rsid w:val="002E168B"/>
    <w:rsid w:val="002E30AA"/>
    <w:rsid w:val="002E371F"/>
    <w:rsid w:val="002E4F96"/>
    <w:rsid w:val="002E54D9"/>
    <w:rsid w:val="002E550E"/>
    <w:rsid w:val="002E692E"/>
    <w:rsid w:val="002E78A3"/>
    <w:rsid w:val="002E7C40"/>
    <w:rsid w:val="002F089E"/>
    <w:rsid w:val="002F1AD9"/>
    <w:rsid w:val="002F27C5"/>
    <w:rsid w:val="002F3094"/>
    <w:rsid w:val="002F3480"/>
    <w:rsid w:val="002F3786"/>
    <w:rsid w:val="002F3872"/>
    <w:rsid w:val="002F40E0"/>
    <w:rsid w:val="002F4F8E"/>
    <w:rsid w:val="002F5875"/>
    <w:rsid w:val="002F67D4"/>
    <w:rsid w:val="002F6DFF"/>
    <w:rsid w:val="002F7326"/>
    <w:rsid w:val="002F732E"/>
    <w:rsid w:val="002F773C"/>
    <w:rsid w:val="002F7E8F"/>
    <w:rsid w:val="00300725"/>
    <w:rsid w:val="00300756"/>
    <w:rsid w:val="00300DDB"/>
    <w:rsid w:val="0030116C"/>
    <w:rsid w:val="003015BB"/>
    <w:rsid w:val="003016FD"/>
    <w:rsid w:val="0030332C"/>
    <w:rsid w:val="00303C96"/>
    <w:rsid w:val="00304106"/>
    <w:rsid w:val="00304B5B"/>
    <w:rsid w:val="003055CC"/>
    <w:rsid w:val="003058C6"/>
    <w:rsid w:val="003064BA"/>
    <w:rsid w:val="003105E1"/>
    <w:rsid w:val="00311235"/>
    <w:rsid w:val="00311665"/>
    <w:rsid w:val="0031186E"/>
    <w:rsid w:val="003126A4"/>
    <w:rsid w:val="00312EB3"/>
    <w:rsid w:val="0031382E"/>
    <w:rsid w:val="00313AE2"/>
    <w:rsid w:val="003144DD"/>
    <w:rsid w:val="00314A58"/>
    <w:rsid w:val="00314DE9"/>
    <w:rsid w:val="00315357"/>
    <w:rsid w:val="003154DA"/>
    <w:rsid w:val="00315707"/>
    <w:rsid w:val="003163B4"/>
    <w:rsid w:val="003178C6"/>
    <w:rsid w:val="00317967"/>
    <w:rsid w:val="00317975"/>
    <w:rsid w:val="00317CC8"/>
    <w:rsid w:val="00320625"/>
    <w:rsid w:val="0032063E"/>
    <w:rsid w:val="00322976"/>
    <w:rsid w:val="00322E10"/>
    <w:rsid w:val="00323EF6"/>
    <w:rsid w:val="00324905"/>
    <w:rsid w:val="003252FE"/>
    <w:rsid w:val="00325BD5"/>
    <w:rsid w:val="0032603F"/>
    <w:rsid w:val="00326A04"/>
    <w:rsid w:val="00326C69"/>
    <w:rsid w:val="00326CA5"/>
    <w:rsid w:val="00326E18"/>
    <w:rsid w:val="003272D0"/>
    <w:rsid w:val="0032757B"/>
    <w:rsid w:val="0032766C"/>
    <w:rsid w:val="00327B36"/>
    <w:rsid w:val="00327CC3"/>
    <w:rsid w:val="00327CC8"/>
    <w:rsid w:val="00327CE8"/>
    <w:rsid w:val="00327D42"/>
    <w:rsid w:val="003302D5"/>
    <w:rsid w:val="00330571"/>
    <w:rsid w:val="00330867"/>
    <w:rsid w:val="00330B7B"/>
    <w:rsid w:val="00330BFD"/>
    <w:rsid w:val="00331180"/>
    <w:rsid w:val="003313FF"/>
    <w:rsid w:val="00331A36"/>
    <w:rsid w:val="00331E13"/>
    <w:rsid w:val="003328C3"/>
    <w:rsid w:val="0033299C"/>
    <w:rsid w:val="00332A4E"/>
    <w:rsid w:val="00332F50"/>
    <w:rsid w:val="0033341C"/>
    <w:rsid w:val="00334149"/>
    <w:rsid w:val="003342B1"/>
    <w:rsid w:val="003343EB"/>
    <w:rsid w:val="00334ACF"/>
    <w:rsid w:val="0033515D"/>
    <w:rsid w:val="00335F64"/>
    <w:rsid w:val="003362D3"/>
    <w:rsid w:val="0033700D"/>
    <w:rsid w:val="003372D8"/>
    <w:rsid w:val="003404E8"/>
    <w:rsid w:val="00340569"/>
    <w:rsid w:val="00340E79"/>
    <w:rsid w:val="00341F3C"/>
    <w:rsid w:val="00342DAD"/>
    <w:rsid w:val="0034320A"/>
    <w:rsid w:val="003432EC"/>
    <w:rsid w:val="00343757"/>
    <w:rsid w:val="00343CA8"/>
    <w:rsid w:val="003443C9"/>
    <w:rsid w:val="00344766"/>
    <w:rsid w:val="003448B1"/>
    <w:rsid w:val="0034524E"/>
    <w:rsid w:val="003453DD"/>
    <w:rsid w:val="003454B5"/>
    <w:rsid w:val="00345B86"/>
    <w:rsid w:val="00345D9C"/>
    <w:rsid w:val="00345DC9"/>
    <w:rsid w:val="003465AF"/>
    <w:rsid w:val="003465E3"/>
    <w:rsid w:val="00346A74"/>
    <w:rsid w:val="00350193"/>
    <w:rsid w:val="0035024A"/>
    <w:rsid w:val="0035091F"/>
    <w:rsid w:val="00350F7E"/>
    <w:rsid w:val="00351A6E"/>
    <w:rsid w:val="00352212"/>
    <w:rsid w:val="00352924"/>
    <w:rsid w:val="00353E66"/>
    <w:rsid w:val="003544BE"/>
    <w:rsid w:val="00354762"/>
    <w:rsid w:val="003555E4"/>
    <w:rsid w:val="00355995"/>
    <w:rsid w:val="003562E1"/>
    <w:rsid w:val="003567B9"/>
    <w:rsid w:val="00357124"/>
    <w:rsid w:val="0035719D"/>
    <w:rsid w:val="0035721E"/>
    <w:rsid w:val="00357690"/>
    <w:rsid w:val="00357B41"/>
    <w:rsid w:val="00357FA2"/>
    <w:rsid w:val="00360494"/>
    <w:rsid w:val="00360C20"/>
    <w:rsid w:val="00361410"/>
    <w:rsid w:val="00361592"/>
    <w:rsid w:val="00361EE6"/>
    <w:rsid w:val="0036209D"/>
    <w:rsid w:val="0036278E"/>
    <w:rsid w:val="003629BE"/>
    <w:rsid w:val="00362EA2"/>
    <w:rsid w:val="00362F16"/>
    <w:rsid w:val="00364B09"/>
    <w:rsid w:val="0036579F"/>
    <w:rsid w:val="003660E6"/>
    <w:rsid w:val="00370193"/>
    <w:rsid w:val="0037175E"/>
    <w:rsid w:val="003719EB"/>
    <w:rsid w:val="003723B3"/>
    <w:rsid w:val="00372532"/>
    <w:rsid w:val="00372BD0"/>
    <w:rsid w:val="00373361"/>
    <w:rsid w:val="00373371"/>
    <w:rsid w:val="003733A2"/>
    <w:rsid w:val="00373429"/>
    <w:rsid w:val="003734A5"/>
    <w:rsid w:val="0037384D"/>
    <w:rsid w:val="00374463"/>
    <w:rsid w:val="00375DE6"/>
    <w:rsid w:val="0037620F"/>
    <w:rsid w:val="00376909"/>
    <w:rsid w:val="00380141"/>
    <w:rsid w:val="00381492"/>
    <w:rsid w:val="0038364D"/>
    <w:rsid w:val="00384619"/>
    <w:rsid w:val="00385DA3"/>
    <w:rsid w:val="0038678C"/>
    <w:rsid w:val="0038715B"/>
    <w:rsid w:val="0038744A"/>
    <w:rsid w:val="00387CB9"/>
    <w:rsid w:val="003906DD"/>
    <w:rsid w:val="003907F1"/>
    <w:rsid w:val="00390C30"/>
    <w:rsid w:val="00390C6E"/>
    <w:rsid w:val="003912F1"/>
    <w:rsid w:val="00391DCA"/>
    <w:rsid w:val="00392525"/>
    <w:rsid w:val="003927B9"/>
    <w:rsid w:val="00392EAE"/>
    <w:rsid w:val="00393177"/>
    <w:rsid w:val="003938E1"/>
    <w:rsid w:val="00393B4E"/>
    <w:rsid w:val="00394727"/>
    <w:rsid w:val="0039496C"/>
    <w:rsid w:val="00395524"/>
    <w:rsid w:val="003958DA"/>
    <w:rsid w:val="003967E5"/>
    <w:rsid w:val="00397AD8"/>
    <w:rsid w:val="003A0045"/>
    <w:rsid w:val="003A12F9"/>
    <w:rsid w:val="003A394A"/>
    <w:rsid w:val="003A3C5F"/>
    <w:rsid w:val="003A6940"/>
    <w:rsid w:val="003A6A7A"/>
    <w:rsid w:val="003A6B17"/>
    <w:rsid w:val="003A7A1C"/>
    <w:rsid w:val="003A7E8A"/>
    <w:rsid w:val="003B0CE0"/>
    <w:rsid w:val="003B151D"/>
    <w:rsid w:val="003B1795"/>
    <w:rsid w:val="003B1D50"/>
    <w:rsid w:val="003B2F73"/>
    <w:rsid w:val="003B346A"/>
    <w:rsid w:val="003B3642"/>
    <w:rsid w:val="003B43AC"/>
    <w:rsid w:val="003B443E"/>
    <w:rsid w:val="003B47E3"/>
    <w:rsid w:val="003B4E52"/>
    <w:rsid w:val="003B530B"/>
    <w:rsid w:val="003B5AA2"/>
    <w:rsid w:val="003B5E76"/>
    <w:rsid w:val="003B6BF8"/>
    <w:rsid w:val="003B6D5E"/>
    <w:rsid w:val="003B76EA"/>
    <w:rsid w:val="003B7AE4"/>
    <w:rsid w:val="003C0071"/>
    <w:rsid w:val="003C0344"/>
    <w:rsid w:val="003C041E"/>
    <w:rsid w:val="003C04FF"/>
    <w:rsid w:val="003C0703"/>
    <w:rsid w:val="003C0A5F"/>
    <w:rsid w:val="003C145F"/>
    <w:rsid w:val="003C1A81"/>
    <w:rsid w:val="003C1F0B"/>
    <w:rsid w:val="003C23D3"/>
    <w:rsid w:val="003C2DF5"/>
    <w:rsid w:val="003C364D"/>
    <w:rsid w:val="003C372A"/>
    <w:rsid w:val="003C3CE8"/>
    <w:rsid w:val="003C4A82"/>
    <w:rsid w:val="003C52A8"/>
    <w:rsid w:val="003C53BE"/>
    <w:rsid w:val="003C5A06"/>
    <w:rsid w:val="003C5A3E"/>
    <w:rsid w:val="003C5E76"/>
    <w:rsid w:val="003C6700"/>
    <w:rsid w:val="003C6D80"/>
    <w:rsid w:val="003C6DD4"/>
    <w:rsid w:val="003C7923"/>
    <w:rsid w:val="003C7F2D"/>
    <w:rsid w:val="003C7F49"/>
    <w:rsid w:val="003C7FA6"/>
    <w:rsid w:val="003D04C1"/>
    <w:rsid w:val="003D0CDF"/>
    <w:rsid w:val="003D277D"/>
    <w:rsid w:val="003D385C"/>
    <w:rsid w:val="003D3BC2"/>
    <w:rsid w:val="003D4F2D"/>
    <w:rsid w:val="003D503A"/>
    <w:rsid w:val="003D5052"/>
    <w:rsid w:val="003D542E"/>
    <w:rsid w:val="003D54A7"/>
    <w:rsid w:val="003D5F36"/>
    <w:rsid w:val="003D6F0A"/>
    <w:rsid w:val="003D6F1F"/>
    <w:rsid w:val="003D72FD"/>
    <w:rsid w:val="003D7524"/>
    <w:rsid w:val="003D7F6F"/>
    <w:rsid w:val="003E0ABD"/>
    <w:rsid w:val="003E229B"/>
    <w:rsid w:val="003E2A98"/>
    <w:rsid w:val="003E31C5"/>
    <w:rsid w:val="003E3295"/>
    <w:rsid w:val="003E34DD"/>
    <w:rsid w:val="003E37AD"/>
    <w:rsid w:val="003E397C"/>
    <w:rsid w:val="003E3B8B"/>
    <w:rsid w:val="003E3B9E"/>
    <w:rsid w:val="003E4C2A"/>
    <w:rsid w:val="003E51CF"/>
    <w:rsid w:val="003E5517"/>
    <w:rsid w:val="003E5F68"/>
    <w:rsid w:val="003E6556"/>
    <w:rsid w:val="003E6930"/>
    <w:rsid w:val="003E69B4"/>
    <w:rsid w:val="003E761D"/>
    <w:rsid w:val="003F03F3"/>
    <w:rsid w:val="003F0649"/>
    <w:rsid w:val="003F11B1"/>
    <w:rsid w:val="003F1945"/>
    <w:rsid w:val="003F284D"/>
    <w:rsid w:val="003F422A"/>
    <w:rsid w:val="003F4394"/>
    <w:rsid w:val="003F519C"/>
    <w:rsid w:val="003F55E8"/>
    <w:rsid w:val="003F5695"/>
    <w:rsid w:val="003F5C63"/>
    <w:rsid w:val="003F5CA3"/>
    <w:rsid w:val="003F61EC"/>
    <w:rsid w:val="003F64CD"/>
    <w:rsid w:val="003F6C9A"/>
    <w:rsid w:val="003F6DB3"/>
    <w:rsid w:val="003F7D92"/>
    <w:rsid w:val="003F7EB4"/>
    <w:rsid w:val="004007BA"/>
    <w:rsid w:val="004010C5"/>
    <w:rsid w:val="00401E22"/>
    <w:rsid w:val="0040265B"/>
    <w:rsid w:val="00402D7F"/>
    <w:rsid w:val="004032F3"/>
    <w:rsid w:val="004033B4"/>
    <w:rsid w:val="0040359D"/>
    <w:rsid w:val="004042E8"/>
    <w:rsid w:val="00404369"/>
    <w:rsid w:val="00404A52"/>
    <w:rsid w:val="00405C07"/>
    <w:rsid w:val="00405DCA"/>
    <w:rsid w:val="0040654D"/>
    <w:rsid w:val="00406570"/>
    <w:rsid w:val="00407341"/>
    <w:rsid w:val="004101F5"/>
    <w:rsid w:val="0041024D"/>
    <w:rsid w:val="004125B2"/>
    <w:rsid w:val="00412C7E"/>
    <w:rsid w:val="004156ED"/>
    <w:rsid w:val="00416838"/>
    <w:rsid w:val="00416840"/>
    <w:rsid w:val="00416875"/>
    <w:rsid w:val="00416E4A"/>
    <w:rsid w:val="004172AD"/>
    <w:rsid w:val="0041745F"/>
    <w:rsid w:val="00420442"/>
    <w:rsid w:val="00420447"/>
    <w:rsid w:val="00420ECC"/>
    <w:rsid w:val="00421BBA"/>
    <w:rsid w:val="00423886"/>
    <w:rsid w:val="00423DA3"/>
    <w:rsid w:val="004246A7"/>
    <w:rsid w:val="00425C1C"/>
    <w:rsid w:val="00426E14"/>
    <w:rsid w:val="004279A5"/>
    <w:rsid w:val="004304B7"/>
    <w:rsid w:val="004309B3"/>
    <w:rsid w:val="00430E71"/>
    <w:rsid w:val="004317D9"/>
    <w:rsid w:val="00431C95"/>
    <w:rsid w:val="00431DE1"/>
    <w:rsid w:val="00431EC7"/>
    <w:rsid w:val="004327CD"/>
    <w:rsid w:val="00432E33"/>
    <w:rsid w:val="00433147"/>
    <w:rsid w:val="004332C0"/>
    <w:rsid w:val="00433BCE"/>
    <w:rsid w:val="00433FD4"/>
    <w:rsid w:val="0043500D"/>
    <w:rsid w:val="004403C1"/>
    <w:rsid w:val="00440849"/>
    <w:rsid w:val="00440F31"/>
    <w:rsid w:val="00441616"/>
    <w:rsid w:val="00441855"/>
    <w:rsid w:val="00442BB5"/>
    <w:rsid w:val="00443856"/>
    <w:rsid w:val="00444090"/>
    <w:rsid w:val="004440B1"/>
    <w:rsid w:val="004445AC"/>
    <w:rsid w:val="004446F3"/>
    <w:rsid w:val="00444C67"/>
    <w:rsid w:val="0044589B"/>
    <w:rsid w:val="0044591C"/>
    <w:rsid w:val="00445985"/>
    <w:rsid w:val="00445AA9"/>
    <w:rsid w:val="00445BDD"/>
    <w:rsid w:val="00445E0C"/>
    <w:rsid w:val="00446C46"/>
    <w:rsid w:val="004475D5"/>
    <w:rsid w:val="00447666"/>
    <w:rsid w:val="004478CF"/>
    <w:rsid w:val="00447C68"/>
    <w:rsid w:val="00450A14"/>
    <w:rsid w:val="00450F01"/>
    <w:rsid w:val="00451A86"/>
    <w:rsid w:val="004525CB"/>
    <w:rsid w:val="004529E9"/>
    <w:rsid w:val="004534E1"/>
    <w:rsid w:val="004538F2"/>
    <w:rsid w:val="00453E36"/>
    <w:rsid w:val="0045406A"/>
    <w:rsid w:val="00454D38"/>
    <w:rsid w:val="0045529A"/>
    <w:rsid w:val="004553AC"/>
    <w:rsid w:val="004559D3"/>
    <w:rsid w:val="004573DB"/>
    <w:rsid w:val="00457BB2"/>
    <w:rsid w:val="00457BFE"/>
    <w:rsid w:val="00457E8D"/>
    <w:rsid w:val="00461560"/>
    <w:rsid w:val="00461B1C"/>
    <w:rsid w:val="00462890"/>
    <w:rsid w:val="00462A0A"/>
    <w:rsid w:val="00462CC6"/>
    <w:rsid w:val="0046344A"/>
    <w:rsid w:val="00463D1D"/>
    <w:rsid w:val="004645DC"/>
    <w:rsid w:val="00464A46"/>
    <w:rsid w:val="00465932"/>
    <w:rsid w:val="004660ED"/>
    <w:rsid w:val="004661D2"/>
    <w:rsid w:val="00466C60"/>
    <w:rsid w:val="004674E2"/>
    <w:rsid w:val="004709AC"/>
    <w:rsid w:val="00471206"/>
    <w:rsid w:val="004722B8"/>
    <w:rsid w:val="00472CD1"/>
    <w:rsid w:val="004735E0"/>
    <w:rsid w:val="0047439F"/>
    <w:rsid w:val="004745AC"/>
    <w:rsid w:val="00474B11"/>
    <w:rsid w:val="00474B94"/>
    <w:rsid w:val="00474C8A"/>
    <w:rsid w:val="00474DB1"/>
    <w:rsid w:val="00475C38"/>
    <w:rsid w:val="00475C5B"/>
    <w:rsid w:val="00475FEA"/>
    <w:rsid w:val="0047705E"/>
    <w:rsid w:val="004812FF"/>
    <w:rsid w:val="00481311"/>
    <w:rsid w:val="00481ACC"/>
    <w:rsid w:val="00481E58"/>
    <w:rsid w:val="00481F64"/>
    <w:rsid w:val="00482688"/>
    <w:rsid w:val="004829A5"/>
    <w:rsid w:val="00482A23"/>
    <w:rsid w:val="00483C90"/>
    <w:rsid w:val="00483F10"/>
    <w:rsid w:val="00483F64"/>
    <w:rsid w:val="004845F4"/>
    <w:rsid w:val="004859D5"/>
    <w:rsid w:val="00486306"/>
    <w:rsid w:val="0048636A"/>
    <w:rsid w:val="00486720"/>
    <w:rsid w:val="00486965"/>
    <w:rsid w:val="00486EC2"/>
    <w:rsid w:val="00487475"/>
    <w:rsid w:val="00487578"/>
    <w:rsid w:val="00487E01"/>
    <w:rsid w:val="00487F85"/>
    <w:rsid w:val="004904B9"/>
    <w:rsid w:val="00490533"/>
    <w:rsid w:val="00490892"/>
    <w:rsid w:val="0049122B"/>
    <w:rsid w:val="0049135B"/>
    <w:rsid w:val="00491AD6"/>
    <w:rsid w:val="004921BA"/>
    <w:rsid w:val="004925ED"/>
    <w:rsid w:val="0049341D"/>
    <w:rsid w:val="00493642"/>
    <w:rsid w:val="00494A34"/>
    <w:rsid w:val="00495144"/>
    <w:rsid w:val="0049595B"/>
    <w:rsid w:val="00496D79"/>
    <w:rsid w:val="00497490"/>
    <w:rsid w:val="004977C3"/>
    <w:rsid w:val="004A166E"/>
    <w:rsid w:val="004A18C3"/>
    <w:rsid w:val="004A19BB"/>
    <w:rsid w:val="004A1F74"/>
    <w:rsid w:val="004A2642"/>
    <w:rsid w:val="004A28DC"/>
    <w:rsid w:val="004A2D66"/>
    <w:rsid w:val="004A2F9A"/>
    <w:rsid w:val="004A5D08"/>
    <w:rsid w:val="004A6081"/>
    <w:rsid w:val="004A6495"/>
    <w:rsid w:val="004A7BE9"/>
    <w:rsid w:val="004B0068"/>
    <w:rsid w:val="004B0590"/>
    <w:rsid w:val="004B0914"/>
    <w:rsid w:val="004B1BAD"/>
    <w:rsid w:val="004B1DE1"/>
    <w:rsid w:val="004B27C7"/>
    <w:rsid w:val="004B464E"/>
    <w:rsid w:val="004B6C87"/>
    <w:rsid w:val="004B6D02"/>
    <w:rsid w:val="004B76A9"/>
    <w:rsid w:val="004B7FF8"/>
    <w:rsid w:val="004C0503"/>
    <w:rsid w:val="004C0646"/>
    <w:rsid w:val="004C1EBC"/>
    <w:rsid w:val="004C20F3"/>
    <w:rsid w:val="004C2280"/>
    <w:rsid w:val="004C247E"/>
    <w:rsid w:val="004C2949"/>
    <w:rsid w:val="004C32F6"/>
    <w:rsid w:val="004C3394"/>
    <w:rsid w:val="004C4138"/>
    <w:rsid w:val="004C4D0A"/>
    <w:rsid w:val="004C4E2B"/>
    <w:rsid w:val="004C5074"/>
    <w:rsid w:val="004C557A"/>
    <w:rsid w:val="004C577B"/>
    <w:rsid w:val="004C5DC0"/>
    <w:rsid w:val="004C6854"/>
    <w:rsid w:val="004C754D"/>
    <w:rsid w:val="004C77F0"/>
    <w:rsid w:val="004C786F"/>
    <w:rsid w:val="004C7FB0"/>
    <w:rsid w:val="004D059D"/>
    <w:rsid w:val="004D0D36"/>
    <w:rsid w:val="004D0F92"/>
    <w:rsid w:val="004D1432"/>
    <w:rsid w:val="004D1895"/>
    <w:rsid w:val="004D2A71"/>
    <w:rsid w:val="004D3589"/>
    <w:rsid w:val="004D3F90"/>
    <w:rsid w:val="004D4E15"/>
    <w:rsid w:val="004D4FF3"/>
    <w:rsid w:val="004D5119"/>
    <w:rsid w:val="004D526F"/>
    <w:rsid w:val="004D5539"/>
    <w:rsid w:val="004D571F"/>
    <w:rsid w:val="004D58CD"/>
    <w:rsid w:val="004D5F5E"/>
    <w:rsid w:val="004D7326"/>
    <w:rsid w:val="004D78DC"/>
    <w:rsid w:val="004D7A8B"/>
    <w:rsid w:val="004E008C"/>
    <w:rsid w:val="004E0632"/>
    <w:rsid w:val="004E0EAB"/>
    <w:rsid w:val="004E12C4"/>
    <w:rsid w:val="004E1AD0"/>
    <w:rsid w:val="004E1D84"/>
    <w:rsid w:val="004E214A"/>
    <w:rsid w:val="004E2287"/>
    <w:rsid w:val="004E3E8D"/>
    <w:rsid w:val="004E4C98"/>
    <w:rsid w:val="004E546D"/>
    <w:rsid w:val="004E5AD7"/>
    <w:rsid w:val="004E62A9"/>
    <w:rsid w:val="004E6928"/>
    <w:rsid w:val="004E6E5D"/>
    <w:rsid w:val="004E6F43"/>
    <w:rsid w:val="004E73B2"/>
    <w:rsid w:val="004E75F2"/>
    <w:rsid w:val="004E7A76"/>
    <w:rsid w:val="004F03D1"/>
    <w:rsid w:val="004F0856"/>
    <w:rsid w:val="004F16AA"/>
    <w:rsid w:val="004F17AF"/>
    <w:rsid w:val="004F1F77"/>
    <w:rsid w:val="004F24C0"/>
    <w:rsid w:val="004F35AF"/>
    <w:rsid w:val="004F3777"/>
    <w:rsid w:val="004F398B"/>
    <w:rsid w:val="004F3F17"/>
    <w:rsid w:val="004F4629"/>
    <w:rsid w:val="004F4A5C"/>
    <w:rsid w:val="004F5FBD"/>
    <w:rsid w:val="004F756D"/>
    <w:rsid w:val="0050058D"/>
    <w:rsid w:val="00500F9E"/>
    <w:rsid w:val="0050167B"/>
    <w:rsid w:val="00501DBB"/>
    <w:rsid w:val="00503A98"/>
    <w:rsid w:val="00503B1D"/>
    <w:rsid w:val="005046C7"/>
    <w:rsid w:val="005051D2"/>
    <w:rsid w:val="0050559B"/>
    <w:rsid w:val="00505705"/>
    <w:rsid w:val="00505723"/>
    <w:rsid w:val="005057C6"/>
    <w:rsid w:val="00505F84"/>
    <w:rsid w:val="00506009"/>
    <w:rsid w:val="0050637F"/>
    <w:rsid w:val="0050674B"/>
    <w:rsid w:val="005074D6"/>
    <w:rsid w:val="00507E04"/>
    <w:rsid w:val="005116AF"/>
    <w:rsid w:val="005120E0"/>
    <w:rsid w:val="0051313D"/>
    <w:rsid w:val="00514A56"/>
    <w:rsid w:val="00514CB4"/>
    <w:rsid w:val="00514DE4"/>
    <w:rsid w:val="005158A6"/>
    <w:rsid w:val="005173D6"/>
    <w:rsid w:val="00517C78"/>
    <w:rsid w:val="00520658"/>
    <w:rsid w:val="00521CE1"/>
    <w:rsid w:val="00522273"/>
    <w:rsid w:val="00522453"/>
    <w:rsid w:val="005227EC"/>
    <w:rsid w:val="00522FEB"/>
    <w:rsid w:val="005230F9"/>
    <w:rsid w:val="005232F6"/>
    <w:rsid w:val="00525183"/>
    <w:rsid w:val="005252CF"/>
    <w:rsid w:val="005262B3"/>
    <w:rsid w:val="005264A5"/>
    <w:rsid w:val="00526A4C"/>
    <w:rsid w:val="00526DD4"/>
    <w:rsid w:val="0052704A"/>
    <w:rsid w:val="005275D5"/>
    <w:rsid w:val="0053005E"/>
    <w:rsid w:val="0053009C"/>
    <w:rsid w:val="00530995"/>
    <w:rsid w:val="00530A4B"/>
    <w:rsid w:val="00531089"/>
    <w:rsid w:val="00531A4B"/>
    <w:rsid w:val="00531A8B"/>
    <w:rsid w:val="00531E48"/>
    <w:rsid w:val="00532F4F"/>
    <w:rsid w:val="005332F9"/>
    <w:rsid w:val="005347A4"/>
    <w:rsid w:val="00534AD2"/>
    <w:rsid w:val="00534E69"/>
    <w:rsid w:val="00535955"/>
    <w:rsid w:val="00535E9E"/>
    <w:rsid w:val="00540399"/>
    <w:rsid w:val="00540405"/>
    <w:rsid w:val="00540582"/>
    <w:rsid w:val="00540860"/>
    <w:rsid w:val="00540AB4"/>
    <w:rsid w:val="005410D5"/>
    <w:rsid w:val="00541AD7"/>
    <w:rsid w:val="00541B5A"/>
    <w:rsid w:val="0054244B"/>
    <w:rsid w:val="00542562"/>
    <w:rsid w:val="0054330C"/>
    <w:rsid w:val="00544A67"/>
    <w:rsid w:val="0054541F"/>
    <w:rsid w:val="005455A5"/>
    <w:rsid w:val="005460E1"/>
    <w:rsid w:val="00546904"/>
    <w:rsid w:val="00546EAB"/>
    <w:rsid w:val="005477F5"/>
    <w:rsid w:val="00551FDE"/>
    <w:rsid w:val="00552C21"/>
    <w:rsid w:val="005532AA"/>
    <w:rsid w:val="005534B4"/>
    <w:rsid w:val="00553A57"/>
    <w:rsid w:val="005546E7"/>
    <w:rsid w:val="005557BE"/>
    <w:rsid w:val="005557CB"/>
    <w:rsid w:val="00555A1B"/>
    <w:rsid w:val="00556F98"/>
    <w:rsid w:val="005603B4"/>
    <w:rsid w:val="00561C65"/>
    <w:rsid w:val="00562156"/>
    <w:rsid w:val="005633CB"/>
    <w:rsid w:val="00564096"/>
    <w:rsid w:val="00564B8E"/>
    <w:rsid w:val="0056575A"/>
    <w:rsid w:val="00565E02"/>
    <w:rsid w:val="00566383"/>
    <w:rsid w:val="0056686A"/>
    <w:rsid w:val="0056729D"/>
    <w:rsid w:val="00567525"/>
    <w:rsid w:val="00567945"/>
    <w:rsid w:val="00567B74"/>
    <w:rsid w:val="00571588"/>
    <w:rsid w:val="00571826"/>
    <w:rsid w:val="00571C2F"/>
    <w:rsid w:val="00572175"/>
    <w:rsid w:val="005723F7"/>
    <w:rsid w:val="00572593"/>
    <w:rsid w:val="00572C0B"/>
    <w:rsid w:val="0057307E"/>
    <w:rsid w:val="0057347B"/>
    <w:rsid w:val="00574925"/>
    <w:rsid w:val="00574B22"/>
    <w:rsid w:val="00574CC1"/>
    <w:rsid w:val="0057530C"/>
    <w:rsid w:val="00575847"/>
    <w:rsid w:val="00577580"/>
    <w:rsid w:val="0057767D"/>
    <w:rsid w:val="005778B7"/>
    <w:rsid w:val="00577B91"/>
    <w:rsid w:val="00580337"/>
    <w:rsid w:val="005803D4"/>
    <w:rsid w:val="005808BA"/>
    <w:rsid w:val="00580D63"/>
    <w:rsid w:val="00582F73"/>
    <w:rsid w:val="0058303C"/>
    <w:rsid w:val="00583970"/>
    <w:rsid w:val="00583DCC"/>
    <w:rsid w:val="0058435D"/>
    <w:rsid w:val="00584681"/>
    <w:rsid w:val="0058580F"/>
    <w:rsid w:val="005867D6"/>
    <w:rsid w:val="005874C3"/>
    <w:rsid w:val="00590690"/>
    <w:rsid w:val="00590A1B"/>
    <w:rsid w:val="00590BCB"/>
    <w:rsid w:val="00590E54"/>
    <w:rsid w:val="0059134B"/>
    <w:rsid w:val="00592F46"/>
    <w:rsid w:val="00593C86"/>
    <w:rsid w:val="0059498E"/>
    <w:rsid w:val="0059522D"/>
    <w:rsid w:val="00596BF1"/>
    <w:rsid w:val="005977D1"/>
    <w:rsid w:val="005A00E1"/>
    <w:rsid w:val="005A0C72"/>
    <w:rsid w:val="005A0D61"/>
    <w:rsid w:val="005A2035"/>
    <w:rsid w:val="005A2AF9"/>
    <w:rsid w:val="005A324B"/>
    <w:rsid w:val="005A3279"/>
    <w:rsid w:val="005A3297"/>
    <w:rsid w:val="005A361C"/>
    <w:rsid w:val="005A3770"/>
    <w:rsid w:val="005A3B0D"/>
    <w:rsid w:val="005A3C3B"/>
    <w:rsid w:val="005A42C5"/>
    <w:rsid w:val="005A4C65"/>
    <w:rsid w:val="005A5088"/>
    <w:rsid w:val="005A5AB2"/>
    <w:rsid w:val="005A6102"/>
    <w:rsid w:val="005A7651"/>
    <w:rsid w:val="005A7DF6"/>
    <w:rsid w:val="005B0373"/>
    <w:rsid w:val="005B07E8"/>
    <w:rsid w:val="005B11F4"/>
    <w:rsid w:val="005B19A4"/>
    <w:rsid w:val="005B3391"/>
    <w:rsid w:val="005B44D9"/>
    <w:rsid w:val="005B4B74"/>
    <w:rsid w:val="005B4B83"/>
    <w:rsid w:val="005B5078"/>
    <w:rsid w:val="005B5097"/>
    <w:rsid w:val="005B5A2C"/>
    <w:rsid w:val="005B5AA3"/>
    <w:rsid w:val="005B5E57"/>
    <w:rsid w:val="005B5EC0"/>
    <w:rsid w:val="005B677B"/>
    <w:rsid w:val="005B6B4B"/>
    <w:rsid w:val="005B7351"/>
    <w:rsid w:val="005B7617"/>
    <w:rsid w:val="005B7A34"/>
    <w:rsid w:val="005B7E79"/>
    <w:rsid w:val="005C00C2"/>
    <w:rsid w:val="005C0191"/>
    <w:rsid w:val="005C1A06"/>
    <w:rsid w:val="005C2467"/>
    <w:rsid w:val="005C27F5"/>
    <w:rsid w:val="005C30F2"/>
    <w:rsid w:val="005C4338"/>
    <w:rsid w:val="005C435C"/>
    <w:rsid w:val="005C43F4"/>
    <w:rsid w:val="005C4D52"/>
    <w:rsid w:val="005C5666"/>
    <w:rsid w:val="005C5AE5"/>
    <w:rsid w:val="005C72E0"/>
    <w:rsid w:val="005C77C1"/>
    <w:rsid w:val="005C7D24"/>
    <w:rsid w:val="005D0A6E"/>
    <w:rsid w:val="005D0D45"/>
    <w:rsid w:val="005D0DDB"/>
    <w:rsid w:val="005D10B0"/>
    <w:rsid w:val="005D16D3"/>
    <w:rsid w:val="005D2409"/>
    <w:rsid w:val="005D3435"/>
    <w:rsid w:val="005D432F"/>
    <w:rsid w:val="005D4678"/>
    <w:rsid w:val="005D46A9"/>
    <w:rsid w:val="005D4842"/>
    <w:rsid w:val="005D4EA3"/>
    <w:rsid w:val="005D533A"/>
    <w:rsid w:val="005D61C9"/>
    <w:rsid w:val="005D6815"/>
    <w:rsid w:val="005D7252"/>
    <w:rsid w:val="005D7639"/>
    <w:rsid w:val="005D771A"/>
    <w:rsid w:val="005E04C7"/>
    <w:rsid w:val="005E094C"/>
    <w:rsid w:val="005E0DF4"/>
    <w:rsid w:val="005E1377"/>
    <w:rsid w:val="005E18AF"/>
    <w:rsid w:val="005E1F1C"/>
    <w:rsid w:val="005E4BD7"/>
    <w:rsid w:val="005E4BDC"/>
    <w:rsid w:val="005E53ED"/>
    <w:rsid w:val="005E5798"/>
    <w:rsid w:val="005E6E3F"/>
    <w:rsid w:val="005E799F"/>
    <w:rsid w:val="005F11A7"/>
    <w:rsid w:val="005F1633"/>
    <w:rsid w:val="005F25D2"/>
    <w:rsid w:val="005F309F"/>
    <w:rsid w:val="005F3652"/>
    <w:rsid w:val="005F4A3F"/>
    <w:rsid w:val="005F54E3"/>
    <w:rsid w:val="005F5540"/>
    <w:rsid w:val="005F58D6"/>
    <w:rsid w:val="005F601B"/>
    <w:rsid w:val="005F6C06"/>
    <w:rsid w:val="005F7301"/>
    <w:rsid w:val="005F74D0"/>
    <w:rsid w:val="005F756A"/>
    <w:rsid w:val="005F76E5"/>
    <w:rsid w:val="00600828"/>
    <w:rsid w:val="00602695"/>
    <w:rsid w:val="00602BF8"/>
    <w:rsid w:val="006031C5"/>
    <w:rsid w:val="006037F1"/>
    <w:rsid w:val="00603B70"/>
    <w:rsid w:val="00605708"/>
    <w:rsid w:val="006057BC"/>
    <w:rsid w:val="00605EB4"/>
    <w:rsid w:val="006060BB"/>
    <w:rsid w:val="00606A7E"/>
    <w:rsid w:val="00606E45"/>
    <w:rsid w:val="00610361"/>
    <w:rsid w:val="00610824"/>
    <w:rsid w:val="00610A1B"/>
    <w:rsid w:val="00611378"/>
    <w:rsid w:val="00613224"/>
    <w:rsid w:val="00614553"/>
    <w:rsid w:val="00614664"/>
    <w:rsid w:val="00614C12"/>
    <w:rsid w:val="00614F05"/>
    <w:rsid w:val="00615168"/>
    <w:rsid w:val="006152B6"/>
    <w:rsid w:val="00615D97"/>
    <w:rsid w:val="00616794"/>
    <w:rsid w:val="00616A6C"/>
    <w:rsid w:val="006174B9"/>
    <w:rsid w:val="00617808"/>
    <w:rsid w:val="0061787E"/>
    <w:rsid w:val="00617F0F"/>
    <w:rsid w:val="00620672"/>
    <w:rsid w:val="00620CE5"/>
    <w:rsid w:val="006215DE"/>
    <w:rsid w:val="00621646"/>
    <w:rsid w:val="00621927"/>
    <w:rsid w:val="00621AD5"/>
    <w:rsid w:val="00621CFF"/>
    <w:rsid w:val="00622406"/>
    <w:rsid w:val="00623160"/>
    <w:rsid w:val="00624C5D"/>
    <w:rsid w:val="00624D54"/>
    <w:rsid w:val="00625CB5"/>
    <w:rsid w:val="00625E1E"/>
    <w:rsid w:val="006264FB"/>
    <w:rsid w:val="006266F3"/>
    <w:rsid w:val="00626712"/>
    <w:rsid w:val="00626F99"/>
    <w:rsid w:val="00627012"/>
    <w:rsid w:val="006270E0"/>
    <w:rsid w:val="00627106"/>
    <w:rsid w:val="0062723E"/>
    <w:rsid w:val="00627FD4"/>
    <w:rsid w:val="0063023B"/>
    <w:rsid w:val="006306A5"/>
    <w:rsid w:val="00630CD6"/>
    <w:rsid w:val="00631416"/>
    <w:rsid w:val="00631510"/>
    <w:rsid w:val="00632AE9"/>
    <w:rsid w:val="0063306F"/>
    <w:rsid w:val="0063310E"/>
    <w:rsid w:val="006331C5"/>
    <w:rsid w:val="00633232"/>
    <w:rsid w:val="00633677"/>
    <w:rsid w:val="0063377C"/>
    <w:rsid w:val="00633A10"/>
    <w:rsid w:val="00634375"/>
    <w:rsid w:val="006346CA"/>
    <w:rsid w:val="0063484B"/>
    <w:rsid w:val="0063486F"/>
    <w:rsid w:val="00634E76"/>
    <w:rsid w:val="00635D4F"/>
    <w:rsid w:val="00635E80"/>
    <w:rsid w:val="00636D8C"/>
    <w:rsid w:val="00637B53"/>
    <w:rsid w:val="00637B79"/>
    <w:rsid w:val="00640546"/>
    <w:rsid w:val="00640575"/>
    <w:rsid w:val="006418AC"/>
    <w:rsid w:val="006421F4"/>
    <w:rsid w:val="006426CB"/>
    <w:rsid w:val="00642758"/>
    <w:rsid w:val="006431B0"/>
    <w:rsid w:val="00643778"/>
    <w:rsid w:val="006437D7"/>
    <w:rsid w:val="00643B2D"/>
    <w:rsid w:val="00643CB9"/>
    <w:rsid w:val="0064420B"/>
    <w:rsid w:val="00644DDF"/>
    <w:rsid w:val="00644E42"/>
    <w:rsid w:val="006452D4"/>
    <w:rsid w:val="006453BD"/>
    <w:rsid w:val="00645E7C"/>
    <w:rsid w:val="00646A58"/>
    <w:rsid w:val="00646D49"/>
    <w:rsid w:val="00647D17"/>
    <w:rsid w:val="006501EB"/>
    <w:rsid w:val="0065285E"/>
    <w:rsid w:val="00654240"/>
    <w:rsid w:val="0065448D"/>
    <w:rsid w:val="006555A1"/>
    <w:rsid w:val="00656993"/>
    <w:rsid w:val="00656C58"/>
    <w:rsid w:val="00656E13"/>
    <w:rsid w:val="00660025"/>
    <w:rsid w:val="00661777"/>
    <w:rsid w:val="00661DF5"/>
    <w:rsid w:val="006627B1"/>
    <w:rsid w:val="00663592"/>
    <w:rsid w:val="00663C26"/>
    <w:rsid w:val="00665D89"/>
    <w:rsid w:val="00665FD7"/>
    <w:rsid w:val="00667427"/>
    <w:rsid w:val="00667715"/>
    <w:rsid w:val="00667DA6"/>
    <w:rsid w:val="00670395"/>
    <w:rsid w:val="006703A0"/>
    <w:rsid w:val="006703FE"/>
    <w:rsid w:val="00670467"/>
    <w:rsid w:val="006704B8"/>
    <w:rsid w:val="00671CD8"/>
    <w:rsid w:val="00671DFD"/>
    <w:rsid w:val="0067223F"/>
    <w:rsid w:val="0067265D"/>
    <w:rsid w:val="006730A1"/>
    <w:rsid w:val="006730D9"/>
    <w:rsid w:val="00673AAF"/>
    <w:rsid w:val="006743A5"/>
    <w:rsid w:val="006748F2"/>
    <w:rsid w:val="00674D8E"/>
    <w:rsid w:val="00674DD3"/>
    <w:rsid w:val="00675143"/>
    <w:rsid w:val="006757E4"/>
    <w:rsid w:val="00675862"/>
    <w:rsid w:val="00676C2E"/>
    <w:rsid w:val="00677548"/>
    <w:rsid w:val="00677E23"/>
    <w:rsid w:val="0068036A"/>
    <w:rsid w:val="0068106C"/>
    <w:rsid w:val="00681233"/>
    <w:rsid w:val="006816FF"/>
    <w:rsid w:val="006827D8"/>
    <w:rsid w:val="00683B95"/>
    <w:rsid w:val="00683C19"/>
    <w:rsid w:val="0068424A"/>
    <w:rsid w:val="006843F2"/>
    <w:rsid w:val="00684B93"/>
    <w:rsid w:val="0068528D"/>
    <w:rsid w:val="0068675D"/>
    <w:rsid w:val="00687528"/>
    <w:rsid w:val="00687963"/>
    <w:rsid w:val="00687A9F"/>
    <w:rsid w:val="006902A8"/>
    <w:rsid w:val="00690A53"/>
    <w:rsid w:val="00692961"/>
    <w:rsid w:val="00692C92"/>
    <w:rsid w:val="00692D8A"/>
    <w:rsid w:val="00692D8F"/>
    <w:rsid w:val="00693CD5"/>
    <w:rsid w:val="00693FEF"/>
    <w:rsid w:val="00694463"/>
    <w:rsid w:val="006946E4"/>
    <w:rsid w:val="00695046"/>
    <w:rsid w:val="0069512B"/>
    <w:rsid w:val="006955DB"/>
    <w:rsid w:val="00695B68"/>
    <w:rsid w:val="00696020"/>
    <w:rsid w:val="00696217"/>
    <w:rsid w:val="006963D4"/>
    <w:rsid w:val="00696776"/>
    <w:rsid w:val="00696E70"/>
    <w:rsid w:val="006972D6"/>
    <w:rsid w:val="00697558"/>
    <w:rsid w:val="006A005B"/>
    <w:rsid w:val="006A0134"/>
    <w:rsid w:val="006A0B8A"/>
    <w:rsid w:val="006A1DBD"/>
    <w:rsid w:val="006A21A3"/>
    <w:rsid w:val="006A2300"/>
    <w:rsid w:val="006A2867"/>
    <w:rsid w:val="006A2F10"/>
    <w:rsid w:val="006A3B90"/>
    <w:rsid w:val="006A3E05"/>
    <w:rsid w:val="006A3E22"/>
    <w:rsid w:val="006A47F6"/>
    <w:rsid w:val="006A5444"/>
    <w:rsid w:val="006A56F9"/>
    <w:rsid w:val="006A5F6E"/>
    <w:rsid w:val="006A6465"/>
    <w:rsid w:val="006A6719"/>
    <w:rsid w:val="006A7059"/>
    <w:rsid w:val="006A713C"/>
    <w:rsid w:val="006A724A"/>
    <w:rsid w:val="006B0754"/>
    <w:rsid w:val="006B19C4"/>
    <w:rsid w:val="006B214B"/>
    <w:rsid w:val="006B2A60"/>
    <w:rsid w:val="006B2B0E"/>
    <w:rsid w:val="006B4150"/>
    <w:rsid w:val="006B4434"/>
    <w:rsid w:val="006B46F6"/>
    <w:rsid w:val="006B47F5"/>
    <w:rsid w:val="006B4C77"/>
    <w:rsid w:val="006B5C73"/>
    <w:rsid w:val="006B5E12"/>
    <w:rsid w:val="006B7218"/>
    <w:rsid w:val="006B77F3"/>
    <w:rsid w:val="006B7C8B"/>
    <w:rsid w:val="006B7F47"/>
    <w:rsid w:val="006C0037"/>
    <w:rsid w:val="006C0311"/>
    <w:rsid w:val="006C1B7A"/>
    <w:rsid w:val="006C23A2"/>
    <w:rsid w:val="006C2524"/>
    <w:rsid w:val="006C2B16"/>
    <w:rsid w:val="006C3501"/>
    <w:rsid w:val="006C4799"/>
    <w:rsid w:val="006C5B06"/>
    <w:rsid w:val="006C63F2"/>
    <w:rsid w:val="006C679E"/>
    <w:rsid w:val="006C74A0"/>
    <w:rsid w:val="006C75CD"/>
    <w:rsid w:val="006C77AB"/>
    <w:rsid w:val="006C7959"/>
    <w:rsid w:val="006C7DEC"/>
    <w:rsid w:val="006D0A4C"/>
    <w:rsid w:val="006D17D8"/>
    <w:rsid w:val="006D19EE"/>
    <w:rsid w:val="006D272B"/>
    <w:rsid w:val="006D2DF4"/>
    <w:rsid w:val="006D3FBB"/>
    <w:rsid w:val="006D3FC4"/>
    <w:rsid w:val="006D5891"/>
    <w:rsid w:val="006D596D"/>
    <w:rsid w:val="006D5D38"/>
    <w:rsid w:val="006D5F13"/>
    <w:rsid w:val="006D610F"/>
    <w:rsid w:val="006D7291"/>
    <w:rsid w:val="006E0556"/>
    <w:rsid w:val="006E058F"/>
    <w:rsid w:val="006E0FDF"/>
    <w:rsid w:val="006E1090"/>
    <w:rsid w:val="006E16E0"/>
    <w:rsid w:val="006E2523"/>
    <w:rsid w:val="006E3327"/>
    <w:rsid w:val="006E33EA"/>
    <w:rsid w:val="006E3874"/>
    <w:rsid w:val="006E3A59"/>
    <w:rsid w:val="006E3CD9"/>
    <w:rsid w:val="006E4266"/>
    <w:rsid w:val="006E55B3"/>
    <w:rsid w:val="006E5914"/>
    <w:rsid w:val="006E677E"/>
    <w:rsid w:val="006E6CE7"/>
    <w:rsid w:val="006E6CF0"/>
    <w:rsid w:val="006E6D1A"/>
    <w:rsid w:val="006E6F69"/>
    <w:rsid w:val="006E7B24"/>
    <w:rsid w:val="006E7E47"/>
    <w:rsid w:val="006F10CB"/>
    <w:rsid w:val="006F1148"/>
    <w:rsid w:val="006F17F3"/>
    <w:rsid w:val="006F19B2"/>
    <w:rsid w:val="006F19EB"/>
    <w:rsid w:val="006F1A40"/>
    <w:rsid w:val="006F25D4"/>
    <w:rsid w:val="006F2637"/>
    <w:rsid w:val="006F3C65"/>
    <w:rsid w:val="006F42C5"/>
    <w:rsid w:val="006F57CD"/>
    <w:rsid w:val="006F5B79"/>
    <w:rsid w:val="006F60C9"/>
    <w:rsid w:val="006F61B8"/>
    <w:rsid w:val="006F66A0"/>
    <w:rsid w:val="006F7F76"/>
    <w:rsid w:val="0070049D"/>
    <w:rsid w:val="00700966"/>
    <w:rsid w:val="00700AF0"/>
    <w:rsid w:val="00700DED"/>
    <w:rsid w:val="00700F15"/>
    <w:rsid w:val="00701939"/>
    <w:rsid w:val="00701CB6"/>
    <w:rsid w:val="00701D0D"/>
    <w:rsid w:val="00701EE4"/>
    <w:rsid w:val="0070269E"/>
    <w:rsid w:val="00702D69"/>
    <w:rsid w:val="00703CAE"/>
    <w:rsid w:val="00703EC2"/>
    <w:rsid w:val="007044C6"/>
    <w:rsid w:val="00704684"/>
    <w:rsid w:val="007049B8"/>
    <w:rsid w:val="00706473"/>
    <w:rsid w:val="007074F5"/>
    <w:rsid w:val="007100E0"/>
    <w:rsid w:val="00710682"/>
    <w:rsid w:val="00710AC2"/>
    <w:rsid w:val="007111AA"/>
    <w:rsid w:val="007114CC"/>
    <w:rsid w:val="00711ACF"/>
    <w:rsid w:val="00711AE9"/>
    <w:rsid w:val="00711BC5"/>
    <w:rsid w:val="00711C0F"/>
    <w:rsid w:val="00711DD7"/>
    <w:rsid w:val="00712090"/>
    <w:rsid w:val="00712637"/>
    <w:rsid w:val="00712CE9"/>
    <w:rsid w:val="00712D27"/>
    <w:rsid w:val="00713287"/>
    <w:rsid w:val="007135D5"/>
    <w:rsid w:val="007141C3"/>
    <w:rsid w:val="007142ED"/>
    <w:rsid w:val="0071478A"/>
    <w:rsid w:val="007147D8"/>
    <w:rsid w:val="00714B69"/>
    <w:rsid w:val="00716848"/>
    <w:rsid w:val="00717146"/>
    <w:rsid w:val="007176C6"/>
    <w:rsid w:val="00717C4E"/>
    <w:rsid w:val="007208AF"/>
    <w:rsid w:val="00721CC1"/>
    <w:rsid w:val="00721F2D"/>
    <w:rsid w:val="00722742"/>
    <w:rsid w:val="0072413C"/>
    <w:rsid w:val="00724DF1"/>
    <w:rsid w:val="0072504A"/>
    <w:rsid w:val="007254C2"/>
    <w:rsid w:val="00726541"/>
    <w:rsid w:val="00726CC5"/>
    <w:rsid w:val="00727A21"/>
    <w:rsid w:val="00727DBE"/>
    <w:rsid w:val="007307A4"/>
    <w:rsid w:val="007309D0"/>
    <w:rsid w:val="007312F2"/>
    <w:rsid w:val="007319D8"/>
    <w:rsid w:val="00731EC8"/>
    <w:rsid w:val="0073276D"/>
    <w:rsid w:val="00732DAD"/>
    <w:rsid w:val="00732FDE"/>
    <w:rsid w:val="00733449"/>
    <w:rsid w:val="00733B08"/>
    <w:rsid w:val="00733B96"/>
    <w:rsid w:val="00734094"/>
    <w:rsid w:val="0073411B"/>
    <w:rsid w:val="007343FF"/>
    <w:rsid w:val="0073467B"/>
    <w:rsid w:val="007352E9"/>
    <w:rsid w:val="007355CE"/>
    <w:rsid w:val="00736277"/>
    <w:rsid w:val="00736C05"/>
    <w:rsid w:val="007371E2"/>
    <w:rsid w:val="007377A3"/>
    <w:rsid w:val="007377CC"/>
    <w:rsid w:val="00737CBC"/>
    <w:rsid w:val="0074031D"/>
    <w:rsid w:val="00740BB1"/>
    <w:rsid w:val="00741124"/>
    <w:rsid w:val="007426AF"/>
    <w:rsid w:val="0074271F"/>
    <w:rsid w:val="00742857"/>
    <w:rsid w:val="00743584"/>
    <w:rsid w:val="007435E2"/>
    <w:rsid w:val="0074386A"/>
    <w:rsid w:val="007443BC"/>
    <w:rsid w:val="0074493F"/>
    <w:rsid w:val="00746BFE"/>
    <w:rsid w:val="007475CE"/>
    <w:rsid w:val="007476E1"/>
    <w:rsid w:val="00750D3E"/>
    <w:rsid w:val="00752A5F"/>
    <w:rsid w:val="007536C0"/>
    <w:rsid w:val="00755111"/>
    <w:rsid w:val="0075568B"/>
    <w:rsid w:val="00755BFC"/>
    <w:rsid w:val="00755F41"/>
    <w:rsid w:val="007572F5"/>
    <w:rsid w:val="007576EE"/>
    <w:rsid w:val="007577A0"/>
    <w:rsid w:val="00757DA6"/>
    <w:rsid w:val="00760B61"/>
    <w:rsid w:val="00760BC5"/>
    <w:rsid w:val="00761A6F"/>
    <w:rsid w:val="0076283A"/>
    <w:rsid w:val="00762D04"/>
    <w:rsid w:val="00762F9B"/>
    <w:rsid w:val="007646FA"/>
    <w:rsid w:val="007654BC"/>
    <w:rsid w:val="0076632F"/>
    <w:rsid w:val="00766DE4"/>
    <w:rsid w:val="00766EDC"/>
    <w:rsid w:val="00767C6F"/>
    <w:rsid w:val="00770BB6"/>
    <w:rsid w:val="0077125E"/>
    <w:rsid w:val="00771A6F"/>
    <w:rsid w:val="00771C68"/>
    <w:rsid w:val="00772784"/>
    <w:rsid w:val="00773104"/>
    <w:rsid w:val="007733F8"/>
    <w:rsid w:val="007735CA"/>
    <w:rsid w:val="00773A4F"/>
    <w:rsid w:val="00776304"/>
    <w:rsid w:val="007764C6"/>
    <w:rsid w:val="007772F5"/>
    <w:rsid w:val="00777B15"/>
    <w:rsid w:val="00780BC4"/>
    <w:rsid w:val="0078284F"/>
    <w:rsid w:val="007830F5"/>
    <w:rsid w:val="00783AB8"/>
    <w:rsid w:val="00783B76"/>
    <w:rsid w:val="00785B95"/>
    <w:rsid w:val="007868A7"/>
    <w:rsid w:val="007872C7"/>
    <w:rsid w:val="00787C4D"/>
    <w:rsid w:val="00787DF7"/>
    <w:rsid w:val="00790533"/>
    <w:rsid w:val="00790802"/>
    <w:rsid w:val="00790919"/>
    <w:rsid w:val="00790BEC"/>
    <w:rsid w:val="00791A93"/>
    <w:rsid w:val="00791D7E"/>
    <w:rsid w:val="0079261A"/>
    <w:rsid w:val="0079299E"/>
    <w:rsid w:val="00792A86"/>
    <w:rsid w:val="00793A45"/>
    <w:rsid w:val="00793EF4"/>
    <w:rsid w:val="00793F42"/>
    <w:rsid w:val="0079441B"/>
    <w:rsid w:val="007944E4"/>
    <w:rsid w:val="00794EB7"/>
    <w:rsid w:val="0079605D"/>
    <w:rsid w:val="00796EF6"/>
    <w:rsid w:val="0079713D"/>
    <w:rsid w:val="007972BA"/>
    <w:rsid w:val="007976F3"/>
    <w:rsid w:val="007A012F"/>
    <w:rsid w:val="007A0ABC"/>
    <w:rsid w:val="007A1458"/>
    <w:rsid w:val="007A14C6"/>
    <w:rsid w:val="007A160F"/>
    <w:rsid w:val="007A170F"/>
    <w:rsid w:val="007A1CC7"/>
    <w:rsid w:val="007A3487"/>
    <w:rsid w:val="007A46D0"/>
    <w:rsid w:val="007A4AB5"/>
    <w:rsid w:val="007A4AEC"/>
    <w:rsid w:val="007A4D22"/>
    <w:rsid w:val="007A4F43"/>
    <w:rsid w:val="007A524A"/>
    <w:rsid w:val="007A57C6"/>
    <w:rsid w:val="007A69F8"/>
    <w:rsid w:val="007A6C46"/>
    <w:rsid w:val="007A6F55"/>
    <w:rsid w:val="007A7467"/>
    <w:rsid w:val="007A7EB2"/>
    <w:rsid w:val="007B0254"/>
    <w:rsid w:val="007B076B"/>
    <w:rsid w:val="007B0A5C"/>
    <w:rsid w:val="007B16F0"/>
    <w:rsid w:val="007B313A"/>
    <w:rsid w:val="007B3F33"/>
    <w:rsid w:val="007B53E6"/>
    <w:rsid w:val="007B5432"/>
    <w:rsid w:val="007B5E3F"/>
    <w:rsid w:val="007B6ABA"/>
    <w:rsid w:val="007B6DF9"/>
    <w:rsid w:val="007B6ED3"/>
    <w:rsid w:val="007B7399"/>
    <w:rsid w:val="007B7442"/>
    <w:rsid w:val="007B7E5F"/>
    <w:rsid w:val="007C06A1"/>
    <w:rsid w:val="007C08CB"/>
    <w:rsid w:val="007C0D06"/>
    <w:rsid w:val="007C0E92"/>
    <w:rsid w:val="007C101E"/>
    <w:rsid w:val="007C18BE"/>
    <w:rsid w:val="007C1E72"/>
    <w:rsid w:val="007C3A31"/>
    <w:rsid w:val="007C3A51"/>
    <w:rsid w:val="007C3E49"/>
    <w:rsid w:val="007C3F54"/>
    <w:rsid w:val="007C40E8"/>
    <w:rsid w:val="007C4B86"/>
    <w:rsid w:val="007C504F"/>
    <w:rsid w:val="007C5120"/>
    <w:rsid w:val="007C52F8"/>
    <w:rsid w:val="007C649C"/>
    <w:rsid w:val="007C6D1F"/>
    <w:rsid w:val="007C75EB"/>
    <w:rsid w:val="007D064E"/>
    <w:rsid w:val="007D06EC"/>
    <w:rsid w:val="007D0B4E"/>
    <w:rsid w:val="007D1DFB"/>
    <w:rsid w:val="007D23D5"/>
    <w:rsid w:val="007D2417"/>
    <w:rsid w:val="007D396F"/>
    <w:rsid w:val="007D451B"/>
    <w:rsid w:val="007D5FEB"/>
    <w:rsid w:val="007D601C"/>
    <w:rsid w:val="007D6257"/>
    <w:rsid w:val="007D6484"/>
    <w:rsid w:val="007D6A38"/>
    <w:rsid w:val="007D7303"/>
    <w:rsid w:val="007D7A05"/>
    <w:rsid w:val="007D7AF0"/>
    <w:rsid w:val="007D7BEB"/>
    <w:rsid w:val="007E01AD"/>
    <w:rsid w:val="007E01C6"/>
    <w:rsid w:val="007E19C7"/>
    <w:rsid w:val="007E3C5D"/>
    <w:rsid w:val="007E40FF"/>
    <w:rsid w:val="007E4763"/>
    <w:rsid w:val="007E5050"/>
    <w:rsid w:val="007E5B3B"/>
    <w:rsid w:val="007E6EBC"/>
    <w:rsid w:val="007E7636"/>
    <w:rsid w:val="007F0236"/>
    <w:rsid w:val="007F096F"/>
    <w:rsid w:val="007F0E7A"/>
    <w:rsid w:val="007F1640"/>
    <w:rsid w:val="007F18A6"/>
    <w:rsid w:val="007F233C"/>
    <w:rsid w:val="007F2B29"/>
    <w:rsid w:val="007F3004"/>
    <w:rsid w:val="007F40FC"/>
    <w:rsid w:val="007F5A60"/>
    <w:rsid w:val="007F6F35"/>
    <w:rsid w:val="007F76F2"/>
    <w:rsid w:val="008000F5"/>
    <w:rsid w:val="00800136"/>
    <w:rsid w:val="00800300"/>
    <w:rsid w:val="008003AC"/>
    <w:rsid w:val="00800D79"/>
    <w:rsid w:val="00800E99"/>
    <w:rsid w:val="008010A6"/>
    <w:rsid w:val="0080202B"/>
    <w:rsid w:val="00802A40"/>
    <w:rsid w:val="00803108"/>
    <w:rsid w:val="008040EA"/>
    <w:rsid w:val="00805208"/>
    <w:rsid w:val="00805AA3"/>
    <w:rsid w:val="00805FA9"/>
    <w:rsid w:val="00807F71"/>
    <w:rsid w:val="008105C7"/>
    <w:rsid w:val="00810839"/>
    <w:rsid w:val="00810B38"/>
    <w:rsid w:val="00810CFC"/>
    <w:rsid w:val="008111C5"/>
    <w:rsid w:val="008117BD"/>
    <w:rsid w:val="00812EED"/>
    <w:rsid w:val="00813C0D"/>
    <w:rsid w:val="00813F33"/>
    <w:rsid w:val="00814F44"/>
    <w:rsid w:val="00814F88"/>
    <w:rsid w:val="00815D11"/>
    <w:rsid w:val="008175F4"/>
    <w:rsid w:val="0082032A"/>
    <w:rsid w:val="0082122E"/>
    <w:rsid w:val="008219FF"/>
    <w:rsid w:val="00821FC3"/>
    <w:rsid w:val="008231DB"/>
    <w:rsid w:val="0082337C"/>
    <w:rsid w:val="008242CF"/>
    <w:rsid w:val="008248D0"/>
    <w:rsid w:val="00825C59"/>
    <w:rsid w:val="00825D5D"/>
    <w:rsid w:val="008266FE"/>
    <w:rsid w:val="00827EC0"/>
    <w:rsid w:val="008310BC"/>
    <w:rsid w:val="00831A24"/>
    <w:rsid w:val="008322CF"/>
    <w:rsid w:val="008332F1"/>
    <w:rsid w:val="00833482"/>
    <w:rsid w:val="008345B4"/>
    <w:rsid w:val="00835615"/>
    <w:rsid w:val="008359A6"/>
    <w:rsid w:val="00836ACE"/>
    <w:rsid w:val="00836C17"/>
    <w:rsid w:val="00837421"/>
    <w:rsid w:val="00837E34"/>
    <w:rsid w:val="00837EF7"/>
    <w:rsid w:val="00841829"/>
    <w:rsid w:val="00841FA6"/>
    <w:rsid w:val="0084248E"/>
    <w:rsid w:val="008434C8"/>
    <w:rsid w:val="00844FB0"/>
    <w:rsid w:val="008450FE"/>
    <w:rsid w:val="00846793"/>
    <w:rsid w:val="00846C71"/>
    <w:rsid w:val="00847052"/>
    <w:rsid w:val="00847DCE"/>
    <w:rsid w:val="00847E67"/>
    <w:rsid w:val="00850814"/>
    <w:rsid w:val="008513AC"/>
    <w:rsid w:val="00851551"/>
    <w:rsid w:val="00852DAA"/>
    <w:rsid w:val="00853899"/>
    <w:rsid w:val="00853AA9"/>
    <w:rsid w:val="00854B31"/>
    <w:rsid w:val="0085567E"/>
    <w:rsid w:val="008557B1"/>
    <w:rsid w:val="008558D5"/>
    <w:rsid w:val="00857975"/>
    <w:rsid w:val="00857BF9"/>
    <w:rsid w:val="00860104"/>
    <w:rsid w:val="00860B14"/>
    <w:rsid w:val="00860E11"/>
    <w:rsid w:val="0086171A"/>
    <w:rsid w:val="008620A3"/>
    <w:rsid w:val="00862C59"/>
    <w:rsid w:val="008634BA"/>
    <w:rsid w:val="008637D7"/>
    <w:rsid w:val="00863917"/>
    <w:rsid w:val="008639E6"/>
    <w:rsid w:val="00863A24"/>
    <w:rsid w:val="008657C1"/>
    <w:rsid w:val="008676CE"/>
    <w:rsid w:val="008676D3"/>
    <w:rsid w:val="008677A0"/>
    <w:rsid w:val="00867F6C"/>
    <w:rsid w:val="0087072C"/>
    <w:rsid w:val="00870B6B"/>
    <w:rsid w:val="00870D18"/>
    <w:rsid w:val="008718B3"/>
    <w:rsid w:val="00871D3A"/>
    <w:rsid w:val="00872797"/>
    <w:rsid w:val="00873574"/>
    <w:rsid w:val="008740BD"/>
    <w:rsid w:val="00874F5C"/>
    <w:rsid w:val="00875857"/>
    <w:rsid w:val="00875C9E"/>
    <w:rsid w:val="00875E68"/>
    <w:rsid w:val="008801E0"/>
    <w:rsid w:val="008808BD"/>
    <w:rsid w:val="008813EB"/>
    <w:rsid w:val="008820BB"/>
    <w:rsid w:val="008821B7"/>
    <w:rsid w:val="00883012"/>
    <w:rsid w:val="00883EE9"/>
    <w:rsid w:val="0088408C"/>
    <w:rsid w:val="008847D2"/>
    <w:rsid w:val="00884C41"/>
    <w:rsid w:val="00885F78"/>
    <w:rsid w:val="00886013"/>
    <w:rsid w:val="00886549"/>
    <w:rsid w:val="008865D7"/>
    <w:rsid w:val="00886701"/>
    <w:rsid w:val="00886A78"/>
    <w:rsid w:val="00886B0D"/>
    <w:rsid w:val="00886B92"/>
    <w:rsid w:val="00886D62"/>
    <w:rsid w:val="00890BA6"/>
    <w:rsid w:val="008914FB"/>
    <w:rsid w:val="00891CE9"/>
    <w:rsid w:val="0089201E"/>
    <w:rsid w:val="00893D8D"/>
    <w:rsid w:val="00893F05"/>
    <w:rsid w:val="008946B3"/>
    <w:rsid w:val="00894B59"/>
    <w:rsid w:val="00894CB4"/>
    <w:rsid w:val="0089641B"/>
    <w:rsid w:val="008A00A5"/>
    <w:rsid w:val="008A0134"/>
    <w:rsid w:val="008A01D3"/>
    <w:rsid w:val="008A03A3"/>
    <w:rsid w:val="008A08D4"/>
    <w:rsid w:val="008A0EE8"/>
    <w:rsid w:val="008A17B4"/>
    <w:rsid w:val="008A1FF9"/>
    <w:rsid w:val="008A2B33"/>
    <w:rsid w:val="008A2F72"/>
    <w:rsid w:val="008A390F"/>
    <w:rsid w:val="008A45A0"/>
    <w:rsid w:val="008A4C6E"/>
    <w:rsid w:val="008A4D22"/>
    <w:rsid w:val="008A5132"/>
    <w:rsid w:val="008A5188"/>
    <w:rsid w:val="008A57C5"/>
    <w:rsid w:val="008A5EB0"/>
    <w:rsid w:val="008A5F99"/>
    <w:rsid w:val="008A6260"/>
    <w:rsid w:val="008A6A09"/>
    <w:rsid w:val="008A723F"/>
    <w:rsid w:val="008A72F3"/>
    <w:rsid w:val="008B0471"/>
    <w:rsid w:val="008B07CE"/>
    <w:rsid w:val="008B117C"/>
    <w:rsid w:val="008B11AD"/>
    <w:rsid w:val="008B18B4"/>
    <w:rsid w:val="008B1CC1"/>
    <w:rsid w:val="008B1D35"/>
    <w:rsid w:val="008B1DED"/>
    <w:rsid w:val="008B2003"/>
    <w:rsid w:val="008B2266"/>
    <w:rsid w:val="008B3131"/>
    <w:rsid w:val="008B3875"/>
    <w:rsid w:val="008B398C"/>
    <w:rsid w:val="008B43DC"/>
    <w:rsid w:val="008B5B67"/>
    <w:rsid w:val="008B5F05"/>
    <w:rsid w:val="008B61FD"/>
    <w:rsid w:val="008B64F5"/>
    <w:rsid w:val="008B67D8"/>
    <w:rsid w:val="008B6F15"/>
    <w:rsid w:val="008B7AE7"/>
    <w:rsid w:val="008C0684"/>
    <w:rsid w:val="008C0700"/>
    <w:rsid w:val="008C091E"/>
    <w:rsid w:val="008C0CE4"/>
    <w:rsid w:val="008C15B9"/>
    <w:rsid w:val="008C2250"/>
    <w:rsid w:val="008C29C5"/>
    <w:rsid w:val="008C2A6D"/>
    <w:rsid w:val="008C2C2F"/>
    <w:rsid w:val="008C2FCA"/>
    <w:rsid w:val="008C4684"/>
    <w:rsid w:val="008C48B9"/>
    <w:rsid w:val="008C4F51"/>
    <w:rsid w:val="008C5826"/>
    <w:rsid w:val="008C5FD1"/>
    <w:rsid w:val="008C6CF5"/>
    <w:rsid w:val="008C7561"/>
    <w:rsid w:val="008C75B4"/>
    <w:rsid w:val="008C7FCC"/>
    <w:rsid w:val="008D0169"/>
    <w:rsid w:val="008D0674"/>
    <w:rsid w:val="008D0818"/>
    <w:rsid w:val="008D0914"/>
    <w:rsid w:val="008D099B"/>
    <w:rsid w:val="008D0C9C"/>
    <w:rsid w:val="008D1BFB"/>
    <w:rsid w:val="008D2225"/>
    <w:rsid w:val="008D29C4"/>
    <w:rsid w:val="008D2FB2"/>
    <w:rsid w:val="008D4C61"/>
    <w:rsid w:val="008D5F7C"/>
    <w:rsid w:val="008D61CF"/>
    <w:rsid w:val="008D6DA7"/>
    <w:rsid w:val="008D73E7"/>
    <w:rsid w:val="008D74C6"/>
    <w:rsid w:val="008E000F"/>
    <w:rsid w:val="008E0434"/>
    <w:rsid w:val="008E0C4C"/>
    <w:rsid w:val="008E1213"/>
    <w:rsid w:val="008E1503"/>
    <w:rsid w:val="008E282C"/>
    <w:rsid w:val="008E3388"/>
    <w:rsid w:val="008E3CFA"/>
    <w:rsid w:val="008E3E83"/>
    <w:rsid w:val="008E5273"/>
    <w:rsid w:val="008E53B6"/>
    <w:rsid w:val="008E718C"/>
    <w:rsid w:val="008E73C1"/>
    <w:rsid w:val="008E7DC6"/>
    <w:rsid w:val="008F0256"/>
    <w:rsid w:val="008F0DA8"/>
    <w:rsid w:val="008F1197"/>
    <w:rsid w:val="008F145E"/>
    <w:rsid w:val="008F1540"/>
    <w:rsid w:val="008F1A75"/>
    <w:rsid w:val="008F350C"/>
    <w:rsid w:val="008F4155"/>
    <w:rsid w:val="008F421F"/>
    <w:rsid w:val="008F4765"/>
    <w:rsid w:val="008F4AEA"/>
    <w:rsid w:val="008F4E4F"/>
    <w:rsid w:val="008F4F18"/>
    <w:rsid w:val="008F5610"/>
    <w:rsid w:val="008F5AC0"/>
    <w:rsid w:val="008F6EA1"/>
    <w:rsid w:val="008F7258"/>
    <w:rsid w:val="008F7551"/>
    <w:rsid w:val="008F75D7"/>
    <w:rsid w:val="00900063"/>
    <w:rsid w:val="00900403"/>
    <w:rsid w:val="00900954"/>
    <w:rsid w:val="00900BC4"/>
    <w:rsid w:val="00900D93"/>
    <w:rsid w:val="00900E7A"/>
    <w:rsid w:val="00902CEA"/>
    <w:rsid w:val="00902DDC"/>
    <w:rsid w:val="009030C1"/>
    <w:rsid w:val="00903D09"/>
    <w:rsid w:val="009043D9"/>
    <w:rsid w:val="00904E26"/>
    <w:rsid w:val="00905B58"/>
    <w:rsid w:val="00905C1F"/>
    <w:rsid w:val="00906186"/>
    <w:rsid w:val="00906625"/>
    <w:rsid w:val="00906C45"/>
    <w:rsid w:val="0090716B"/>
    <w:rsid w:val="009073F0"/>
    <w:rsid w:val="00910613"/>
    <w:rsid w:val="0091128A"/>
    <w:rsid w:val="009114B4"/>
    <w:rsid w:val="00911E31"/>
    <w:rsid w:val="00912611"/>
    <w:rsid w:val="00912E22"/>
    <w:rsid w:val="00913F80"/>
    <w:rsid w:val="00915E11"/>
    <w:rsid w:val="0091630F"/>
    <w:rsid w:val="009166EF"/>
    <w:rsid w:val="00916A57"/>
    <w:rsid w:val="00920659"/>
    <w:rsid w:val="0092081F"/>
    <w:rsid w:val="00920E37"/>
    <w:rsid w:val="009211C9"/>
    <w:rsid w:val="00922383"/>
    <w:rsid w:val="009225CC"/>
    <w:rsid w:val="00922836"/>
    <w:rsid w:val="00923912"/>
    <w:rsid w:val="00923CC7"/>
    <w:rsid w:val="00924424"/>
    <w:rsid w:val="00925598"/>
    <w:rsid w:val="00925D3A"/>
    <w:rsid w:val="00926E91"/>
    <w:rsid w:val="00926F29"/>
    <w:rsid w:val="009270E1"/>
    <w:rsid w:val="009277B5"/>
    <w:rsid w:val="00931088"/>
    <w:rsid w:val="009312EF"/>
    <w:rsid w:val="00932247"/>
    <w:rsid w:val="009337FB"/>
    <w:rsid w:val="00933BE9"/>
    <w:rsid w:val="00934909"/>
    <w:rsid w:val="0093492F"/>
    <w:rsid w:val="00934F5C"/>
    <w:rsid w:val="009353CE"/>
    <w:rsid w:val="009353E9"/>
    <w:rsid w:val="00935619"/>
    <w:rsid w:val="00935C98"/>
    <w:rsid w:val="00935F4B"/>
    <w:rsid w:val="00936018"/>
    <w:rsid w:val="00936045"/>
    <w:rsid w:val="009360AE"/>
    <w:rsid w:val="009361C1"/>
    <w:rsid w:val="0093660D"/>
    <w:rsid w:val="00936993"/>
    <w:rsid w:val="00937BD5"/>
    <w:rsid w:val="009404D5"/>
    <w:rsid w:val="0094060F"/>
    <w:rsid w:val="00940642"/>
    <w:rsid w:val="0094084E"/>
    <w:rsid w:val="0094128E"/>
    <w:rsid w:val="009421C1"/>
    <w:rsid w:val="009429CA"/>
    <w:rsid w:val="00943034"/>
    <w:rsid w:val="0094312C"/>
    <w:rsid w:val="0094331E"/>
    <w:rsid w:val="00943CFD"/>
    <w:rsid w:val="00945014"/>
    <w:rsid w:val="00945D42"/>
    <w:rsid w:val="00946869"/>
    <w:rsid w:val="00946C33"/>
    <w:rsid w:val="00946F24"/>
    <w:rsid w:val="00947E4D"/>
    <w:rsid w:val="0095031C"/>
    <w:rsid w:val="00950F04"/>
    <w:rsid w:val="009531C4"/>
    <w:rsid w:val="00954FBF"/>
    <w:rsid w:val="00955639"/>
    <w:rsid w:val="009560E3"/>
    <w:rsid w:val="00956F37"/>
    <w:rsid w:val="00957008"/>
    <w:rsid w:val="00957224"/>
    <w:rsid w:val="00960084"/>
    <w:rsid w:val="009602E6"/>
    <w:rsid w:val="00960D04"/>
    <w:rsid w:val="00961A01"/>
    <w:rsid w:val="009633D2"/>
    <w:rsid w:val="00965AD1"/>
    <w:rsid w:val="009667D9"/>
    <w:rsid w:val="00966DF0"/>
    <w:rsid w:val="00967128"/>
    <w:rsid w:val="0096747D"/>
    <w:rsid w:val="0097015F"/>
    <w:rsid w:val="009706B8"/>
    <w:rsid w:val="00970948"/>
    <w:rsid w:val="009710A7"/>
    <w:rsid w:val="00971652"/>
    <w:rsid w:val="009722F1"/>
    <w:rsid w:val="00973CBA"/>
    <w:rsid w:val="00974844"/>
    <w:rsid w:val="00974884"/>
    <w:rsid w:val="0097569D"/>
    <w:rsid w:val="00975BC2"/>
    <w:rsid w:val="009770FF"/>
    <w:rsid w:val="00977BF5"/>
    <w:rsid w:val="00981A6A"/>
    <w:rsid w:val="00981AB2"/>
    <w:rsid w:val="00981CA3"/>
    <w:rsid w:val="009828A6"/>
    <w:rsid w:val="00982B14"/>
    <w:rsid w:val="00983B99"/>
    <w:rsid w:val="00983FDE"/>
    <w:rsid w:val="009843DF"/>
    <w:rsid w:val="0098456C"/>
    <w:rsid w:val="00984C4D"/>
    <w:rsid w:val="00985AF3"/>
    <w:rsid w:val="00985D02"/>
    <w:rsid w:val="00986C9E"/>
    <w:rsid w:val="00986DD6"/>
    <w:rsid w:val="0098717B"/>
    <w:rsid w:val="00987375"/>
    <w:rsid w:val="009878B6"/>
    <w:rsid w:val="00987D0E"/>
    <w:rsid w:val="00990416"/>
    <w:rsid w:val="009920FE"/>
    <w:rsid w:val="009933AA"/>
    <w:rsid w:val="00994EB1"/>
    <w:rsid w:val="009957C9"/>
    <w:rsid w:val="009969E9"/>
    <w:rsid w:val="00996A86"/>
    <w:rsid w:val="00996CE3"/>
    <w:rsid w:val="0099725E"/>
    <w:rsid w:val="009976AA"/>
    <w:rsid w:val="009976CB"/>
    <w:rsid w:val="00997788"/>
    <w:rsid w:val="009A0D39"/>
    <w:rsid w:val="009A0E74"/>
    <w:rsid w:val="009A106F"/>
    <w:rsid w:val="009A14E2"/>
    <w:rsid w:val="009A1C92"/>
    <w:rsid w:val="009A34A3"/>
    <w:rsid w:val="009A3DF1"/>
    <w:rsid w:val="009A4609"/>
    <w:rsid w:val="009A59CC"/>
    <w:rsid w:val="009A5A82"/>
    <w:rsid w:val="009A5C27"/>
    <w:rsid w:val="009A6267"/>
    <w:rsid w:val="009A6D24"/>
    <w:rsid w:val="009A7A63"/>
    <w:rsid w:val="009B025C"/>
    <w:rsid w:val="009B0CEE"/>
    <w:rsid w:val="009B1132"/>
    <w:rsid w:val="009B18DB"/>
    <w:rsid w:val="009B18DE"/>
    <w:rsid w:val="009B1DF6"/>
    <w:rsid w:val="009B1EAD"/>
    <w:rsid w:val="009B2165"/>
    <w:rsid w:val="009B3350"/>
    <w:rsid w:val="009B3EC2"/>
    <w:rsid w:val="009B40F7"/>
    <w:rsid w:val="009B420C"/>
    <w:rsid w:val="009B479B"/>
    <w:rsid w:val="009B4822"/>
    <w:rsid w:val="009B4FC4"/>
    <w:rsid w:val="009B5667"/>
    <w:rsid w:val="009B5D0C"/>
    <w:rsid w:val="009B647F"/>
    <w:rsid w:val="009B6A77"/>
    <w:rsid w:val="009B728E"/>
    <w:rsid w:val="009B773E"/>
    <w:rsid w:val="009C0314"/>
    <w:rsid w:val="009C0374"/>
    <w:rsid w:val="009C0D56"/>
    <w:rsid w:val="009C0DCF"/>
    <w:rsid w:val="009C1C19"/>
    <w:rsid w:val="009C1F7D"/>
    <w:rsid w:val="009C21EF"/>
    <w:rsid w:val="009C2BC8"/>
    <w:rsid w:val="009C2FA6"/>
    <w:rsid w:val="009C3981"/>
    <w:rsid w:val="009C3E35"/>
    <w:rsid w:val="009C40F5"/>
    <w:rsid w:val="009C4422"/>
    <w:rsid w:val="009C4561"/>
    <w:rsid w:val="009C4766"/>
    <w:rsid w:val="009C5575"/>
    <w:rsid w:val="009C5DF8"/>
    <w:rsid w:val="009C6353"/>
    <w:rsid w:val="009C6389"/>
    <w:rsid w:val="009C65C1"/>
    <w:rsid w:val="009C6750"/>
    <w:rsid w:val="009C6C41"/>
    <w:rsid w:val="009C74B9"/>
    <w:rsid w:val="009C7F35"/>
    <w:rsid w:val="009D0B7E"/>
    <w:rsid w:val="009D1135"/>
    <w:rsid w:val="009D1224"/>
    <w:rsid w:val="009D1849"/>
    <w:rsid w:val="009D18BB"/>
    <w:rsid w:val="009D2417"/>
    <w:rsid w:val="009D2AC6"/>
    <w:rsid w:val="009D3348"/>
    <w:rsid w:val="009D392B"/>
    <w:rsid w:val="009D3BB8"/>
    <w:rsid w:val="009D3E6F"/>
    <w:rsid w:val="009D3F4B"/>
    <w:rsid w:val="009D539D"/>
    <w:rsid w:val="009D5FF5"/>
    <w:rsid w:val="009D6144"/>
    <w:rsid w:val="009D6605"/>
    <w:rsid w:val="009D717D"/>
    <w:rsid w:val="009D7536"/>
    <w:rsid w:val="009D7804"/>
    <w:rsid w:val="009D7E90"/>
    <w:rsid w:val="009E0E71"/>
    <w:rsid w:val="009E0EDE"/>
    <w:rsid w:val="009E0EEC"/>
    <w:rsid w:val="009E1455"/>
    <w:rsid w:val="009E1F1C"/>
    <w:rsid w:val="009E21A0"/>
    <w:rsid w:val="009E3A1E"/>
    <w:rsid w:val="009E3D41"/>
    <w:rsid w:val="009E52E0"/>
    <w:rsid w:val="009E5716"/>
    <w:rsid w:val="009E57C0"/>
    <w:rsid w:val="009E5C00"/>
    <w:rsid w:val="009E5C03"/>
    <w:rsid w:val="009E639E"/>
    <w:rsid w:val="009E6424"/>
    <w:rsid w:val="009E6A72"/>
    <w:rsid w:val="009E70FB"/>
    <w:rsid w:val="009E7256"/>
    <w:rsid w:val="009E74ED"/>
    <w:rsid w:val="009F03AE"/>
    <w:rsid w:val="009F1989"/>
    <w:rsid w:val="009F1CD6"/>
    <w:rsid w:val="009F2054"/>
    <w:rsid w:val="009F2DEC"/>
    <w:rsid w:val="009F33CD"/>
    <w:rsid w:val="009F3818"/>
    <w:rsid w:val="009F3AC4"/>
    <w:rsid w:val="009F45F2"/>
    <w:rsid w:val="009F490B"/>
    <w:rsid w:val="009F49F5"/>
    <w:rsid w:val="009F5227"/>
    <w:rsid w:val="009F54D1"/>
    <w:rsid w:val="009F64AD"/>
    <w:rsid w:val="009F6FC2"/>
    <w:rsid w:val="009F7612"/>
    <w:rsid w:val="009F77D1"/>
    <w:rsid w:val="00A00340"/>
    <w:rsid w:val="00A00E97"/>
    <w:rsid w:val="00A018FE"/>
    <w:rsid w:val="00A026FB"/>
    <w:rsid w:val="00A030E6"/>
    <w:rsid w:val="00A0387F"/>
    <w:rsid w:val="00A039AD"/>
    <w:rsid w:val="00A03C42"/>
    <w:rsid w:val="00A05066"/>
    <w:rsid w:val="00A0620C"/>
    <w:rsid w:val="00A06DA8"/>
    <w:rsid w:val="00A07A0B"/>
    <w:rsid w:val="00A07A0C"/>
    <w:rsid w:val="00A10528"/>
    <w:rsid w:val="00A10AC6"/>
    <w:rsid w:val="00A115CC"/>
    <w:rsid w:val="00A11C78"/>
    <w:rsid w:val="00A11F61"/>
    <w:rsid w:val="00A122BD"/>
    <w:rsid w:val="00A123FB"/>
    <w:rsid w:val="00A12FBB"/>
    <w:rsid w:val="00A13FEE"/>
    <w:rsid w:val="00A1490F"/>
    <w:rsid w:val="00A14A74"/>
    <w:rsid w:val="00A14E9C"/>
    <w:rsid w:val="00A152EB"/>
    <w:rsid w:val="00A15E77"/>
    <w:rsid w:val="00A171A1"/>
    <w:rsid w:val="00A17D3D"/>
    <w:rsid w:val="00A201ED"/>
    <w:rsid w:val="00A21CBC"/>
    <w:rsid w:val="00A22204"/>
    <w:rsid w:val="00A22620"/>
    <w:rsid w:val="00A22CB1"/>
    <w:rsid w:val="00A22FDA"/>
    <w:rsid w:val="00A2328C"/>
    <w:rsid w:val="00A23E87"/>
    <w:rsid w:val="00A241F2"/>
    <w:rsid w:val="00A247B0"/>
    <w:rsid w:val="00A24991"/>
    <w:rsid w:val="00A25003"/>
    <w:rsid w:val="00A25046"/>
    <w:rsid w:val="00A25417"/>
    <w:rsid w:val="00A25543"/>
    <w:rsid w:val="00A2566A"/>
    <w:rsid w:val="00A25876"/>
    <w:rsid w:val="00A25A86"/>
    <w:rsid w:val="00A2642F"/>
    <w:rsid w:val="00A276C2"/>
    <w:rsid w:val="00A30355"/>
    <w:rsid w:val="00A3189A"/>
    <w:rsid w:val="00A3214D"/>
    <w:rsid w:val="00A3310D"/>
    <w:rsid w:val="00A33C93"/>
    <w:rsid w:val="00A3404C"/>
    <w:rsid w:val="00A340DF"/>
    <w:rsid w:val="00A357C9"/>
    <w:rsid w:val="00A363BE"/>
    <w:rsid w:val="00A368FB"/>
    <w:rsid w:val="00A3697B"/>
    <w:rsid w:val="00A37349"/>
    <w:rsid w:val="00A37864"/>
    <w:rsid w:val="00A40071"/>
    <w:rsid w:val="00A40125"/>
    <w:rsid w:val="00A4085D"/>
    <w:rsid w:val="00A40C52"/>
    <w:rsid w:val="00A42157"/>
    <w:rsid w:val="00A42AA4"/>
    <w:rsid w:val="00A43181"/>
    <w:rsid w:val="00A437DA"/>
    <w:rsid w:val="00A43B27"/>
    <w:rsid w:val="00A442BE"/>
    <w:rsid w:val="00A44B4D"/>
    <w:rsid w:val="00A44CFF"/>
    <w:rsid w:val="00A44F84"/>
    <w:rsid w:val="00A4513C"/>
    <w:rsid w:val="00A458CC"/>
    <w:rsid w:val="00A46527"/>
    <w:rsid w:val="00A47E5C"/>
    <w:rsid w:val="00A5016C"/>
    <w:rsid w:val="00A504CE"/>
    <w:rsid w:val="00A514A5"/>
    <w:rsid w:val="00A51AC8"/>
    <w:rsid w:val="00A52776"/>
    <w:rsid w:val="00A52940"/>
    <w:rsid w:val="00A5316E"/>
    <w:rsid w:val="00A534E2"/>
    <w:rsid w:val="00A537BD"/>
    <w:rsid w:val="00A53C72"/>
    <w:rsid w:val="00A53EAE"/>
    <w:rsid w:val="00A54168"/>
    <w:rsid w:val="00A54A9A"/>
    <w:rsid w:val="00A55773"/>
    <w:rsid w:val="00A564D6"/>
    <w:rsid w:val="00A57EA1"/>
    <w:rsid w:val="00A6023C"/>
    <w:rsid w:val="00A6097E"/>
    <w:rsid w:val="00A60A1F"/>
    <w:rsid w:val="00A6155E"/>
    <w:rsid w:val="00A61637"/>
    <w:rsid w:val="00A62D2F"/>
    <w:rsid w:val="00A63135"/>
    <w:rsid w:val="00A6369C"/>
    <w:rsid w:val="00A644A0"/>
    <w:rsid w:val="00A64D9B"/>
    <w:rsid w:val="00A64E16"/>
    <w:rsid w:val="00A66015"/>
    <w:rsid w:val="00A67DD3"/>
    <w:rsid w:val="00A7002A"/>
    <w:rsid w:val="00A70756"/>
    <w:rsid w:val="00A713C3"/>
    <w:rsid w:val="00A71D4C"/>
    <w:rsid w:val="00A72F8E"/>
    <w:rsid w:val="00A731D7"/>
    <w:rsid w:val="00A7378F"/>
    <w:rsid w:val="00A73F1B"/>
    <w:rsid w:val="00A74A3E"/>
    <w:rsid w:val="00A750C0"/>
    <w:rsid w:val="00A76498"/>
    <w:rsid w:val="00A77216"/>
    <w:rsid w:val="00A77B5C"/>
    <w:rsid w:val="00A8018A"/>
    <w:rsid w:val="00A8036A"/>
    <w:rsid w:val="00A8074E"/>
    <w:rsid w:val="00A80D2F"/>
    <w:rsid w:val="00A81441"/>
    <w:rsid w:val="00A82273"/>
    <w:rsid w:val="00A82820"/>
    <w:rsid w:val="00A82AC1"/>
    <w:rsid w:val="00A83245"/>
    <w:rsid w:val="00A83A5E"/>
    <w:rsid w:val="00A85E00"/>
    <w:rsid w:val="00A86037"/>
    <w:rsid w:val="00A86246"/>
    <w:rsid w:val="00A87F48"/>
    <w:rsid w:val="00A90AA2"/>
    <w:rsid w:val="00A93225"/>
    <w:rsid w:val="00A93D67"/>
    <w:rsid w:val="00A94333"/>
    <w:rsid w:val="00A94AF8"/>
    <w:rsid w:val="00A95077"/>
    <w:rsid w:val="00A95E1C"/>
    <w:rsid w:val="00A96491"/>
    <w:rsid w:val="00A969D3"/>
    <w:rsid w:val="00A96EFB"/>
    <w:rsid w:val="00A97691"/>
    <w:rsid w:val="00A97D77"/>
    <w:rsid w:val="00AA10C8"/>
    <w:rsid w:val="00AA1311"/>
    <w:rsid w:val="00AA1F60"/>
    <w:rsid w:val="00AA20F4"/>
    <w:rsid w:val="00AA2170"/>
    <w:rsid w:val="00AA28EC"/>
    <w:rsid w:val="00AA310F"/>
    <w:rsid w:val="00AA3D70"/>
    <w:rsid w:val="00AA3D92"/>
    <w:rsid w:val="00AA4B74"/>
    <w:rsid w:val="00AA4BB3"/>
    <w:rsid w:val="00AA67D3"/>
    <w:rsid w:val="00AA699C"/>
    <w:rsid w:val="00AA7296"/>
    <w:rsid w:val="00AA74AA"/>
    <w:rsid w:val="00AA7821"/>
    <w:rsid w:val="00AB0901"/>
    <w:rsid w:val="00AB10FF"/>
    <w:rsid w:val="00AB1949"/>
    <w:rsid w:val="00AB222C"/>
    <w:rsid w:val="00AB2879"/>
    <w:rsid w:val="00AB3680"/>
    <w:rsid w:val="00AB3DEF"/>
    <w:rsid w:val="00AB47D2"/>
    <w:rsid w:val="00AB48C1"/>
    <w:rsid w:val="00AB53A8"/>
    <w:rsid w:val="00AB7272"/>
    <w:rsid w:val="00AB7303"/>
    <w:rsid w:val="00AB76B4"/>
    <w:rsid w:val="00AB7F6C"/>
    <w:rsid w:val="00AC0FF5"/>
    <w:rsid w:val="00AC137A"/>
    <w:rsid w:val="00AC2B19"/>
    <w:rsid w:val="00AC2EDB"/>
    <w:rsid w:val="00AC432E"/>
    <w:rsid w:val="00AC484C"/>
    <w:rsid w:val="00AC4CDD"/>
    <w:rsid w:val="00AC6801"/>
    <w:rsid w:val="00AC74F0"/>
    <w:rsid w:val="00AD04AF"/>
    <w:rsid w:val="00AD0809"/>
    <w:rsid w:val="00AD1968"/>
    <w:rsid w:val="00AD20C2"/>
    <w:rsid w:val="00AD2308"/>
    <w:rsid w:val="00AD290B"/>
    <w:rsid w:val="00AD2FC6"/>
    <w:rsid w:val="00AD34C6"/>
    <w:rsid w:val="00AD36EA"/>
    <w:rsid w:val="00AD3867"/>
    <w:rsid w:val="00AD3A93"/>
    <w:rsid w:val="00AD48C8"/>
    <w:rsid w:val="00AD5641"/>
    <w:rsid w:val="00AD62CF"/>
    <w:rsid w:val="00AD6385"/>
    <w:rsid w:val="00AD64FC"/>
    <w:rsid w:val="00AD65EB"/>
    <w:rsid w:val="00AD6FCA"/>
    <w:rsid w:val="00AD74C5"/>
    <w:rsid w:val="00AD76A9"/>
    <w:rsid w:val="00AE0269"/>
    <w:rsid w:val="00AE1173"/>
    <w:rsid w:val="00AE23BC"/>
    <w:rsid w:val="00AE24F5"/>
    <w:rsid w:val="00AE316D"/>
    <w:rsid w:val="00AE37A1"/>
    <w:rsid w:val="00AE4270"/>
    <w:rsid w:val="00AE49BF"/>
    <w:rsid w:val="00AE544A"/>
    <w:rsid w:val="00AE5D24"/>
    <w:rsid w:val="00AE5DDB"/>
    <w:rsid w:val="00AE611C"/>
    <w:rsid w:val="00AE63F6"/>
    <w:rsid w:val="00AE66DD"/>
    <w:rsid w:val="00AF06A5"/>
    <w:rsid w:val="00AF1018"/>
    <w:rsid w:val="00AF1186"/>
    <w:rsid w:val="00AF12E3"/>
    <w:rsid w:val="00AF206E"/>
    <w:rsid w:val="00AF2E1F"/>
    <w:rsid w:val="00AF3055"/>
    <w:rsid w:val="00AF3773"/>
    <w:rsid w:val="00AF379E"/>
    <w:rsid w:val="00AF388E"/>
    <w:rsid w:val="00AF4CAF"/>
    <w:rsid w:val="00AF56BA"/>
    <w:rsid w:val="00AF5E5C"/>
    <w:rsid w:val="00AF64ED"/>
    <w:rsid w:val="00AF68CE"/>
    <w:rsid w:val="00AF70F3"/>
    <w:rsid w:val="00AF763D"/>
    <w:rsid w:val="00B00060"/>
    <w:rsid w:val="00B004FD"/>
    <w:rsid w:val="00B01803"/>
    <w:rsid w:val="00B02037"/>
    <w:rsid w:val="00B020E8"/>
    <w:rsid w:val="00B020ED"/>
    <w:rsid w:val="00B02309"/>
    <w:rsid w:val="00B028BB"/>
    <w:rsid w:val="00B028C4"/>
    <w:rsid w:val="00B029BB"/>
    <w:rsid w:val="00B02A5C"/>
    <w:rsid w:val="00B02C71"/>
    <w:rsid w:val="00B035F7"/>
    <w:rsid w:val="00B03E1D"/>
    <w:rsid w:val="00B04108"/>
    <w:rsid w:val="00B044FB"/>
    <w:rsid w:val="00B046B3"/>
    <w:rsid w:val="00B0474C"/>
    <w:rsid w:val="00B04C74"/>
    <w:rsid w:val="00B04D62"/>
    <w:rsid w:val="00B0508D"/>
    <w:rsid w:val="00B0524D"/>
    <w:rsid w:val="00B054B4"/>
    <w:rsid w:val="00B0618E"/>
    <w:rsid w:val="00B063E7"/>
    <w:rsid w:val="00B0655D"/>
    <w:rsid w:val="00B06A93"/>
    <w:rsid w:val="00B06B6A"/>
    <w:rsid w:val="00B0789D"/>
    <w:rsid w:val="00B10582"/>
    <w:rsid w:val="00B11284"/>
    <w:rsid w:val="00B11575"/>
    <w:rsid w:val="00B12ECC"/>
    <w:rsid w:val="00B13695"/>
    <w:rsid w:val="00B138F8"/>
    <w:rsid w:val="00B1439A"/>
    <w:rsid w:val="00B14C55"/>
    <w:rsid w:val="00B15E99"/>
    <w:rsid w:val="00B16134"/>
    <w:rsid w:val="00B1688D"/>
    <w:rsid w:val="00B16909"/>
    <w:rsid w:val="00B1698E"/>
    <w:rsid w:val="00B16DCC"/>
    <w:rsid w:val="00B16F5D"/>
    <w:rsid w:val="00B1732A"/>
    <w:rsid w:val="00B17403"/>
    <w:rsid w:val="00B1742A"/>
    <w:rsid w:val="00B17F2B"/>
    <w:rsid w:val="00B2019B"/>
    <w:rsid w:val="00B20A22"/>
    <w:rsid w:val="00B20D8D"/>
    <w:rsid w:val="00B214C2"/>
    <w:rsid w:val="00B216C7"/>
    <w:rsid w:val="00B21E6A"/>
    <w:rsid w:val="00B2213B"/>
    <w:rsid w:val="00B226C4"/>
    <w:rsid w:val="00B22BBF"/>
    <w:rsid w:val="00B233E7"/>
    <w:rsid w:val="00B24A85"/>
    <w:rsid w:val="00B24E25"/>
    <w:rsid w:val="00B24E71"/>
    <w:rsid w:val="00B25BC6"/>
    <w:rsid w:val="00B2646E"/>
    <w:rsid w:val="00B267DF"/>
    <w:rsid w:val="00B26EED"/>
    <w:rsid w:val="00B2775D"/>
    <w:rsid w:val="00B27A35"/>
    <w:rsid w:val="00B27BC8"/>
    <w:rsid w:val="00B30563"/>
    <w:rsid w:val="00B30917"/>
    <w:rsid w:val="00B30A40"/>
    <w:rsid w:val="00B30BFB"/>
    <w:rsid w:val="00B31009"/>
    <w:rsid w:val="00B31060"/>
    <w:rsid w:val="00B3146F"/>
    <w:rsid w:val="00B32B3D"/>
    <w:rsid w:val="00B32E60"/>
    <w:rsid w:val="00B33326"/>
    <w:rsid w:val="00B33EA2"/>
    <w:rsid w:val="00B347C9"/>
    <w:rsid w:val="00B34BDE"/>
    <w:rsid w:val="00B34E9F"/>
    <w:rsid w:val="00B3547F"/>
    <w:rsid w:val="00B355B1"/>
    <w:rsid w:val="00B35653"/>
    <w:rsid w:val="00B37B00"/>
    <w:rsid w:val="00B37D53"/>
    <w:rsid w:val="00B403A5"/>
    <w:rsid w:val="00B4065E"/>
    <w:rsid w:val="00B41960"/>
    <w:rsid w:val="00B41CC8"/>
    <w:rsid w:val="00B42D94"/>
    <w:rsid w:val="00B43684"/>
    <w:rsid w:val="00B43742"/>
    <w:rsid w:val="00B44F0E"/>
    <w:rsid w:val="00B465D3"/>
    <w:rsid w:val="00B46C9A"/>
    <w:rsid w:val="00B4758D"/>
    <w:rsid w:val="00B501F8"/>
    <w:rsid w:val="00B5039B"/>
    <w:rsid w:val="00B50AA0"/>
    <w:rsid w:val="00B511DC"/>
    <w:rsid w:val="00B5204C"/>
    <w:rsid w:val="00B52B54"/>
    <w:rsid w:val="00B5320C"/>
    <w:rsid w:val="00B53AAE"/>
    <w:rsid w:val="00B53B48"/>
    <w:rsid w:val="00B53C02"/>
    <w:rsid w:val="00B53C44"/>
    <w:rsid w:val="00B53F77"/>
    <w:rsid w:val="00B549C0"/>
    <w:rsid w:val="00B55A1D"/>
    <w:rsid w:val="00B55C16"/>
    <w:rsid w:val="00B55CF5"/>
    <w:rsid w:val="00B56898"/>
    <w:rsid w:val="00B568F8"/>
    <w:rsid w:val="00B56D79"/>
    <w:rsid w:val="00B56F83"/>
    <w:rsid w:val="00B56FEE"/>
    <w:rsid w:val="00B60AFA"/>
    <w:rsid w:val="00B60EB6"/>
    <w:rsid w:val="00B61D02"/>
    <w:rsid w:val="00B63AE3"/>
    <w:rsid w:val="00B63F98"/>
    <w:rsid w:val="00B656C7"/>
    <w:rsid w:val="00B65F62"/>
    <w:rsid w:val="00B65FA4"/>
    <w:rsid w:val="00B6659D"/>
    <w:rsid w:val="00B67557"/>
    <w:rsid w:val="00B7013F"/>
    <w:rsid w:val="00B706EC"/>
    <w:rsid w:val="00B70A83"/>
    <w:rsid w:val="00B71104"/>
    <w:rsid w:val="00B718BD"/>
    <w:rsid w:val="00B718C2"/>
    <w:rsid w:val="00B722EA"/>
    <w:rsid w:val="00B7302F"/>
    <w:rsid w:val="00B73785"/>
    <w:rsid w:val="00B740BA"/>
    <w:rsid w:val="00B74384"/>
    <w:rsid w:val="00B747AC"/>
    <w:rsid w:val="00B74F67"/>
    <w:rsid w:val="00B75791"/>
    <w:rsid w:val="00B759B8"/>
    <w:rsid w:val="00B75F2D"/>
    <w:rsid w:val="00B766EF"/>
    <w:rsid w:val="00B7697A"/>
    <w:rsid w:val="00B76E8D"/>
    <w:rsid w:val="00B804F2"/>
    <w:rsid w:val="00B80511"/>
    <w:rsid w:val="00B805F9"/>
    <w:rsid w:val="00B80603"/>
    <w:rsid w:val="00B807AE"/>
    <w:rsid w:val="00B810B7"/>
    <w:rsid w:val="00B8113B"/>
    <w:rsid w:val="00B8145C"/>
    <w:rsid w:val="00B81571"/>
    <w:rsid w:val="00B81D23"/>
    <w:rsid w:val="00B82415"/>
    <w:rsid w:val="00B82DD8"/>
    <w:rsid w:val="00B8321A"/>
    <w:rsid w:val="00B840B5"/>
    <w:rsid w:val="00B85287"/>
    <w:rsid w:val="00B853EF"/>
    <w:rsid w:val="00B8613D"/>
    <w:rsid w:val="00B86F7C"/>
    <w:rsid w:val="00B87037"/>
    <w:rsid w:val="00B8738C"/>
    <w:rsid w:val="00B87A77"/>
    <w:rsid w:val="00B90274"/>
    <w:rsid w:val="00B90EA6"/>
    <w:rsid w:val="00B9217E"/>
    <w:rsid w:val="00B9264A"/>
    <w:rsid w:val="00B93518"/>
    <w:rsid w:val="00B93526"/>
    <w:rsid w:val="00B93E28"/>
    <w:rsid w:val="00B94175"/>
    <w:rsid w:val="00B94449"/>
    <w:rsid w:val="00B946CF"/>
    <w:rsid w:val="00B948E8"/>
    <w:rsid w:val="00B94CE4"/>
    <w:rsid w:val="00B96A63"/>
    <w:rsid w:val="00B9711A"/>
    <w:rsid w:val="00B97988"/>
    <w:rsid w:val="00BA0077"/>
    <w:rsid w:val="00BA019E"/>
    <w:rsid w:val="00BA0B0F"/>
    <w:rsid w:val="00BA1742"/>
    <w:rsid w:val="00BA17CC"/>
    <w:rsid w:val="00BA2D40"/>
    <w:rsid w:val="00BA36C8"/>
    <w:rsid w:val="00BA37F2"/>
    <w:rsid w:val="00BA3A52"/>
    <w:rsid w:val="00BA3E08"/>
    <w:rsid w:val="00BA49B6"/>
    <w:rsid w:val="00BA4A68"/>
    <w:rsid w:val="00BA595F"/>
    <w:rsid w:val="00BA5D5F"/>
    <w:rsid w:val="00BA613B"/>
    <w:rsid w:val="00BA6BEF"/>
    <w:rsid w:val="00BA6D84"/>
    <w:rsid w:val="00BA7486"/>
    <w:rsid w:val="00BA7926"/>
    <w:rsid w:val="00BB0535"/>
    <w:rsid w:val="00BB0F1E"/>
    <w:rsid w:val="00BB1A07"/>
    <w:rsid w:val="00BB238D"/>
    <w:rsid w:val="00BB27FC"/>
    <w:rsid w:val="00BB4274"/>
    <w:rsid w:val="00BB42A4"/>
    <w:rsid w:val="00BB4E9E"/>
    <w:rsid w:val="00BB5CCB"/>
    <w:rsid w:val="00BB67C5"/>
    <w:rsid w:val="00BC059C"/>
    <w:rsid w:val="00BC0922"/>
    <w:rsid w:val="00BC0943"/>
    <w:rsid w:val="00BC0D6B"/>
    <w:rsid w:val="00BC0E1A"/>
    <w:rsid w:val="00BC153D"/>
    <w:rsid w:val="00BC1BB9"/>
    <w:rsid w:val="00BC1DFB"/>
    <w:rsid w:val="00BC1EB6"/>
    <w:rsid w:val="00BC2233"/>
    <w:rsid w:val="00BC2C2E"/>
    <w:rsid w:val="00BC2F61"/>
    <w:rsid w:val="00BC2F6C"/>
    <w:rsid w:val="00BC37AE"/>
    <w:rsid w:val="00BC3F9F"/>
    <w:rsid w:val="00BC4303"/>
    <w:rsid w:val="00BC46FF"/>
    <w:rsid w:val="00BC4C54"/>
    <w:rsid w:val="00BC503C"/>
    <w:rsid w:val="00BC6F90"/>
    <w:rsid w:val="00BC7A0A"/>
    <w:rsid w:val="00BC7C62"/>
    <w:rsid w:val="00BD0044"/>
    <w:rsid w:val="00BD0526"/>
    <w:rsid w:val="00BD0FFF"/>
    <w:rsid w:val="00BD1A30"/>
    <w:rsid w:val="00BD1DC0"/>
    <w:rsid w:val="00BD2A23"/>
    <w:rsid w:val="00BD37EE"/>
    <w:rsid w:val="00BD3F21"/>
    <w:rsid w:val="00BD43AF"/>
    <w:rsid w:val="00BD4FAE"/>
    <w:rsid w:val="00BD5328"/>
    <w:rsid w:val="00BD5444"/>
    <w:rsid w:val="00BD55CC"/>
    <w:rsid w:val="00BD5733"/>
    <w:rsid w:val="00BD596E"/>
    <w:rsid w:val="00BD5F0A"/>
    <w:rsid w:val="00BD6515"/>
    <w:rsid w:val="00BD7A34"/>
    <w:rsid w:val="00BD7B62"/>
    <w:rsid w:val="00BE1197"/>
    <w:rsid w:val="00BE12A2"/>
    <w:rsid w:val="00BE1535"/>
    <w:rsid w:val="00BE156E"/>
    <w:rsid w:val="00BE1C12"/>
    <w:rsid w:val="00BE2455"/>
    <w:rsid w:val="00BE248B"/>
    <w:rsid w:val="00BE2749"/>
    <w:rsid w:val="00BE354C"/>
    <w:rsid w:val="00BE369D"/>
    <w:rsid w:val="00BE39FD"/>
    <w:rsid w:val="00BE453E"/>
    <w:rsid w:val="00BE47C7"/>
    <w:rsid w:val="00BE4E13"/>
    <w:rsid w:val="00BE52A4"/>
    <w:rsid w:val="00BE5B0F"/>
    <w:rsid w:val="00BE6354"/>
    <w:rsid w:val="00BE6442"/>
    <w:rsid w:val="00BE6868"/>
    <w:rsid w:val="00BE6AED"/>
    <w:rsid w:val="00BE6FD4"/>
    <w:rsid w:val="00BE71D1"/>
    <w:rsid w:val="00BE7C0A"/>
    <w:rsid w:val="00BF1170"/>
    <w:rsid w:val="00BF1590"/>
    <w:rsid w:val="00BF1B60"/>
    <w:rsid w:val="00BF1C09"/>
    <w:rsid w:val="00BF255E"/>
    <w:rsid w:val="00BF25D7"/>
    <w:rsid w:val="00BF27FE"/>
    <w:rsid w:val="00BF2A48"/>
    <w:rsid w:val="00BF33BB"/>
    <w:rsid w:val="00BF3CB3"/>
    <w:rsid w:val="00BF3CEE"/>
    <w:rsid w:val="00BF3E94"/>
    <w:rsid w:val="00BF4871"/>
    <w:rsid w:val="00BF63D2"/>
    <w:rsid w:val="00C001C2"/>
    <w:rsid w:val="00C00E3F"/>
    <w:rsid w:val="00C01CF9"/>
    <w:rsid w:val="00C03249"/>
    <w:rsid w:val="00C0387F"/>
    <w:rsid w:val="00C041C8"/>
    <w:rsid w:val="00C0446D"/>
    <w:rsid w:val="00C04CF2"/>
    <w:rsid w:val="00C059AC"/>
    <w:rsid w:val="00C05A2B"/>
    <w:rsid w:val="00C07073"/>
    <w:rsid w:val="00C079E4"/>
    <w:rsid w:val="00C07B4A"/>
    <w:rsid w:val="00C10028"/>
    <w:rsid w:val="00C1022D"/>
    <w:rsid w:val="00C1151B"/>
    <w:rsid w:val="00C1289E"/>
    <w:rsid w:val="00C12D95"/>
    <w:rsid w:val="00C12EB4"/>
    <w:rsid w:val="00C134BD"/>
    <w:rsid w:val="00C1357B"/>
    <w:rsid w:val="00C13D8B"/>
    <w:rsid w:val="00C13E71"/>
    <w:rsid w:val="00C14F1E"/>
    <w:rsid w:val="00C15E06"/>
    <w:rsid w:val="00C16260"/>
    <w:rsid w:val="00C1631D"/>
    <w:rsid w:val="00C16473"/>
    <w:rsid w:val="00C166C3"/>
    <w:rsid w:val="00C16C11"/>
    <w:rsid w:val="00C171CC"/>
    <w:rsid w:val="00C179CE"/>
    <w:rsid w:val="00C17DB0"/>
    <w:rsid w:val="00C17F72"/>
    <w:rsid w:val="00C2004A"/>
    <w:rsid w:val="00C202E7"/>
    <w:rsid w:val="00C2074B"/>
    <w:rsid w:val="00C20DAF"/>
    <w:rsid w:val="00C21D86"/>
    <w:rsid w:val="00C22587"/>
    <w:rsid w:val="00C227AE"/>
    <w:rsid w:val="00C22ADF"/>
    <w:rsid w:val="00C22B2D"/>
    <w:rsid w:val="00C22B54"/>
    <w:rsid w:val="00C230FE"/>
    <w:rsid w:val="00C23C64"/>
    <w:rsid w:val="00C24087"/>
    <w:rsid w:val="00C24182"/>
    <w:rsid w:val="00C24AD2"/>
    <w:rsid w:val="00C25599"/>
    <w:rsid w:val="00C25674"/>
    <w:rsid w:val="00C25E1F"/>
    <w:rsid w:val="00C30119"/>
    <w:rsid w:val="00C30423"/>
    <w:rsid w:val="00C30ADF"/>
    <w:rsid w:val="00C3139E"/>
    <w:rsid w:val="00C315B9"/>
    <w:rsid w:val="00C317AE"/>
    <w:rsid w:val="00C323C7"/>
    <w:rsid w:val="00C329C8"/>
    <w:rsid w:val="00C33ABC"/>
    <w:rsid w:val="00C3428B"/>
    <w:rsid w:val="00C347CB"/>
    <w:rsid w:val="00C34DDA"/>
    <w:rsid w:val="00C35259"/>
    <w:rsid w:val="00C35420"/>
    <w:rsid w:val="00C36062"/>
    <w:rsid w:val="00C367C7"/>
    <w:rsid w:val="00C36AFB"/>
    <w:rsid w:val="00C36D83"/>
    <w:rsid w:val="00C3796A"/>
    <w:rsid w:val="00C37AE4"/>
    <w:rsid w:val="00C37D9E"/>
    <w:rsid w:val="00C37F27"/>
    <w:rsid w:val="00C4050D"/>
    <w:rsid w:val="00C40711"/>
    <w:rsid w:val="00C40F33"/>
    <w:rsid w:val="00C41138"/>
    <w:rsid w:val="00C41B32"/>
    <w:rsid w:val="00C421ED"/>
    <w:rsid w:val="00C433EE"/>
    <w:rsid w:val="00C4371A"/>
    <w:rsid w:val="00C4413D"/>
    <w:rsid w:val="00C44C58"/>
    <w:rsid w:val="00C45FB8"/>
    <w:rsid w:val="00C469DD"/>
    <w:rsid w:val="00C46C83"/>
    <w:rsid w:val="00C5037E"/>
    <w:rsid w:val="00C50445"/>
    <w:rsid w:val="00C512BA"/>
    <w:rsid w:val="00C51A1F"/>
    <w:rsid w:val="00C51AE2"/>
    <w:rsid w:val="00C51DCF"/>
    <w:rsid w:val="00C5298B"/>
    <w:rsid w:val="00C52E16"/>
    <w:rsid w:val="00C532DF"/>
    <w:rsid w:val="00C53649"/>
    <w:rsid w:val="00C5390E"/>
    <w:rsid w:val="00C53E7B"/>
    <w:rsid w:val="00C54063"/>
    <w:rsid w:val="00C54280"/>
    <w:rsid w:val="00C546AA"/>
    <w:rsid w:val="00C54C90"/>
    <w:rsid w:val="00C54F90"/>
    <w:rsid w:val="00C554EB"/>
    <w:rsid w:val="00C55791"/>
    <w:rsid w:val="00C55A3A"/>
    <w:rsid w:val="00C569FD"/>
    <w:rsid w:val="00C574AF"/>
    <w:rsid w:val="00C57644"/>
    <w:rsid w:val="00C57C5F"/>
    <w:rsid w:val="00C57F42"/>
    <w:rsid w:val="00C6097A"/>
    <w:rsid w:val="00C613D0"/>
    <w:rsid w:val="00C61A7E"/>
    <w:rsid w:val="00C62059"/>
    <w:rsid w:val="00C6242C"/>
    <w:rsid w:val="00C63106"/>
    <w:rsid w:val="00C636DF"/>
    <w:rsid w:val="00C63ABD"/>
    <w:rsid w:val="00C652BC"/>
    <w:rsid w:val="00C65B0E"/>
    <w:rsid w:val="00C6683E"/>
    <w:rsid w:val="00C66E2A"/>
    <w:rsid w:val="00C66F72"/>
    <w:rsid w:val="00C66FD2"/>
    <w:rsid w:val="00C6734F"/>
    <w:rsid w:val="00C6755F"/>
    <w:rsid w:val="00C677A6"/>
    <w:rsid w:val="00C677C5"/>
    <w:rsid w:val="00C679ED"/>
    <w:rsid w:val="00C67FC1"/>
    <w:rsid w:val="00C70578"/>
    <w:rsid w:val="00C7062D"/>
    <w:rsid w:val="00C716E9"/>
    <w:rsid w:val="00C71ED9"/>
    <w:rsid w:val="00C727CC"/>
    <w:rsid w:val="00C7349B"/>
    <w:rsid w:val="00C73A00"/>
    <w:rsid w:val="00C73B1F"/>
    <w:rsid w:val="00C73D58"/>
    <w:rsid w:val="00C73E12"/>
    <w:rsid w:val="00C750DF"/>
    <w:rsid w:val="00C751B8"/>
    <w:rsid w:val="00C75BC0"/>
    <w:rsid w:val="00C75F02"/>
    <w:rsid w:val="00C761E3"/>
    <w:rsid w:val="00C76456"/>
    <w:rsid w:val="00C770FF"/>
    <w:rsid w:val="00C807E4"/>
    <w:rsid w:val="00C81EF9"/>
    <w:rsid w:val="00C828C2"/>
    <w:rsid w:val="00C837BB"/>
    <w:rsid w:val="00C848B9"/>
    <w:rsid w:val="00C8524D"/>
    <w:rsid w:val="00C85F98"/>
    <w:rsid w:val="00C865C4"/>
    <w:rsid w:val="00C86BBA"/>
    <w:rsid w:val="00C87469"/>
    <w:rsid w:val="00C87646"/>
    <w:rsid w:val="00C877E3"/>
    <w:rsid w:val="00C87E74"/>
    <w:rsid w:val="00C87EAB"/>
    <w:rsid w:val="00C902CB"/>
    <w:rsid w:val="00C905D8"/>
    <w:rsid w:val="00C91908"/>
    <w:rsid w:val="00C91DFB"/>
    <w:rsid w:val="00C92D85"/>
    <w:rsid w:val="00C92E82"/>
    <w:rsid w:val="00C93D5A"/>
    <w:rsid w:val="00C93ED2"/>
    <w:rsid w:val="00C9400D"/>
    <w:rsid w:val="00C943F9"/>
    <w:rsid w:val="00C9482A"/>
    <w:rsid w:val="00C951A1"/>
    <w:rsid w:val="00C957BE"/>
    <w:rsid w:val="00C95AF6"/>
    <w:rsid w:val="00C95EF5"/>
    <w:rsid w:val="00C967CF"/>
    <w:rsid w:val="00C96D1D"/>
    <w:rsid w:val="00C971C0"/>
    <w:rsid w:val="00C9775A"/>
    <w:rsid w:val="00CA015A"/>
    <w:rsid w:val="00CA034F"/>
    <w:rsid w:val="00CA0815"/>
    <w:rsid w:val="00CA09DA"/>
    <w:rsid w:val="00CA0F71"/>
    <w:rsid w:val="00CA2323"/>
    <w:rsid w:val="00CA2715"/>
    <w:rsid w:val="00CA38A3"/>
    <w:rsid w:val="00CA3BBF"/>
    <w:rsid w:val="00CA3F5F"/>
    <w:rsid w:val="00CA4391"/>
    <w:rsid w:val="00CA4951"/>
    <w:rsid w:val="00CA5382"/>
    <w:rsid w:val="00CA5746"/>
    <w:rsid w:val="00CA5825"/>
    <w:rsid w:val="00CA58BE"/>
    <w:rsid w:val="00CA61AE"/>
    <w:rsid w:val="00CA727C"/>
    <w:rsid w:val="00CA7ACB"/>
    <w:rsid w:val="00CA7AE6"/>
    <w:rsid w:val="00CB0890"/>
    <w:rsid w:val="00CB0C04"/>
    <w:rsid w:val="00CB122F"/>
    <w:rsid w:val="00CB16AF"/>
    <w:rsid w:val="00CB1862"/>
    <w:rsid w:val="00CB263C"/>
    <w:rsid w:val="00CB2CD2"/>
    <w:rsid w:val="00CB33FD"/>
    <w:rsid w:val="00CB374E"/>
    <w:rsid w:val="00CB38F3"/>
    <w:rsid w:val="00CB3962"/>
    <w:rsid w:val="00CB66BE"/>
    <w:rsid w:val="00CB6C55"/>
    <w:rsid w:val="00CB7387"/>
    <w:rsid w:val="00CB7578"/>
    <w:rsid w:val="00CC0E71"/>
    <w:rsid w:val="00CC1520"/>
    <w:rsid w:val="00CC168C"/>
    <w:rsid w:val="00CC2C2D"/>
    <w:rsid w:val="00CC2C3C"/>
    <w:rsid w:val="00CC393C"/>
    <w:rsid w:val="00CC39B2"/>
    <w:rsid w:val="00CC48FB"/>
    <w:rsid w:val="00CC4CD3"/>
    <w:rsid w:val="00CC4D94"/>
    <w:rsid w:val="00CC5427"/>
    <w:rsid w:val="00CC55F4"/>
    <w:rsid w:val="00CC55F9"/>
    <w:rsid w:val="00CC567B"/>
    <w:rsid w:val="00CC5702"/>
    <w:rsid w:val="00CC5FAF"/>
    <w:rsid w:val="00CC6395"/>
    <w:rsid w:val="00CC65DF"/>
    <w:rsid w:val="00CC7050"/>
    <w:rsid w:val="00CC7BB0"/>
    <w:rsid w:val="00CC7D2D"/>
    <w:rsid w:val="00CD178C"/>
    <w:rsid w:val="00CD39F4"/>
    <w:rsid w:val="00CD40D0"/>
    <w:rsid w:val="00CD42C7"/>
    <w:rsid w:val="00CD4305"/>
    <w:rsid w:val="00CD4CEE"/>
    <w:rsid w:val="00CD59B3"/>
    <w:rsid w:val="00CD65A8"/>
    <w:rsid w:val="00CD6AE9"/>
    <w:rsid w:val="00CD73EE"/>
    <w:rsid w:val="00CD751D"/>
    <w:rsid w:val="00CD7B98"/>
    <w:rsid w:val="00CD7FDF"/>
    <w:rsid w:val="00CE0128"/>
    <w:rsid w:val="00CE0217"/>
    <w:rsid w:val="00CE1781"/>
    <w:rsid w:val="00CE17BE"/>
    <w:rsid w:val="00CE2B54"/>
    <w:rsid w:val="00CE2CB9"/>
    <w:rsid w:val="00CE3244"/>
    <w:rsid w:val="00CE3303"/>
    <w:rsid w:val="00CE349B"/>
    <w:rsid w:val="00CE3803"/>
    <w:rsid w:val="00CE3B3B"/>
    <w:rsid w:val="00CE3D7D"/>
    <w:rsid w:val="00CE42CC"/>
    <w:rsid w:val="00CE4EC5"/>
    <w:rsid w:val="00CE6600"/>
    <w:rsid w:val="00CE6B05"/>
    <w:rsid w:val="00CE6B47"/>
    <w:rsid w:val="00CE6DC5"/>
    <w:rsid w:val="00CE6FCB"/>
    <w:rsid w:val="00CE74C3"/>
    <w:rsid w:val="00CE788B"/>
    <w:rsid w:val="00CF0764"/>
    <w:rsid w:val="00CF09D7"/>
    <w:rsid w:val="00CF0C7C"/>
    <w:rsid w:val="00CF0E24"/>
    <w:rsid w:val="00CF1248"/>
    <w:rsid w:val="00CF17C8"/>
    <w:rsid w:val="00CF1AA6"/>
    <w:rsid w:val="00CF1E90"/>
    <w:rsid w:val="00CF2DD8"/>
    <w:rsid w:val="00CF2E5E"/>
    <w:rsid w:val="00CF31C2"/>
    <w:rsid w:val="00CF381F"/>
    <w:rsid w:val="00CF4544"/>
    <w:rsid w:val="00CF4CD9"/>
    <w:rsid w:val="00CF6107"/>
    <w:rsid w:val="00CF63BF"/>
    <w:rsid w:val="00CF6424"/>
    <w:rsid w:val="00CF677C"/>
    <w:rsid w:val="00CF6863"/>
    <w:rsid w:val="00CF6867"/>
    <w:rsid w:val="00CF7208"/>
    <w:rsid w:val="00D01E43"/>
    <w:rsid w:val="00D0348D"/>
    <w:rsid w:val="00D03AA2"/>
    <w:rsid w:val="00D03BF4"/>
    <w:rsid w:val="00D03C61"/>
    <w:rsid w:val="00D03FCE"/>
    <w:rsid w:val="00D04F42"/>
    <w:rsid w:val="00D05034"/>
    <w:rsid w:val="00D057EC"/>
    <w:rsid w:val="00D05EAB"/>
    <w:rsid w:val="00D06285"/>
    <w:rsid w:val="00D0746A"/>
    <w:rsid w:val="00D07F5A"/>
    <w:rsid w:val="00D10221"/>
    <w:rsid w:val="00D10B6E"/>
    <w:rsid w:val="00D117D3"/>
    <w:rsid w:val="00D11B40"/>
    <w:rsid w:val="00D12334"/>
    <w:rsid w:val="00D1376E"/>
    <w:rsid w:val="00D13D61"/>
    <w:rsid w:val="00D14473"/>
    <w:rsid w:val="00D14CFA"/>
    <w:rsid w:val="00D1521A"/>
    <w:rsid w:val="00D159A6"/>
    <w:rsid w:val="00D15F25"/>
    <w:rsid w:val="00D167F0"/>
    <w:rsid w:val="00D1686E"/>
    <w:rsid w:val="00D17341"/>
    <w:rsid w:val="00D1751C"/>
    <w:rsid w:val="00D17591"/>
    <w:rsid w:val="00D17AD8"/>
    <w:rsid w:val="00D17D52"/>
    <w:rsid w:val="00D17EE8"/>
    <w:rsid w:val="00D202CC"/>
    <w:rsid w:val="00D20432"/>
    <w:rsid w:val="00D2068B"/>
    <w:rsid w:val="00D218ED"/>
    <w:rsid w:val="00D22CA6"/>
    <w:rsid w:val="00D23266"/>
    <w:rsid w:val="00D238D7"/>
    <w:rsid w:val="00D245AF"/>
    <w:rsid w:val="00D24627"/>
    <w:rsid w:val="00D24CED"/>
    <w:rsid w:val="00D24D76"/>
    <w:rsid w:val="00D24FDA"/>
    <w:rsid w:val="00D260A8"/>
    <w:rsid w:val="00D26443"/>
    <w:rsid w:val="00D2676B"/>
    <w:rsid w:val="00D26AEA"/>
    <w:rsid w:val="00D26EF0"/>
    <w:rsid w:val="00D3021A"/>
    <w:rsid w:val="00D303F1"/>
    <w:rsid w:val="00D30722"/>
    <w:rsid w:val="00D307F5"/>
    <w:rsid w:val="00D30D05"/>
    <w:rsid w:val="00D30DBC"/>
    <w:rsid w:val="00D320F2"/>
    <w:rsid w:val="00D321A7"/>
    <w:rsid w:val="00D32B3F"/>
    <w:rsid w:val="00D32FAC"/>
    <w:rsid w:val="00D33E12"/>
    <w:rsid w:val="00D34555"/>
    <w:rsid w:val="00D34838"/>
    <w:rsid w:val="00D34F41"/>
    <w:rsid w:val="00D35B11"/>
    <w:rsid w:val="00D35F85"/>
    <w:rsid w:val="00D36A9B"/>
    <w:rsid w:val="00D3733E"/>
    <w:rsid w:val="00D3758F"/>
    <w:rsid w:val="00D378C2"/>
    <w:rsid w:val="00D379B9"/>
    <w:rsid w:val="00D379CE"/>
    <w:rsid w:val="00D4009F"/>
    <w:rsid w:val="00D401B2"/>
    <w:rsid w:val="00D41126"/>
    <w:rsid w:val="00D41A4A"/>
    <w:rsid w:val="00D4284A"/>
    <w:rsid w:val="00D43281"/>
    <w:rsid w:val="00D43A87"/>
    <w:rsid w:val="00D43EEC"/>
    <w:rsid w:val="00D448AC"/>
    <w:rsid w:val="00D45797"/>
    <w:rsid w:val="00D4650E"/>
    <w:rsid w:val="00D479AA"/>
    <w:rsid w:val="00D5025D"/>
    <w:rsid w:val="00D507FE"/>
    <w:rsid w:val="00D50A58"/>
    <w:rsid w:val="00D50EF2"/>
    <w:rsid w:val="00D5193B"/>
    <w:rsid w:val="00D5297F"/>
    <w:rsid w:val="00D54429"/>
    <w:rsid w:val="00D553C9"/>
    <w:rsid w:val="00D55E51"/>
    <w:rsid w:val="00D56401"/>
    <w:rsid w:val="00D56B6C"/>
    <w:rsid w:val="00D56C5D"/>
    <w:rsid w:val="00D56D62"/>
    <w:rsid w:val="00D56F12"/>
    <w:rsid w:val="00D57721"/>
    <w:rsid w:val="00D579B7"/>
    <w:rsid w:val="00D60244"/>
    <w:rsid w:val="00D60833"/>
    <w:rsid w:val="00D60B17"/>
    <w:rsid w:val="00D60F79"/>
    <w:rsid w:val="00D612B4"/>
    <w:rsid w:val="00D62024"/>
    <w:rsid w:val="00D620C6"/>
    <w:rsid w:val="00D62514"/>
    <w:rsid w:val="00D63D9B"/>
    <w:rsid w:val="00D642F5"/>
    <w:rsid w:val="00D64F05"/>
    <w:rsid w:val="00D6698A"/>
    <w:rsid w:val="00D67410"/>
    <w:rsid w:val="00D703A8"/>
    <w:rsid w:val="00D70853"/>
    <w:rsid w:val="00D70BAB"/>
    <w:rsid w:val="00D71556"/>
    <w:rsid w:val="00D719A6"/>
    <w:rsid w:val="00D719CD"/>
    <w:rsid w:val="00D71F61"/>
    <w:rsid w:val="00D726CB"/>
    <w:rsid w:val="00D72C05"/>
    <w:rsid w:val="00D72CA0"/>
    <w:rsid w:val="00D738CD"/>
    <w:rsid w:val="00D73B06"/>
    <w:rsid w:val="00D73D42"/>
    <w:rsid w:val="00D73F69"/>
    <w:rsid w:val="00D73FCE"/>
    <w:rsid w:val="00D74195"/>
    <w:rsid w:val="00D74532"/>
    <w:rsid w:val="00D747F2"/>
    <w:rsid w:val="00D74B91"/>
    <w:rsid w:val="00D759FF"/>
    <w:rsid w:val="00D76216"/>
    <w:rsid w:val="00D76A8B"/>
    <w:rsid w:val="00D76B3A"/>
    <w:rsid w:val="00D76D68"/>
    <w:rsid w:val="00D803EA"/>
    <w:rsid w:val="00D80DDE"/>
    <w:rsid w:val="00D817BB"/>
    <w:rsid w:val="00D8203A"/>
    <w:rsid w:val="00D8248A"/>
    <w:rsid w:val="00D836AA"/>
    <w:rsid w:val="00D83E59"/>
    <w:rsid w:val="00D83EA8"/>
    <w:rsid w:val="00D83F96"/>
    <w:rsid w:val="00D853B8"/>
    <w:rsid w:val="00D86357"/>
    <w:rsid w:val="00D86993"/>
    <w:rsid w:val="00D87109"/>
    <w:rsid w:val="00D875A3"/>
    <w:rsid w:val="00D87A33"/>
    <w:rsid w:val="00D87EBD"/>
    <w:rsid w:val="00D90459"/>
    <w:rsid w:val="00D90D49"/>
    <w:rsid w:val="00D91077"/>
    <w:rsid w:val="00D91E71"/>
    <w:rsid w:val="00D9200F"/>
    <w:rsid w:val="00D92C25"/>
    <w:rsid w:val="00D93BF7"/>
    <w:rsid w:val="00D93EBB"/>
    <w:rsid w:val="00D93F12"/>
    <w:rsid w:val="00D94003"/>
    <w:rsid w:val="00D941FC"/>
    <w:rsid w:val="00D94A44"/>
    <w:rsid w:val="00D94E02"/>
    <w:rsid w:val="00D96969"/>
    <w:rsid w:val="00D9701E"/>
    <w:rsid w:val="00DA05F9"/>
    <w:rsid w:val="00DA2599"/>
    <w:rsid w:val="00DA27E5"/>
    <w:rsid w:val="00DA2BC7"/>
    <w:rsid w:val="00DA3BD6"/>
    <w:rsid w:val="00DA4D42"/>
    <w:rsid w:val="00DA60C6"/>
    <w:rsid w:val="00DA6DD3"/>
    <w:rsid w:val="00DA6EF1"/>
    <w:rsid w:val="00DA729F"/>
    <w:rsid w:val="00DA75B1"/>
    <w:rsid w:val="00DA7748"/>
    <w:rsid w:val="00DA77E4"/>
    <w:rsid w:val="00DA79BF"/>
    <w:rsid w:val="00DA7C17"/>
    <w:rsid w:val="00DA7F6B"/>
    <w:rsid w:val="00DB06DB"/>
    <w:rsid w:val="00DB1303"/>
    <w:rsid w:val="00DB1C11"/>
    <w:rsid w:val="00DB2162"/>
    <w:rsid w:val="00DB25E5"/>
    <w:rsid w:val="00DB26D0"/>
    <w:rsid w:val="00DB27D3"/>
    <w:rsid w:val="00DB2ACF"/>
    <w:rsid w:val="00DB33D0"/>
    <w:rsid w:val="00DB38A9"/>
    <w:rsid w:val="00DB408A"/>
    <w:rsid w:val="00DB468E"/>
    <w:rsid w:val="00DB47FE"/>
    <w:rsid w:val="00DB4CB5"/>
    <w:rsid w:val="00DB5D22"/>
    <w:rsid w:val="00DB5D3B"/>
    <w:rsid w:val="00DB5D47"/>
    <w:rsid w:val="00DB600C"/>
    <w:rsid w:val="00DB633E"/>
    <w:rsid w:val="00DB6DBC"/>
    <w:rsid w:val="00DB70B4"/>
    <w:rsid w:val="00DB77A9"/>
    <w:rsid w:val="00DB782D"/>
    <w:rsid w:val="00DB7DB8"/>
    <w:rsid w:val="00DC0346"/>
    <w:rsid w:val="00DC0454"/>
    <w:rsid w:val="00DC0632"/>
    <w:rsid w:val="00DC073A"/>
    <w:rsid w:val="00DC237E"/>
    <w:rsid w:val="00DC2D59"/>
    <w:rsid w:val="00DC407F"/>
    <w:rsid w:val="00DC4D28"/>
    <w:rsid w:val="00DC766F"/>
    <w:rsid w:val="00DC797E"/>
    <w:rsid w:val="00DC7FE2"/>
    <w:rsid w:val="00DD19E3"/>
    <w:rsid w:val="00DD21EC"/>
    <w:rsid w:val="00DD225D"/>
    <w:rsid w:val="00DD2550"/>
    <w:rsid w:val="00DD27D9"/>
    <w:rsid w:val="00DD2EDE"/>
    <w:rsid w:val="00DD308A"/>
    <w:rsid w:val="00DD34E1"/>
    <w:rsid w:val="00DD355C"/>
    <w:rsid w:val="00DD362D"/>
    <w:rsid w:val="00DD3E87"/>
    <w:rsid w:val="00DD4149"/>
    <w:rsid w:val="00DD4B61"/>
    <w:rsid w:val="00DD4CAD"/>
    <w:rsid w:val="00DD5575"/>
    <w:rsid w:val="00DD7A04"/>
    <w:rsid w:val="00DD7CBD"/>
    <w:rsid w:val="00DE04B7"/>
    <w:rsid w:val="00DE0923"/>
    <w:rsid w:val="00DE1844"/>
    <w:rsid w:val="00DE1AB2"/>
    <w:rsid w:val="00DE2075"/>
    <w:rsid w:val="00DE2536"/>
    <w:rsid w:val="00DE2F72"/>
    <w:rsid w:val="00DE3230"/>
    <w:rsid w:val="00DE3303"/>
    <w:rsid w:val="00DE33D8"/>
    <w:rsid w:val="00DE33EE"/>
    <w:rsid w:val="00DE4360"/>
    <w:rsid w:val="00DE4371"/>
    <w:rsid w:val="00DE4613"/>
    <w:rsid w:val="00DE5E1C"/>
    <w:rsid w:val="00DE60F3"/>
    <w:rsid w:val="00DE7140"/>
    <w:rsid w:val="00DE72B8"/>
    <w:rsid w:val="00DF05FF"/>
    <w:rsid w:val="00DF09F1"/>
    <w:rsid w:val="00DF130E"/>
    <w:rsid w:val="00DF14C1"/>
    <w:rsid w:val="00DF1E1D"/>
    <w:rsid w:val="00DF22CB"/>
    <w:rsid w:val="00DF2689"/>
    <w:rsid w:val="00DF26CC"/>
    <w:rsid w:val="00DF2844"/>
    <w:rsid w:val="00DF2FB2"/>
    <w:rsid w:val="00DF311E"/>
    <w:rsid w:val="00DF3382"/>
    <w:rsid w:val="00DF38E4"/>
    <w:rsid w:val="00DF3F67"/>
    <w:rsid w:val="00DF445C"/>
    <w:rsid w:val="00DF4464"/>
    <w:rsid w:val="00DF47EA"/>
    <w:rsid w:val="00DF55B2"/>
    <w:rsid w:val="00DF691F"/>
    <w:rsid w:val="00DF7E8E"/>
    <w:rsid w:val="00E009B5"/>
    <w:rsid w:val="00E00C02"/>
    <w:rsid w:val="00E01078"/>
    <w:rsid w:val="00E0227A"/>
    <w:rsid w:val="00E02C44"/>
    <w:rsid w:val="00E02F87"/>
    <w:rsid w:val="00E034CD"/>
    <w:rsid w:val="00E03544"/>
    <w:rsid w:val="00E03705"/>
    <w:rsid w:val="00E03E9A"/>
    <w:rsid w:val="00E05243"/>
    <w:rsid w:val="00E059AF"/>
    <w:rsid w:val="00E103B0"/>
    <w:rsid w:val="00E10745"/>
    <w:rsid w:val="00E10F30"/>
    <w:rsid w:val="00E11206"/>
    <w:rsid w:val="00E113F8"/>
    <w:rsid w:val="00E11EE8"/>
    <w:rsid w:val="00E12337"/>
    <w:rsid w:val="00E13003"/>
    <w:rsid w:val="00E13BA7"/>
    <w:rsid w:val="00E13CDD"/>
    <w:rsid w:val="00E13D95"/>
    <w:rsid w:val="00E13DD9"/>
    <w:rsid w:val="00E13EC1"/>
    <w:rsid w:val="00E14A8F"/>
    <w:rsid w:val="00E15FF1"/>
    <w:rsid w:val="00E16038"/>
    <w:rsid w:val="00E16082"/>
    <w:rsid w:val="00E16101"/>
    <w:rsid w:val="00E164A9"/>
    <w:rsid w:val="00E165A2"/>
    <w:rsid w:val="00E1704C"/>
    <w:rsid w:val="00E178CB"/>
    <w:rsid w:val="00E20043"/>
    <w:rsid w:val="00E212C1"/>
    <w:rsid w:val="00E21F7C"/>
    <w:rsid w:val="00E22549"/>
    <w:rsid w:val="00E229EF"/>
    <w:rsid w:val="00E22DB1"/>
    <w:rsid w:val="00E2415A"/>
    <w:rsid w:val="00E24554"/>
    <w:rsid w:val="00E24EBA"/>
    <w:rsid w:val="00E2535A"/>
    <w:rsid w:val="00E25F11"/>
    <w:rsid w:val="00E2671C"/>
    <w:rsid w:val="00E269AA"/>
    <w:rsid w:val="00E26E6B"/>
    <w:rsid w:val="00E30F27"/>
    <w:rsid w:val="00E315B1"/>
    <w:rsid w:val="00E32AFF"/>
    <w:rsid w:val="00E33977"/>
    <w:rsid w:val="00E33E7C"/>
    <w:rsid w:val="00E343FF"/>
    <w:rsid w:val="00E34A30"/>
    <w:rsid w:val="00E35256"/>
    <w:rsid w:val="00E35479"/>
    <w:rsid w:val="00E3554F"/>
    <w:rsid w:val="00E35CB8"/>
    <w:rsid w:val="00E367A1"/>
    <w:rsid w:val="00E36B6A"/>
    <w:rsid w:val="00E372DC"/>
    <w:rsid w:val="00E37319"/>
    <w:rsid w:val="00E37600"/>
    <w:rsid w:val="00E40387"/>
    <w:rsid w:val="00E407F8"/>
    <w:rsid w:val="00E41045"/>
    <w:rsid w:val="00E43738"/>
    <w:rsid w:val="00E43882"/>
    <w:rsid w:val="00E45172"/>
    <w:rsid w:val="00E45AFE"/>
    <w:rsid w:val="00E45C90"/>
    <w:rsid w:val="00E460CC"/>
    <w:rsid w:val="00E4674F"/>
    <w:rsid w:val="00E46D4C"/>
    <w:rsid w:val="00E46D51"/>
    <w:rsid w:val="00E4758A"/>
    <w:rsid w:val="00E47639"/>
    <w:rsid w:val="00E47969"/>
    <w:rsid w:val="00E47AAE"/>
    <w:rsid w:val="00E50188"/>
    <w:rsid w:val="00E50BAC"/>
    <w:rsid w:val="00E511E0"/>
    <w:rsid w:val="00E51602"/>
    <w:rsid w:val="00E51A9E"/>
    <w:rsid w:val="00E526B2"/>
    <w:rsid w:val="00E53016"/>
    <w:rsid w:val="00E5366E"/>
    <w:rsid w:val="00E53E41"/>
    <w:rsid w:val="00E554C6"/>
    <w:rsid w:val="00E55B65"/>
    <w:rsid w:val="00E55EAF"/>
    <w:rsid w:val="00E56035"/>
    <w:rsid w:val="00E576C4"/>
    <w:rsid w:val="00E57793"/>
    <w:rsid w:val="00E577F9"/>
    <w:rsid w:val="00E5787D"/>
    <w:rsid w:val="00E6012C"/>
    <w:rsid w:val="00E603BC"/>
    <w:rsid w:val="00E607CE"/>
    <w:rsid w:val="00E60AAC"/>
    <w:rsid w:val="00E620A2"/>
    <w:rsid w:val="00E62260"/>
    <w:rsid w:val="00E62277"/>
    <w:rsid w:val="00E62316"/>
    <w:rsid w:val="00E6238E"/>
    <w:rsid w:val="00E62CC1"/>
    <w:rsid w:val="00E638F8"/>
    <w:rsid w:val="00E63DE6"/>
    <w:rsid w:val="00E6681A"/>
    <w:rsid w:val="00E66CB7"/>
    <w:rsid w:val="00E66E25"/>
    <w:rsid w:val="00E67029"/>
    <w:rsid w:val="00E67D9B"/>
    <w:rsid w:val="00E70135"/>
    <w:rsid w:val="00E70A79"/>
    <w:rsid w:val="00E70D5C"/>
    <w:rsid w:val="00E70DC6"/>
    <w:rsid w:val="00E717A8"/>
    <w:rsid w:val="00E71A5E"/>
    <w:rsid w:val="00E71EBD"/>
    <w:rsid w:val="00E71FE0"/>
    <w:rsid w:val="00E7227C"/>
    <w:rsid w:val="00E724AD"/>
    <w:rsid w:val="00E7316B"/>
    <w:rsid w:val="00E73C9A"/>
    <w:rsid w:val="00E74A56"/>
    <w:rsid w:val="00E74FEF"/>
    <w:rsid w:val="00E751B6"/>
    <w:rsid w:val="00E7569F"/>
    <w:rsid w:val="00E759FF"/>
    <w:rsid w:val="00E75E47"/>
    <w:rsid w:val="00E76776"/>
    <w:rsid w:val="00E767D9"/>
    <w:rsid w:val="00E80B40"/>
    <w:rsid w:val="00E80C92"/>
    <w:rsid w:val="00E82175"/>
    <w:rsid w:val="00E8247B"/>
    <w:rsid w:val="00E827ED"/>
    <w:rsid w:val="00E83668"/>
    <w:rsid w:val="00E83A53"/>
    <w:rsid w:val="00E849EF"/>
    <w:rsid w:val="00E85A74"/>
    <w:rsid w:val="00E869C4"/>
    <w:rsid w:val="00E876B8"/>
    <w:rsid w:val="00E91BD9"/>
    <w:rsid w:val="00E91DFB"/>
    <w:rsid w:val="00E91ECB"/>
    <w:rsid w:val="00E923D0"/>
    <w:rsid w:val="00E92EEB"/>
    <w:rsid w:val="00E9327C"/>
    <w:rsid w:val="00E93ABA"/>
    <w:rsid w:val="00E93FBC"/>
    <w:rsid w:val="00E94588"/>
    <w:rsid w:val="00E94AE5"/>
    <w:rsid w:val="00E95CC9"/>
    <w:rsid w:val="00E96C75"/>
    <w:rsid w:val="00E96E0B"/>
    <w:rsid w:val="00E97160"/>
    <w:rsid w:val="00E97EB5"/>
    <w:rsid w:val="00EA0073"/>
    <w:rsid w:val="00EA08FF"/>
    <w:rsid w:val="00EA09C4"/>
    <w:rsid w:val="00EA0C31"/>
    <w:rsid w:val="00EA1C1F"/>
    <w:rsid w:val="00EA1C6F"/>
    <w:rsid w:val="00EA1DF1"/>
    <w:rsid w:val="00EA28C3"/>
    <w:rsid w:val="00EA2BD1"/>
    <w:rsid w:val="00EA31FC"/>
    <w:rsid w:val="00EA31FE"/>
    <w:rsid w:val="00EA39E5"/>
    <w:rsid w:val="00EA486A"/>
    <w:rsid w:val="00EA5286"/>
    <w:rsid w:val="00EA54BC"/>
    <w:rsid w:val="00EA6803"/>
    <w:rsid w:val="00EA6811"/>
    <w:rsid w:val="00EA6B85"/>
    <w:rsid w:val="00EA6F2F"/>
    <w:rsid w:val="00EA72F3"/>
    <w:rsid w:val="00EB005C"/>
    <w:rsid w:val="00EB0119"/>
    <w:rsid w:val="00EB01DB"/>
    <w:rsid w:val="00EB097C"/>
    <w:rsid w:val="00EB0BA8"/>
    <w:rsid w:val="00EB0F4F"/>
    <w:rsid w:val="00EB142D"/>
    <w:rsid w:val="00EB15B8"/>
    <w:rsid w:val="00EB20EF"/>
    <w:rsid w:val="00EB2D7C"/>
    <w:rsid w:val="00EB330F"/>
    <w:rsid w:val="00EB3B70"/>
    <w:rsid w:val="00EB3E10"/>
    <w:rsid w:val="00EB3F83"/>
    <w:rsid w:val="00EB40B2"/>
    <w:rsid w:val="00EB6A8C"/>
    <w:rsid w:val="00EB7723"/>
    <w:rsid w:val="00EC041E"/>
    <w:rsid w:val="00EC0874"/>
    <w:rsid w:val="00EC0D95"/>
    <w:rsid w:val="00EC14DD"/>
    <w:rsid w:val="00EC165C"/>
    <w:rsid w:val="00EC1AAA"/>
    <w:rsid w:val="00EC1D1B"/>
    <w:rsid w:val="00EC2245"/>
    <w:rsid w:val="00EC2350"/>
    <w:rsid w:val="00EC3075"/>
    <w:rsid w:val="00EC3C45"/>
    <w:rsid w:val="00EC3E3F"/>
    <w:rsid w:val="00EC41DF"/>
    <w:rsid w:val="00EC4872"/>
    <w:rsid w:val="00EC4A48"/>
    <w:rsid w:val="00EC4D11"/>
    <w:rsid w:val="00EC520A"/>
    <w:rsid w:val="00EC5457"/>
    <w:rsid w:val="00EC56AC"/>
    <w:rsid w:val="00EC5A15"/>
    <w:rsid w:val="00EC5E0A"/>
    <w:rsid w:val="00EC627F"/>
    <w:rsid w:val="00EC635F"/>
    <w:rsid w:val="00EC69AA"/>
    <w:rsid w:val="00EC6DE2"/>
    <w:rsid w:val="00ED05E8"/>
    <w:rsid w:val="00ED2118"/>
    <w:rsid w:val="00ED2620"/>
    <w:rsid w:val="00ED4682"/>
    <w:rsid w:val="00ED4779"/>
    <w:rsid w:val="00ED5244"/>
    <w:rsid w:val="00ED57E8"/>
    <w:rsid w:val="00ED5805"/>
    <w:rsid w:val="00ED6E40"/>
    <w:rsid w:val="00ED70DF"/>
    <w:rsid w:val="00ED71C3"/>
    <w:rsid w:val="00ED746D"/>
    <w:rsid w:val="00ED761E"/>
    <w:rsid w:val="00ED7973"/>
    <w:rsid w:val="00EE032C"/>
    <w:rsid w:val="00EE05B3"/>
    <w:rsid w:val="00EE0709"/>
    <w:rsid w:val="00EE0FDF"/>
    <w:rsid w:val="00EE1192"/>
    <w:rsid w:val="00EE1252"/>
    <w:rsid w:val="00EE20FC"/>
    <w:rsid w:val="00EE2741"/>
    <w:rsid w:val="00EE3199"/>
    <w:rsid w:val="00EE3551"/>
    <w:rsid w:val="00EE3DBF"/>
    <w:rsid w:val="00EE496E"/>
    <w:rsid w:val="00EE4D63"/>
    <w:rsid w:val="00EE5B5E"/>
    <w:rsid w:val="00EE7D5C"/>
    <w:rsid w:val="00EF0513"/>
    <w:rsid w:val="00EF0558"/>
    <w:rsid w:val="00EF0847"/>
    <w:rsid w:val="00EF0CB3"/>
    <w:rsid w:val="00EF1ED2"/>
    <w:rsid w:val="00EF2230"/>
    <w:rsid w:val="00EF2548"/>
    <w:rsid w:val="00EF3D92"/>
    <w:rsid w:val="00EF3DC9"/>
    <w:rsid w:val="00EF504A"/>
    <w:rsid w:val="00EF5815"/>
    <w:rsid w:val="00EF5875"/>
    <w:rsid w:val="00EF58DC"/>
    <w:rsid w:val="00EF5AB6"/>
    <w:rsid w:val="00EF5EA1"/>
    <w:rsid w:val="00EF62BB"/>
    <w:rsid w:val="00EF62C6"/>
    <w:rsid w:val="00EF6504"/>
    <w:rsid w:val="00EF6B5A"/>
    <w:rsid w:val="00EF7096"/>
    <w:rsid w:val="00F00933"/>
    <w:rsid w:val="00F00A6D"/>
    <w:rsid w:val="00F00B38"/>
    <w:rsid w:val="00F00BF7"/>
    <w:rsid w:val="00F01233"/>
    <w:rsid w:val="00F0232F"/>
    <w:rsid w:val="00F023B0"/>
    <w:rsid w:val="00F03709"/>
    <w:rsid w:val="00F03816"/>
    <w:rsid w:val="00F03F8B"/>
    <w:rsid w:val="00F04330"/>
    <w:rsid w:val="00F05187"/>
    <w:rsid w:val="00F05274"/>
    <w:rsid w:val="00F05759"/>
    <w:rsid w:val="00F058D3"/>
    <w:rsid w:val="00F064F4"/>
    <w:rsid w:val="00F06B31"/>
    <w:rsid w:val="00F06FB2"/>
    <w:rsid w:val="00F072DD"/>
    <w:rsid w:val="00F102E3"/>
    <w:rsid w:val="00F1131D"/>
    <w:rsid w:val="00F118DA"/>
    <w:rsid w:val="00F11CAB"/>
    <w:rsid w:val="00F122A0"/>
    <w:rsid w:val="00F12FFA"/>
    <w:rsid w:val="00F135B8"/>
    <w:rsid w:val="00F13EEF"/>
    <w:rsid w:val="00F13FEE"/>
    <w:rsid w:val="00F14E71"/>
    <w:rsid w:val="00F155C5"/>
    <w:rsid w:val="00F15FEF"/>
    <w:rsid w:val="00F17E84"/>
    <w:rsid w:val="00F20071"/>
    <w:rsid w:val="00F202DD"/>
    <w:rsid w:val="00F20B01"/>
    <w:rsid w:val="00F21BB1"/>
    <w:rsid w:val="00F22104"/>
    <w:rsid w:val="00F2336C"/>
    <w:rsid w:val="00F23C5C"/>
    <w:rsid w:val="00F24992"/>
    <w:rsid w:val="00F250C3"/>
    <w:rsid w:val="00F25146"/>
    <w:rsid w:val="00F25B9A"/>
    <w:rsid w:val="00F26143"/>
    <w:rsid w:val="00F2798B"/>
    <w:rsid w:val="00F300F9"/>
    <w:rsid w:val="00F30D2F"/>
    <w:rsid w:val="00F3297B"/>
    <w:rsid w:val="00F329B5"/>
    <w:rsid w:val="00F332B3"/>
    <w:rsid w:val="00F34003"/>
    <w:rsid w:val="00F3480B"/>
    <w:rsid w:val="00F35A7A"/>
    <w:rsid w:val="00F35D80"/>
    <w:rsid w:val="00F36034"/>
    <w:rsid w:val="00F362A3"/>
    <w:rsid w:val="00F36718"/>
    <w:rsid w:val="00F36DBC"/>
    <w:rsid w:val="00F36E18"/>
    <w:rsid w:val="00F36EDB"/>
    <w:rsid w:val="00F404C3"/>
    <w:rsid w:val="00F4283D"/>
    <w:rsid w:val="00F42A60"/>
    <w:rsid w:val="00F43B4C"/>
    <w:rsid w:val="00F45471"/>
    <w:rsid w:val="00F45B7D"/>
    <w:rsid w:val="00F45BE6"/>
    <w:rsid w:val="00F46634"/>
    <w:rsid w:val="00F468BE"/>
    <w:rsid w:val="00F50575"/>
    <w:rsid w:val="00F51266"/>
    <w:rsid w:val="00F51B79"/>
    <w:rsid w:val="00F5211B"/>
    <w:rsid w:val="00F526A9"/>
    <w:rsid w:val="00F534DD"/>
    <w:rsid w:val="00F541C1"/>
    <w:rsid w:val="00F54C98"/>
    <w:rsid w:val="00F55046"/>
    <w:rsid w:val="00F5531C"/>
    <w:rsid w:val="00F553FD"/>
    <w:rsid w:val="00F55638"/>
    <w:rsid w:val="00F55A05"/>
    <w:rsid w:val="00F57278"/>
    <w:rsid w:val="00F60198"/>
    <w:rsid w:val="00F6025B"/>
    <w:rsid w:val="00F6268C"/>
    <w:rsid w:val="00F6275F"/>
    <w:rsid w:val="00F62A37"/>
    <w:rsid w:val="00F62B49"/>
    <w:rsid w:val="00F632BB"/>
    <w:rsid w:val="00F646A6"/>
    <w:rsid w:val="00F64E89"/>
    <w:rsid w:val="00F65493"/>
    <w:rsid w:val="00F6727B"/>
    <w:rsid w:val="00F67F01"/>
    <w:rsid w:val="00F703AE"/>
    <w:rsid w:val="00F70A7E"/>
    <w:rsid w:val="00F71461"/>
    <w:rsid w:val="00F71800"/>
    <w:rsid w:val="00F72287"/>
    <w:rsid w:val="00F7278A"/>
    <w:rsid w:val="00F72B8F"/>
    <w:rsid w:val="00F73051"/>
    <w:rsid w:val="00F732D3"/>
    <w:rsid w:val="00F73653"/>
    <w:rsid w:val="00F74343"/>
    <w:rsid w:val="00F75A5C"/>
    <w:rsid w:val="00F760B1"/>
    <w:rsid w:val="00F762A8"/>
    <w:rsid w:val="00F7676F"/>
    <w:rsid w:val="00F77025"/>
    <w:rsid w:val="00F77292"/>
    <w:rsid w:val="00F805A0"/>
    <w:rsid w:val="00F81D9B"/>
    <w:rsid w:val="00F82B15"/>
    <w:rsid w:val="00F83962"/>
    <w:rsid w:val="00F8417B"/>
    <w:rsid w:val="00F845E4"/>
    <w:rsid w:val="00F84920"/>
    <w:rsid w:val="00F84BAB"/>
    <w:rsid w:val="00F84EE3"/>
    <w:rsid w:val="00F85839"/>
    <w:rsid w:val="00F8679E"/>
    <w:rsid w:val="00F86A1D"/>
    <w:rsid w:val="00F86A28"/>
    <w:rsid w:val="00F86A98"/>
    <w:rsid w:val="00F8736C"/>
    <w:rsid w:val="00F908DA"/>
    <w:rsid w:val="00F911B7"/>
    <w:rsid w:val="00F9156B"/>
    <w:rsid w:val="00F92119"/>
    <w:rsid w:val="00F92616"/>
    <w:rsid w:val="00F92F09"/>
    <w:rsid w:val="00F9345C"/>
    <w:rsid w:val="00F939B7"/>
    <w:rsid w:val="00F94052"/>
    <w:rsid w:val="00F944B9"/>
    <w:rsid w:val="00F94510"/>
    <w:rsid w:val="00F94E2C"/>
    <w:rsid w:val="00F97854"/>
    <w:rsid w:val="00F97FC2"/>
    <w:rsid w:val="00FA0AFB"/>
    <w:rsid w:val="00FA1182"/>
    <w:rsid w:val="00FA19C5"/>
    <w:rsid w:val="00FA1B63"/>
    <w:rsid w:val="00FA2BF9"/>
    <w:rsid w:val="00FA307E"/>
    <w:rsid w:val="00FA3F0E"/>
    <w:rsid w:val="00FA4E3C"/>
    <w:rsid w:val="00FA50B2"/>
    <w:rsid w:val="00FA6381"/>
    <w:rsid w:val="00FA66AD"/>
    <w:rsid w:val="00FA6F2A"/>
    <w:rsid w:val="00FA7083"/>
    <w:rsid w:val="00FA7324"/>
    <w:rsid w:val="00FA77C4"/>
    <w:rsid w:val="00FA7889"/>
    <w:rsid w:val="00FB00C1"/>
    <w:rsid w:val="00FB04E4"/>
    <w:rsid w:val="00FB0D36"/>
    <w:rsid w:val="00FB0F0F"/>
    <w:rsid w:val="00FB13B7"/>
    <w:rsid w:val="00FB200C"/>
    <w:rsid w:val="00FB3036"/>
    <w:rsid w:val="00FB39EA"/>
    <w:rsid w:val="00FB3E09"/>
    <w:rsid w:val="00FB40D4"/>
    <w:rsid w:val="00FB4BA4"/>
    <w:rsid w:val="00FB533B"/>
    <w:rsid w:val="00FB53EF"/>
    <w:rsid w:val="00FB5626"/>
    <w:rsid w:val="00FB5AEA"/>
    <w:rsid w:val="00FB65C7"/>
    <w:rsid w:val="00FB6F8D"/>
    <w:rsid w:val="00FB77C6"/>
    <w:rsid w:val="00FB7DEB"/>
    <w:rsid w:val="00FB7FE6"/>
    <w:rsid w:val="00FC077F"/>
    <w:rsid w:val="00FC079C"/>
    <w:rsid w:val="00FC08CC"/>
    <w:rsid w:val="00FC0AF3"/>
    <w:rsid w:val="00FC0C17"/>
    <w:rsid w:val="00FC283E"/>
    <w:rsid w:val="00FC38BB"/>
    <w:rsid w:val="00FC3AD4"/>
    <w:rsid w:val="00FC4685"/>
    <w:rsid w:val="00FC5126"/>
    <w:rsid w:val="00FC558A"/>
    <w:rsid w:val="00FC6291"/>
    <w:rsid w:val="00FC65AA"/>
    <w:rsid w:val="00FC6A71"/>
    <w:rsid w:val="00FC6BDB"/>
    <w:rsid w:val="00FC7EF7"/>
    <w:rsid w:val="00FD0D21"/>
    <w:rsid w:val="00FD1038"/>
    <w:rsid w:val="00FD1318"/>
    <w:rsid w:val="00FD2159"/>
    <w:rsid w:val="00FD2B5C"/>
    <w:rsid w:val="00FD34AA"/>
    <w:rsid w:val="00FD3646"/>
    <w:rsid w:val="00FD48DE"/>
    <w:rsid w:val="00FD69DB"/>
    <w:rsid w:val="00FD7A10"/>
    <w:rsid w:val="00FD7CC9"/>
    <w:rsid w:val="00FD7E6D"/>
    <w:rsid w:val="00FE069B"/>
    <w:rsid w:val="00FE07B1"/>
    <w:rsid w:val="00FE0802"/>
    <w:rsid w:val="00FE143F"/>
    <w:rsid w:val="00FE236F"/>
    <w:rsid w:val="00FE2447"/>
    <w:rsid w:val="00FE2791"/>
    <w:rsid w:val="00FE2BA2"/>
    <w:rsid w:val="00FE2EEF"/>
    <w:rsid w:val="00FE413E"/>
    <w:rsid w:val="00FE4605"/>
    <w:rsid w:val="00FE465A"/>
    <w:rsid w:val="00FE4712"/>
    <w:rsid w:val="00FE4B89"/>
    <w:rsid w:val="00FE5281"/>
    <w:rsid w:val="00FE5822"/>
    <w:rsid w:val="00FE59FF"/>
    <w:rsid w:val="00FE6385"/>
    <w:rsid w:val="00FE6E16"/>
    <w:rsid w:val="00FE71A5"/>
    <w:rsid w:val="00FF07F6"/>
    <w:rsid w:val="00FF0EB8"/>
    <w:rsid w:val="00FF100E"/>
    <w:rsid w:val="00FF1795"/>
    <w:rsid w:val="00FF1CE5"/>
    <w:rsid w:val="00FF22FB"/>
    <w:rsid w:val="00FF2302"/>
    <w:rsid w:val="00FF2490"/>
    <w:rsid w:val="00FF3E7F"/>
    <w:rsid w:val="00FF3FDC"/>
    <w:rsid w:val="00FF4E57"/>
    <w:rsid w:val="00FF57DC"/>
    <w:rsid w:val="00FF657F"/>
    <w:rsid w:val="00FF6E8B"/>
    <w:rsid w:val="00FF758B"/>
    <w:rsid w:val="00FF7C72"/>
    <w:rsid w:val="00FF7E86"/>
    <w:rsid w:val="067D59FE"/>
    <w:rsid w:val="076D15CF"/>
    <w:rsid w:val="090B4308"/>
    <w:rsid w:val="0C9615C8"/>
    <w:rsid w:val="0D5A3338"/>
    <w:rsid w:val="0E43308A"/>
    <w:rsid w:val="0F20161D"/>
    <w:rsid w:val="12AB136C"/>
    <w:rsid w:val="15D12754"/>
    <w:rsid w:val="174F484D"/>
    <w:rsid w:val="18E11E1D"/>
    <w:rsid w:val="1A903AFB"/>
    <w:rsid w:val="1D505B51"/>
    <w:rsid w:val="1DAC03EC"/>
    <w:rsid w:val="1EA9518B"/>
    <w:rsid w:val="200A1C59"/>
    <w:rsid w:val="21596C18"/>
    <w:rsid w:val="230E06B0"/>
    <w:rsid w:val="25453243"/>
    <w:rsid w:val="2C736DD8"/>
    <w:rsid w:val="2CD258AD"/>
    <w:rsid w:val="2D922713"/>
    <w:rsid w:val="31B42060"/>
    <w:rsid w:val="346F4329"/>
    <w:rsid w:val="355F439E"/>
    <w:rsid w:val="3A30455A"/>
    <w:rsid w:val="3BB52F69"/>
    <w:rsid w:val="3BC82C9D"/>
    <w:rsid w:val="3D0C6BB9"/>
    <w:rsid w:val="41B415CD"/>
    <w:rsid w:val="42905B96"/>
    <w:rsid w:val="434511F5"/>
    <w:rsid w:val="451F76A5"/>
    <w:rsid w:val="46D54C5F"/>
    <w:rsid w:val="48953104"/>
    <w:rsid w:val="4A0F1A96"/>
    <w:rsid w:val="4BBE3774"/>
    <w:rsid w:val="4BDF36EB"/>
    <w:rsid w:val="4C86081A"/>
    <w:rsid w:val="51603B67"/>
    <w:rsid w:val="52362032"/>
    <w:rsid w:val="53E67D0C"/>
    <w:rsid w:val="5438608E"/>
    <w:rsid w:val="595D0E79"/>
    <w:rsid w:val="5FBE7D8F"/>
    <w:rsid w:val="632443AD"/>
    <w:rsid w:val="67C779FD"/>
    <w:rsid w:val="68FD36D6"/>
    <w:rsid w:val="6A902328"/>
    <w:rsid w:val="6CA9147F"/>
    <w:rsid w:val="6D371181"/>
    <w:rsid w:val="6E0A11A5"/>
    <w:rsid w:val="6E2E27A1"/>
    <w:rsid w:val="70EB0C02"/>
    <w:rsid w:val="75D43A11"/>
    <w:rsid w:val="765661D4"/>
    <w:rsid w:val="7AC72E1E"/>
    <w:rsid w:val="7DF27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68B8EE6"/>
  <w15:docId w15:val="{D3884953-C343-48D6-825F-451ED069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lsdException w:name="toc 5" w:semiHidden="1"/>
    <w:lsdException w:name="toc 6" w:semiHidden="1" w:qFormat="1"/>
    <w:lsdException w:name="toc 7" w:semiHidden="1" w:qFormat="1"/>
    <w:lsdException w:name="toc 8" w:semiHidden="1" w:qFormat="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qFormat="1"/>
    <w:lsdException w:name="List Number" w:qFormat="1"/>
    <w:lsdException w:name="List 3"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List Continue"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Indent 2" w:qFormat="1"/>
    <w:lsdException w:name="Block Text" w:semiHidden="1" w:unhideWhenUsed="1"/>
    <w:lsdException w:name="Hyperlink" w:uiPriority="99"/>
    <w:lsdException w:name="FollowedHyperlink" w:qFormat="1"/>
    <w:lsdException w:name="Strong" w:uiPriority="22"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7469"/>
    <w:rPr>
      <w:rFonts w:eastAsia="Times New Roman"/>
      <w:sz w:val="24"/>
      <w:lang w:val="en-US" w:eastAsia="en-US"/>
    </w:rPr>
  </w:style>
  <w:style w:type="paragraph" w:styleId="Heading1">
    <w:name w:val="heading 1"/>
    <w:basedOn w:val="Normal"/>
    <w:next w:val="Normal"/>
    <w:qFormat/>
    <w:pPr>
      <w:keepNext/>
      <w:numPr>
        <w:numId w:val="1"/>
      </w:numPr>
      <w:spacing w:before="60" w:after="120" w:line="300" w:lineRule="atLeast"/>
      <w:outlineLvl w:val="0"/>
    </w:pPr>
    <w:rPr>
      <w:rFonts w:ascii="Arial" w:hAnsi="Arial"/>
      <w:b/>
      <w:kern w:val="18"/>
      <w:sz w:val="32"/>
    </w:rPr>
  </w:style>
  <w:style w:type="paragraph" w:styleId="Heading2">
    <w:name w:val="heading 2"/>
    <w:basedOn w:val="Normal"/>
    <w:next w:val="Normal"/>
    <w:qFormat/>
    <w:pPr>
      <w:keepNext/>
      <w:numPr>
        <w:ilvl w:val="1"/>
        <w:numId w:val="1"/>
      </w:numPr>
      <w:spacing w:before="120" w:after="60" w:line="380" w:lineRule="atLeast"/>
      <w:outlineLvl w:val="1"/>
    </w:pPr>
    <w:rPr>
      <w:rFonts w:ascii="Arial" w:hAnsi="Arial"/>
      <w:sz w:val="32"/>
    </w:rPr>
  </w:style>
  <w:style w:type="paragraph" w:styleId="Heading3">
    <w:name w:val="heading 3"/>
    <w:basedOn w:val="Normal"/>
    <w:next w:val="Normal"/>
    <w:qFormat/>
    <w:pPr>
      <w:keepNext/>
      <w:numPr>
        <w:ilvl w:val="2"/>
        <w:numId w:val="1"/>
      </w:numPr>
      <w:spacing w:before="120" w:after="60" w:line="340" w:lineRule="atLeast"/>
      <w:outlineLvl w:val="2"/>
    </w:pPr>
    <w:rPr>
      <w:rFonts w:ascii="Arial" w:hAnsi="Arial"/>
      <w:sz w:val="28"/>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link w:val="BodyTextChar"/>
    <w:qFormat/>
    <w:pPr>
      <w:jc w:val="both"/>
    </w:pPr>
    <w:rPr>
      <w:lang w:val="en-GB"/>
    </w:rPr>
  </w:style>
  <w:style w:type="paragraph" w:styleId="BodyText2">
    <w:name w:val="Body Text 2"/>
    <w:basedOn w:val="Normal"/>
    <w:qFormat/>
    <w:pPr>
      <w:spacing w:before="120" w:after="120"/>
      <w:jc w:val="both"/>
    </w:pPr>
    <w:rPr>
      <w:rFonts w:ascii="Verdana" w:hAnsi="Verdana"/>
      <w:sz w:val="22"/>
    </w:rPr>
  </w:style>
  <w:style w:type="paragraph" w:styleId="BodyText3">
    <w:name w:val="Body Text 3"/>
    <w:basedOn w:val="Normal"/>
    <w:pPr>
      <w:spacing w:after="120"/>
    </w:pPr>
    <w:rPr>
      <w:sz w:val="16"/>
    </w:rPr>
  </w:style>
  <w:style w:type="paragraph" w:styleId="BodyTextIndent">
    <w:name w:val="Body Text Indent"/>
    <w:basedOn w:val="Normal"/>
    <w:pPr>
      <w:ind w:left="720"/>
    </w:pPr>
    <w:rPr>
      <w:rFonts w:ascii="Verdana" w:hAnsi="Verdana"/>
      <w:sz w:val="22"/>
    </w:rPr>
  </w:style>
  <w:style w:type="paragraph" w:styleId="BodyTextIndent2">
    <w:name w:val="Body Text Indent 2"/>
    <w:basedOn w:val="Normal"/>
    <w:qFormat/>
    <w:pPr>
      <w:ind w:left="748"/>
      <w:jc w:val="both"/>
    </w:pPr>
    <w:rPr>
      <w:rFonts w:ascii="Verdana" w:hAnsi="Verdana"/>
      <w:sz w:val="23"/>
    </w:rPr>
  </w:style>
  <w:style w:type="paragraph" w:styleId="BodyTextIndent3">
    <w:name w:val="Body Text Indent 3"/>
    <w:basedOn w:val="Normal"/>
    <w:pPr>
      <w:ind w:left="864"/>
    </w:pPr>
    <w:rPr>
      <w:rFonts w:ascii="Verdana" w:hAnsi="Verdana"/>
      <w:sz w:val="22"/>
    </w:rPr>
  </w:style>
  <w:style w:type="paragraph" w:styleId="Caption">
    <w:name w:val="caption"/>
    <w:basedOn w:val="Normal"/>
    <w:next w:val="Normal"/>
    <w:qFormat/>
    <w:pPr>
      <w:keepNext/>
      <w:spacing w:before="120" w:after="120"/>
      <w:jc w:val="center"/>
    </w:pPr>
    <w:rPr>
      <w:rFonts w:ascii="Arial Bold" w:hAnsi="Arial Bold"/>
      <w:b/>
      <w:color w:val="FF0000"/>
      <w:sz w:val="22"/>
    </w:rPr>
  </w:style>
  <w:style w:type="character" w:styleId="CommentReference">
    <w:name w:val="annotation reference"/>
    <w:semiHidden/>
    <w:rPr>
      <w:sz w:val="16"/>
      <w:szCs w:val="16"/>
    </w:rPr>
  </w:style>
  <w:style w:type="paragraph" w:styleId="CommentText">
    <w:name w:val="annotation text"/>
    <w:basedOn w:val="Normal"/>
    <w:semiHidden/>
    <w:qFormat/>
    <w:rPr>
      <w:sz w:val="20"/>
    </w:rPr>
  </w:style>
  <w:style w:type="paragraph" w:styleId="CommentSubject">
    <w:name w:val="annotation subject"/>
    <w:basedOn w:val="CommentText"/>
    <w:next w:val="CommentText"/>
    <w:qFormat/>
    <w:pPr>
      <w:jc w:val="both"/>
    </w:pPr>
    <w:rPr>
      <w:rFonts w:ascii="Verdana" w:hAnsi="Verdana"/>
      <w:b/>
      <w:sz w:val="22"/>
    </w:rPr>
  </w:style>
  <w:style w:type="character" w:styleId="Emphasis">
    <w:name w:val="Emphasis"/>
    <w:qFormat/>
    <w:rPr>
      <w:b/>
      <w:color w:val="0000FF"/>
    </w:rPr>
  </w:style>
  <w:style w:type="character" w:styleId="FollowedHyperlink">
    <w:name w:val="FollowedHyperlink"/>
    <w:qFormat/>
    <w:rPr>
      <w:color w:val="800080"/>
      <w:u w:val="non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character" w:styleId="Hyperlink">
    <w:name w:val="Hyperlink"/>
    <w:uiPriority w:val="99"/>
    <w:rPr>
      <w:color w:val="0000FF"/>
      <w:u w:val="none"/>
    </w:rPr>
  </w:style>
  <w:style w:type="paragraph" w:styleId="List">
    <w:name w:val="List"/>
    <w:basedOn w:val="Normal"/>
    <w:qFormat/>
    <w:pPr>
      <w:jc w:val="both"/>
    </w:pPr>
    <w:rPr>
      <w:rFonts w:ascii="Verdana" w:hAnsi="Verdana"/>
      <w:sz w:val="22"/>
    </w:rPr>
  </w:style>
  <w:style w:type="paragraph" w:styleId="List2">
    <w:name w:val="List 2"/>
    <w:basedOn w:val="Normal"/>
    <w:pPr>
      <w:ind w:left="720" w:hanging="360"/>
      <w:jc w:val="both"/>
    </w:pPr>
    <w:rPr>
      <w:rFonts w:ascii="Verdana" w:hAnsi="Verdana"/>
      <w:sz w:val="22"/>
    </w:rPr>
  </w:style>
  <w:style w:type="paragraph" w:styleId="ListBullet">
    <w:name w:val="List Bullet"/>
    <w:basedOn w:val="Normal"/>
    <w:qFormat/>
    <w:pPr>
      <w:numPr>
        <w:numId w:val="2"/>
      </w:numPr>
      <w:tabs>
        <w:tab w:val="clear" w:pos="360"/>
        <w:tab w:val="left" w:pos="1440"/>
      </w:tabs>
      <w:ind w:left="1440" w:hanging="720"/>
    </w:pPr>
    <w:rPr>
      <w:rFonts w:ascii="Verdana" w:hAnsi="Verdana"/>
      <w:b/>
      <w:sz w:val="22"/>
      <w:szCs w:val="22"/>
    </w:rPr>
  </w:style>
  <w:style w:type="paragraph" w:styleId="ListBullet2">
    <w:name w:val="List Bullet 2"/>
    <w:basedOn w:val="Normal"/>
    <w:pPr>
      <w:numPr>
        <w:numId w:val="3"/>
      </w:numPr>
    </w:pPr>
    <w:rPr>
      <w:rFonts w:ascii="Verdana" w:hAnsi="Verdana"/>
      <w:sz w:val="22"/>
    </w:rPr>
  </w:style>
  <w:style w:type="paragraph" w:styleId="ListContinue">
    <w:name w:val="List Continue"/>
    <w:basedOn w:val="Normal"/>
    <w:qFormat/>
    <w:pPr>
      <w:spacing w:after="120"/>
      <w:ind w:left="360"/>
    </w:pPr>
  </w:style>
  <w:style w:type="paragraph" w:styleId="ListContinue2">
    <w:name w:val="List Continue 2"/>
    <w:basedOn w:val="Normal"/>
    <w:pPr>
      <w:spacing w:after="120"/>
      <w:ind w:left="720"/>
      <w:contextualSpacing/>
    </w:pPr>
  </w:style>
  <w:style w:type="paragraph" w:styleId="ListNumber">
    <w:name w:val="List Number"/>
    <w:basedOn w:val="Normal"/>
    <w:qFormat/>
    <w:pPr>
      <w:numPr>
        <w:numId w:val="4"/>
      </w:numPr>
    </w:pPr>
    <w:rPr>
      <w:rFonts w:ascii="Book Antiqua" w:hAnsi="Book Antiqua"/>
      <w:kern w:val="28"/>
      <w:sz w:val="22"/>
    </w:rPr>
  </w:style>
  <w:style w:type="paragraph" w:styleId="NormalWeb">
    <w:name w:val="Normal (Web)"/>
    <w:basedOn w:val="Normal"/>
    <w:link w:val="NormalWebChar"/>
    <w:uiPriority w:val="99"/>
    <w:pPr>
      <w:spacing w:before="100" w:after="100"/>
    </w:pPr>
    <w:rPr>
      <w:sz w:val="22"/>
      <w:lang w:val="en-AU"/>
    </w:rPr>
  </w:style>
  <w:style w:type="character" w:styleId="PageNumber">
    <w:name w:val="page number"/>
    <w:basedOn w:val="DefaultParagraphFont"/>
  </w:style>
  <w:style w:type="paragraph" w:styleId="PlainText">
    <w:name w:val="Plain Text"/>
    <w:basedOn w:val="Normal"/>
    <w:qFormat/>
    <w:rPr>
      <w:rFonts w:ascii="Courier New" w:hAnsi="Courier New"/>
      <w:sz w:val="20"/>
    </w:rPr>
  </w:style>
  <w:style w:type="character" w:styleId="Strong">
    <w:name w:val="Strong"/>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qFormat/>
    <w:pPr>
      <w:ind w:left="400" w:hanging="400"/>
    </w:pPr>
    <w:rPr>
      <w:sz w:val="20"/>
      <w:lang w:eastAsia="de-DE"/>
    </w:rPr>
  </w:style>
  <w:style w:type="paragraph" w:styleId="Title">
    <w:name w:val="Title"/>
    <w:basedOn w:val="Normal"/>
    <w:link w:val="TitleChar"/>
    <w:qFormat/>
    <w:pPr>
      <w:jc w:val="center"/>
    </w:pPr>
    <w:rPr>
      <w:rFonts w:ascii="Verdana" w:hAnsi="Verdana"/>
      <w:b/>
      <w:snapToGrid w:val="0"/>
      <w:sz w:val="44"/>
    </w:rPr>
  </w:style>
  <w:style w:type="paragraph" w:styleId="TOC1">
    <w:name w:val="toc 1"/>
    <w:basedOn w:val="Normal"/>
    <w:next w:val="Normal"/>
    <w:uiPriority w:val="39"/>
    <w:pPr>
      <w:tabs>
        <w:tab w:val="left" w:pos="576"/>
        <w:tab w:val="right" w:leader="dot" w:pos="8820"/>
      </w:tabs>
    </w:pPr>
    <w:rPr>
      <w:rFonts w:ascii="Verdana" w:hAnsi="Verdana"/>
      <w:b/>
      <w:color w:val="333399"/>
      <w:sz w:val="22"/>
      <w:szCs w:val="22"/>
    </w:rPr>
  </w:style>
  <w:style w:type="paragraph" w:styleId="TOC2">
    <w:name w:val="toc 2"/>
    <w:basedOn w:val="Normal"/>
    <w:next w:val="Normal"/>
    <w:uiPriority w:val="39"/>
    <w:pPr>
      <w:tabs>
        <w:tab w:val="left" w:pos="960"/>
        <w:tab w:val="right" w:leader="dot" w:pos="8820"/>
      </w:tabs>
      <w:ind w:left="240"/>
    </w:pPr>
    <w:rPr>
      <w:rFonts w:ascii="Verdana" w:hAnsi="Verdana"/>
      <w:b/>
      <w:color w:val="333399"/>
      <w:sz w:val="22"/>
      <w:szCs w:val="22"/>
    </w:rPr>
  </w:style>
  <w:style w:type="paragraph" w:styleId="TOC3">
    <w:name w:val="toc 3"/>
    <w:basedOn w:val="Normal"/>
    <w:next w:val="Normal"/>
    <w:uiPriority w:val="39"/>
    <w:pPr>
      <w:tabs>
        <w:tab w:val="left" w:pos="1440"/>
        <w:tab w:val="right" w:leader="dot" w:pos="8820"/>
      </w:tabs>
      <w:ind w:left="480"/>
    </w:p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qFormat/>
    <w:pPr>
      <w:ind w:left="1200"/>
    </w:pPr>
  </w:style>
  <w:style w:type="paragraph" w:styleId="TOC7">
    <w:name w:val="toc 7"/>
    <w:basedOn w:val="Normal"/>
    <w:next w:val="Normal"/>
    <w:semiHidden/>
    <w:qFormat/>
    <w:pPr>
      <w:ind w:left="1440"/>
    </w:pPr>
  </w:style>
  <w:style w:type="paragraph" w:styleId="TOC8">
    <w:name w:val="toc 8"/>
    <w:basedOn w:val="Normal"/>
    <w:next w:val="Normal"/>
    <w:semiHidden/>
    <w:qFormat/>
    <w:pPr>
      <w:ind w:left="1680"/>
    </w:pPr>
  </w:style>
  <w:style w:type="paragraph" w:styleId="TOC9">
    <w:name w:val="toc 9"/>
    <w:basedOn w:val="Normal"/>
    <w:next w:val="Normal"/>
    <w:semiHidden/>
    <w:pPr>
      <w:ind w:left="1920"/>
    </w:p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paragraph" w:customStyle="1" w:styleId="head">
    <w:name w:val="head"/>
    <w:basedOn w:val="Normal"/>
    <w:pPr>
      <w:spacing w:before="120" w:after="120"/>
      <w:jc w:val="center"/>
    </w:pPr>
    <w:rPr>
      <w:rFonts w:ascii="Courier New" w:hAnsi="Courier New"/>
      <w:b/>
      <w:sz w:val="22"/>
    </w:rPr>
  </w:style>
  <w:style w:type="paragraph" w:customStyle="1" w:styleId="CaseText">
    <w:name w:val="Case Text"/>
    <w:basedOn w:val="Normal"/>
    <w:pPr>
      <w:jc w:val="both"/>
    </w:pPr>
    <w:rPr>
      <w:rFonts w:ascii="Verdana" w:hAnsi="Verdana"/>
      <w:sz w:val="22"/>
    </w:rPr>
  </w:style>
  <w:style w:type="paragraph" w:customStyle="1" w:styleId="TableText">
    <w:name w:val="Table Text"/>
    <w:basedOn w:val="Normal"/>
    <w:pPr>
      <w:spacing w:before="60" w:after="60"/>
      <w:jc w:val="both"/>
    </w:pPr>
    <w:rPr>
      <w:rFonts w:ascii="Verdana" w:hAnsi="Verdana"/>
      <w:sz w:val="22"/>
    </w:rPr>
  </w:style>
  <w:style w:type="paragraph" w:customStyle="1" w:styleId="CaseAnnexure">
    <w:name w:val="Case Annexure"/>
    <w:basedOn w:val="Normal"/>
    <w:pPr>
      <w:shd w:val="clear" w:color="auto" w:fill="FFFFFF"/>
      <w:tabs>
        <w:tab w:val="left" w:pos="432"/>
      </w:tabs>
      <w:ind w:left="432" w:hanging="432"/>
      <w:jc w:val="center"/>
    </w:pPr>
    <w:rPr>
      <w:rFonts w:ascii="Arial Bold" w:hAnsi="Arial Bold"/>
      <w:b/>
      <w:color w:val="0000FF"/>
      <w:sz w:val="28"/>
    </w:rPr>
  </w:style>
  <w:style w:type="paragraph" w:customStyle="1" w:styleId="CaseAnnexureSubhead1">
    <w:name w:val="Case Annexure Subhead1"/>
    <w:basedOn w:val="Normal"/>
    <w:pPr>
      <w:widowControl w:val="0"/>
      <w:shd w:val="pct5" w:color="auto" w:fill="FFFFFF"/>
      <w:tabs>
        <w:tab w:val="left" w:pos="576"/>
      </w:tabs>
      <w:ind w:left="576" w:hanging="576"/>
    </w:pPr>
    <w:rPr>
      <w:rFonts w:ascii="Arial Bold" w:hAnsi="Arial Bold"/>
      <w:b/>
      <w:sz w:val="22"/>
      <w:lang w:val="en-GB"/>
    </w:rPr>
  </w:style>
  <w:style w:type="paragraph" w:customStyle="1" w:styleId="CaseAnnexureSubhead2">
    <w:name w:val="Case Annexure Subhead2"/>
    <w:basedOn w:val="Normal"/>
    <w:qFormat/>
    <w:pPr>
      <w:widowControl w:val="0"/>
      <w:tabs>
        <w:tab w:val="left" w:pos="720"/>
      </w:tabs>
      <w:ind w:left="720" w:hanging="720"/>
    </w:pPr>
    <w:rPr>
      <w:rFonts w:ascii="Arial Bold" w:hAnsi="Arial Bold"/>
      <w:b/>
      <w:sz w:val="22"/>
      <w:lang w:val="en-GB"/>
    </w:rPr>
  </w:style>
  <w:style w:type="paragraph" w:customStyle="1" w:styleId="CaseBullet">
    <w:name w:val="Case Bullet"/>
    <w:basedOn w:val="Normal"/>
    <w:qFormat/>
    <w:pPr>
      <w:numPr>
        <w:numId w:val="5"/>
      </w:numPr>
      <w:jc w:val="both"/>
    </w:pPr>
    <w:rPr>
      <w:rFonts w:ascii="Verdana" w:hAnsi="Verdana"/>
      <w:sz w:val="22"/>
    </w:rPr>
  </w:style>
  <w:style w:type="paragraph" w:customStyle="1" w:styleId="CaseBulletNumbering">
    <w:name w:val="Case Bullet Numbering"/>
    <w:qFormat/>
    <w:pPr>
      <w:numPr>
        <w:numId w:val="6"/>
      </w:numPr>
    </w:pPr>
    <w:rPr>
      <w:rFonts w:ascii="Arial" w:eastAsia="Times New Roman" w:hAnsi="Arial"/>
      <w:snapToGrid w:val="0"/>
      <w:sz w:val="24"/>
      <w:lang w:val="en-US" w:eastAsia="en-US"/>
    </w:rPr>
  </w:style>
  <w:style w:type="paragraph" w:customStyle="1" w:styleId="CaseHead">
    <w:name w:val="Case Head"/>
    <w:pPr>
      <w:numPr>
        <w:numId w:val="7"/>
      </w:numPr>
      <w:pBdr>
        <w:top w:val="single" w:sz="4" w:space="1" w:color="0000FF"/>
        <w:left w:val="single" w:sz="4" w:space="4" w:color="0000FF"/>
        <w:bottom w:val="single" w:sz="4" w:space="1" w:color="0000FF"/>
        <w:right w:val="single" w:sz="4" w:space="4" w:color="0000FF"/>
      </w:pBdr>
      <w:shd w:val="clear" w:color="auto" w:fill="FFFFFF"/>
    </w:pPr>
    <w:rPr>
      <w:rFonts w:ascii="Arial Bold" w:eastAsia="Times New Roman" w:hAnsi="Arial Bold"/>
      <w:b/>
      <w:caps/>
      <w:color w:val="000000"/>
      <w:sz w:val="28"/>
      <w:lang w:val="en-US" w:eastAsia="en-US"/>
    </w:rPr>
  </w:style>
  <w:style w:type="paragraph" w:customStyle="1" w:styleId="CaseStudyTitle">
    <w:name w:val="Case Study Title"/>
    <w:basedOn w:val="Normal"/>
    <w:qFormat/>
    <w:pPr>
      <w:pBdr>
        <w:bottom w:val="single" w:sz="8" w:space="1" w:color="auto"/>
      </w:pBdr>
      <w:ind w:left="288"/>
    </w:pPr>
    <w:rPr>
      <w:rFonts w:ascii="Arial Bold" w:hAnsi="Arial Bold"/>
      <w:b/>
      <w:color w:val="0000FF"/>
      <w:sz w:val="36"/>
    </w:rPr>
  </w:style>
  <w:style w:type="paragraph" w:customStyle="1" w:styleId="CaseSubhead">
    <w:name w:val="Case Subhead"/>
    <w:qFormat/>
    <w:pPr>
      <w:widowControl w:val="0"/>
      <w:numPr>
        <w:ilvl w:val="1"/>
        <w:numId w:val="7"/>
      </w:numPr>
      <w:shd w:val="pct5" w:color="auto" w:fill="FFFFFF"/>
    </w:pPr>
    <w:rPr>
      <w:rFonts w:ascii="Arial Bold" w:eastAsia="Times New Roman" w:hAnsi="Arial Bold"/>
      <w:b/>
      <w:sz w:val="24"/>
      <w:lang w:val="en-GB" w:eastAsia="en-US"/>
    </w:rPr>
  </w:style>
  <w:style w:type="paragraph" w:customStyle="1" w:styleId="CaseSubHead2">
    <w:name w:val="Case SubHead2"/>
    <w:basedOn w:val="CaseSubhead"/>
    <w:qFormat/>
    <w:pPr>
      <w:numPr>
        <w:ilvl w:val="2"/>
      </w:numPr>
      <w:shd w:val="clear" w:color="auto" w:fill="auto"/>
    </w:pPr>
  </w:style>
  <w:style w:type="paragraph" w:customStyle="1" w:styleId="CaseSubhead4">
    <w:name w:val="Case Subhead4"/>
    <w:basedOn w:val="Normal"/>
    <w:qFormat/>
    <w:pPr>
      <w:numPr>
        <w:ilvl w:val="3"/>
        <w:numId w:val="7"/>
      </w:numPr>
    </w:pPr>
    <w:rPr>
      <w:rFonts w:ascii="Verdana" w:hAnsi="Verdana"/>
      <w:sz w:val="22"/>
    </w:rPr>
  </w:style>
  <w:style w:type="paragraph" w:customStyle="1" w:styleId="CaseTextBold">
    <w:name w:val="Case Text Bold"/>
    <w:basedOn w:val="CaseText"/>
    <w:next w:val="CaseText"/>
    <w:qFormat/>
    <w:rPr>
      <w:rFonts w:ascii="Arial Bold" w:hAnsi="Arial Bold"/>
      <w:b/>
    </w:rPr>
  </w:style>
  <w:style w:type="paragraph" w:customStyle="1" w:styleId="CaseTextSmall">
    <w:name w:val="Case Text Small"/>
    <w:basedOn w:val="Normal"/>
    <w:qFormat/>
    <w:pPr>
      <w:jc w:val="both"/>
    </w:pPr>
    <w:rPr>
      <w:rFonts w:ascii="Verdana" w:hAnsi="Verdana"/>
      <w:sz w:val="20"/>
      <w:lang w:val="en-GB"/>
    </w:rPr>
  </w:style>
  <w:style w:type="paragraph" w:customStyle="1" w:styleId="CaseTextC">
    <w:name w:val="Case TextC"/>
    <w:basedOn w:val="Normal"/>
    <w:pPr>
      <w:jc w:val="both"/>
    </w:pPr>
    <w:rPr>
      <w:rFonts w:ascii="Verdana" w:hAnsi="Verdana"/>
      <w:sz w:val="22"/>
    </w:rPr>
  </w:style>
  <w:style w:type="paragraph" w:customStyle="1" w:styleId="CaseTitle">
    <w:name w:val="Case Title"/>
    <w:pPr>
      <w:keepNext/>
      <w:pBdr>
        <w:bottom w:val="triple" w:sz="4" w:space="1" w:color="0000FF"/>
      </w:pBdr>
    </w:pPr>
    <w:rPr>
      <w:rFonts w:ascii="Impact" w:eastAsia="Times New Roman" w:hAnsi="Impact"/>
      <w:spacing w:val="-2"/>
      <w:sz w:val="48"/>
      <w:lang w:val="en-US" w:eastAsia="en-US"/>
    </w:rPr>
  </w:style>
  <w:style w:type="paragraph" w:customStyle="1" w:styleId="Error">
    <w:name w:val="Error"/>
    <w:basedOn w:val="CaseText"/>
    <w:next w:val="CaseText"/>
    <w:pPr>
      <w:shd w:val="clear" w:color="auto" w:fill="FF0000"/>
    </w:pPr>
  </w:style>
  <w:style w:type="paragraph" w:customStyle="1" w:styleId="PageHeading">
    <w:name w:val="Page Heading"/>
    <w:qFormat/>
    <w:pPr>
      <w:pBdr>
        <w:bottom w:val="triple" w:sz="4" w:space="1" w:color="FF0000"/>
      </w:pBdr>
    </w:pPr>
    <w:rPr>
      <w:rFonts w:ascii="Arial Bold" w:eastAsia="Times New Roman" w:hAnsi="Arial Bold"/>
      <w:b/>
      <w:color w:val="000000"/>
      <w:sz w:val="36"/>
      <w:lang w:val="en-US" w:eastAsia="en-US"/>
    </w:rPr>
  </w:style>
  <w:style w:type="paragraph" w:customStyle="1" w:styleId="PageHeading1">
    <w:name w:val="Page Heading 1"/>
    <w:basedOn w:val="Normal"/>
    <w:next w:val="Normal"/>
    <w:qFormat/>
    <w:pPr>
      <w:spacing w:before="600" w:after="1000"/>
      <w:jc w:val="center"/>
    </w:pPr>
    <w:rPr>
      <w:rFonts w:ascii="Arial Bold" w:hAnsi="Arial Bold"/>
      <w:b/>
      <w:color w:val="000000"/>
      <w:sz w:val="52"/>
    </w:rPr>
  </w:style>
  <w:style w:type="paragraph" w:customStyle="1" w:styleId="PageSubHeading">
    <w:name w:val="Page SubHeading"/>
    <w:basedOn w:val="Normal"/>
    <w:qFormat/>
    <w:pPr>
      <w:jc w:val="center"/>
    </w:pPr>
    <w:rPr>
      <w:rFonts w:ascii="Arial Bold" w:hAnsi="Arial Bold"/>
      <w:b/>
      <w:color w:val="0000FF"/>
      <w:sz w:val="32"/>
    </w:rPr>
  </w:style>
  <w:style w:type="paragraph" w:customStyle="1" w:styleId="NormalText">
    <w:name w:val="Normal Text"/>
    <w:basedOn w:val="Normal"/>
    <w:qFormat/>
    <w:pPr>
      <w:spacing w:after="240" w:line="240" w:lineRule="atLeast"/>
      <w:jc w:val="both"/>
    </w:pPr>
    <w:rPr>
      <w:rFonts w:ascii="Verdana" w:hAnsi="Verdana"/>
      <w:sz w:val="22"/>
      <w:lang w:val="en-GB"/>
    </w:rPr>
  </w:style>
  <w:style w:type="paragraph" w:customStyle="1" w:styleId="Normal12">
    <w:name w:val="Normal 12"/>
    <w:basedOn w:val="Normal"/>
    <w:qFormat/>
    <w:pPr>
      <w:jc w:val="both"/>
    </w:pPr>
    <w:rPr>
      <w:sz w:val="22"/>
    </w:rPr>
  </w:style>
  <w:style w:type="paragraph" w:customStyle="1" w:styleId="Standard">
    <w:name w:val="Standard"/>
    <w:qFormat/>
    <w:pPr>
      <w:widowControl w:val="0"/>
    </w:pPr>
    <w:rPr>
      <w:rFonts w:ascii="Arial" w:eastAsia="Times New Roman" w:hAnsi="Arial"/>
      <w:lang w:val="de-DE" w:eastAsia="en-US"/>
    </w:rPr>
  </w:style>
  <w:style w:type="paragraph" w:customStyle="1" w:styleId="letterbody">
    <w:name w:val="letter body"/>
    <w:basedOn w:val="Normal"/>
    <w:qFormat/>
    <w:pPr>
      <w:jc w:val="both"/>
    </w:pPr>
    <w:rPr>
      <w:rFonts w:ascii="Times" w:hAnsi="Times"/>
      <w:sz w:val="22"/>
    </w:rPr>
  </w:style>
  <w:style w:type="paragraph" w:customStyle="1" w:styleId="DefaultText">
    <w:name w:val="Default Text"/>
    <w:basedOn w:val="Normal"/>
    <w:qFormat/>
    <w:pPr>
      <w:jc w:val="both"/>
    </w:pPr>
    <w:rPr>
      <w:rFonts w:ascii="Verdana" w:hAnsi="Verdana"/>
      <w:sz w:val="22"/>
    </w:rPr>
  </w:style>
  <w:style w:type="paragraph" w:customStyle="1" w:styleId="ReportHeading1">
    <w:name w:val="ReportHeading1"/>
    <w:basedOn w:val="Normal"/>
    <w:qFormat/>
    <w:pPr>
      <w:numPr>
        <w:numId w:val="8"/>
      </w:numPr>
      <w:spacing w:before="1440" w:line="300" w:lineRule="atLeast"/>
    </w:pPr>
    <w:rPr>
      <w:rFonts w:ascii="Verdana" w:hAnsi="Verdana"/>
      <w:b/>
      <w:sz w:val="22"/>
    </w:rPr>
  </w:style>
  <w:style w:type="paragraph" w:customStyle="1" w:styleId="BodyText21">
    <w:name w:val="Body Text 21"/>
    <w:basedOn w:val="Normal"/>
    <w:qFormat/>
    <w:pPr>
      <w:jc w:val="both"/>
    </w:pPr>
    <w:rPr>
      <w:rFonts w:ascii="Verdana" w:hAnsi="Verdana"/>
      <w:snapToGrid w:val="0"/>
      <w:sz w:val="22"/>
    </w:rPr>
  </w:style>
  <w:style w:type="paragraph" w:customStyle="1" w:styleId="ISASRef">
    <w:name w:val="ISAS Ref #"/>
    <w:basedOn w:val="Normal"/>
    <w:qFormat/>
    <w:pPr>
      <w:widowControl w:val="0"/>
      <w:spacing w:before="100" w:after="100" w:line="200" w:lineRule="atLeast"/>
      <w:jc w:val="center"/>
    </w:pPr>
    <w:rPr>
      <w:rFonts w:ascii="Verdana" w:hAnsi="Verdana"/>
      <w:sz w:val="22"/>
      <w:lang w:val="en-GB"/>
    </w:rPr>
  </w:style>
  <w:style w:type="paragraph" w:customStyle="1" w:styleId="table-heading">
    <w:name w:val="table-heading"/>
    <w:basedOn w:val="Normal"/>
    <w:qFormat/>
    <w:pPr>
      <w:jc w:val="both"/>
    </w:pPr>
    <w:rPr>
      <w:rFonts w:ascii="Tahoma" w:hAnsi="Tahoma"/>
      <w:b/>
      <w:sz w:val="22"/>
    </w:rPr>
  </w:style>
  <w:style w:type="paragraph" w:customStyle="1" w:styleId="Bullets">
    <w:name w:val="Bullets"/>
    <w:basedOn w:val="Normal"/>
    <w:qFormat/>
    <w:pPr>
      <w:numPr>
        <w:numId w:val="9"/>
      </w:numPr>
      <w:spacing w:after="120"/>
      <w:jc w:val="both"/>
    </w:pPr>
    <w:rPr>
      <w:rFonts w:ascii="Verdana" w:hAnsi="Verdana"/>
      <w:sz w:val="22"/>
    </w:rPr>
  </w:style>
  <w:style w:type="paragraph" w:customStyle="1" w:styleId="lus-bullet">
    <w:name w:val="lus-bullet"/>
    <w:basedOn w:val="Normal"/>
    <w:qFormat/>
    <w:pPr>
      <w:numPr>
        <w:numId w:val="10"/>
      </w:numPr>
      <w:jc w:val="both"/>
    </w:pPr>
    <w:rPr>
      <w:rFonts w:ascii="Verdana" w:hAnsi="Verdana"/>
      <w:sz w:val="22"/>
      <w:lang w:val="en-GB"/>
    </w:rPr>
  </w:style>
  <w:style w:type="paragraph" w:customStyle="1" w:styleId="B2">
    <w:name w:val="B2"/>
    <w:basedOn w:val="Normal"/>
    <w:qFormat/>
    <w:pPr>
      <w:tabs>
        <w:tab w:val="left" w:pos="360"/>
      </w:tabs>
      <w:suppressAutoHyphens/>
      <w:spacing w:before="60" w:after="60"/>
      <w:ind w:left="360" w:hanging="360"/>
      <w:jc w:val="both"/>
      <w:outlineLvl w:val="1"/>
    </w:pPr>
    <w:rPr>
      <w:rFonts w:ascii="Verdana" w:hAnsi="Verdana"/>
      <w:sz w:val="18"/>
    </w:rPr>
  </w:style>
  <w:style w:type="paragraph" w:customStyle="1" w:styleId="Bullet1">
    <w:name w:val="Bullet 1"/>
    <w:basedOn w:val="Normal"/>
    <w:next w:val="BodyTextIndent"/>
    <w:qFormat/>
    <w:pPr>
      <w:numPr>
        <w:numId w:val="11"/>
      </w:numPr>
      <w:tabs>
        <w:tab w:val="clear" w:pos="1080"/>
        <w:tab w:val="left" w:pos="360"/>
      </w:tabs>
      <w:spacing w:before="120" w:after="120" w:line="260" w:lineRule="exact"/>
      <w:ind w:left="360"/>
      <w:jc w:val="both"/>
    </w:pPr>
    <w:rPr>
      <w:rFonts w:ascii="Verdana" w:eastAsia="Arial Unicode MS" w:hAnsi="Verdana"/>
      <w:kern w:val="32"/>
      <w:sz w:val="20"/>
    </w:rPr>
  </w:style>
  <w:style w:type="paragraph" w:customStyle="1" w:styleId="TableBullets">
    <w:name w:val="Table Bullets"/>
    <w:basedOn w:val="BodyText"/>
    <w:qFormat/>
    <w:pPr>
      <w:numPr>
        <w:numId w:val="12"/>
      </w:numPr>
      <w:spacing w:after="120"/>
    </w:pPr>
    <w:rPr>
      <w:rFonts w:ascii="Verdana" w:hAnsi="Verdana"/>
      <w:snapToGrid w:val="0"/>
      <w:sz w:val="20"/>
      <w:lang w:val="en-US"/>
    </w:rPr>
  </w:style>
  <w:style w:type="paragraph" w:customStyle="1" w:styleId="Style3">
    <w:name w:val="Style3"/>
    <w:basedOn w:val="Normal"/>
    <w:qFormat/>
    <w:pPr>
      <w:numPr>
        <w:numId w:val="13"/>
      </w:numPr>
      <w:tabs>
        <w:tab w:val="clear" w:pos="360"/>
        <w:tab w:val="left" w:pos="720"/>
      </w:tabs>
      <w:spacing w:after="140" w:line="280" w:lineRule="exact"/>
      <w:ind w:left="0" w:firstLine="0"/>
      <w:jc w:val="both"/>
    </w:pPr>
    <w:rPr>
      <w:rFonts w:eastAsia="Cordia New"/>
      <w:sz w:val="22"/>
    </w:rPr>
  </w:style>
  <w:style w:type="paragraph" w:customStyle="1" w:styleId="NormalBulletL3">
    <w:name w:val="Normal Bullet L3"/>
    <w:basedOn w:val="Normal"/>
    <w:qFormat/>
    <w:pPr>
      <w:spacing w:before="60" w:after="60"/>
      <w:ind w:left="432" w:hanging="432"/>
      <w:jc w:val="both"/>
    </w:pPr>
    <w:rPr>
      <w:rFonts w:ascii="Verdana" w:eastAsia="MS Mincho" w:hAnsi="Verdana"/>
      <w:sz w:val="20"/>
    </w:rPr>
  </w:style>
  <w:style w:type="paragraph" w:customStyle="1" w:styleId="gkpbullet">
    <w:name w:val="gkp bullet"/>
    <w:basedOn w:val="ListBullet"/>
    <w:qFormat/>
    <w:pPr>
      <w:numPr>
        <w:numId w:val="14"/>
      </w:numPr>
      <w:tabs>
        <w:tab w:val="left" w:pos="432"/>
      </w:tabs>
      <w:spacing w:line="220" w:lineRule="atLeast"/>
      <w:ind w:left="432" w:right="720" w:hanging="432"/>
      <w:jc w:val="both"/>
    </w:pPr>
    <w:rPr>
      <w:rFonts w:ascii="Arial" w:hAnsi="Arial"/>
    </w:rPr>
  </w:style>
  <w:style w:type="paragraph" w:customStyle="1" w:styleId="Bullets-NextLevel">
    <w:name w:val="Bullets - Next Level"/>
    <w:basedOn w:val="Bullets"/>
    <w:qFormat/>
    <w:pPr>
      <w:numPr>
        <w:numId w:val="15"/>
      </w:numPr>
      <w:tabs>
        <w:tab w:val="left" w:pos="360"/>
        <w:tab w:val="left" w:pos="432"/>
      </w:tabs>
      <w:spacing w:after="0"/>
      <w:ind w:left="432" w:hanging="432"/>
    </w:pPr>
  </w:style>
  <w:style w:type="paragraph" w:customStyle="1" w:styleId="WiproSubheading">
    <w:name w:val="Wipro Subheading"/>
    <w:basedOn w:val="WiproBody"/>
    <w:qFormat/>
    <w:pPr>
      <w:numPr>
        <w:numId w:val="16"/>
      </w:numPr>
      <w:tabs>
        <w:tab w:val="clear" w:pos="927"/>
        <w:tab w:val="left" w:pos="1944"/>
      </w:tabs>
      <w:ind w:left="1584" w:hanging="360"/>
    </w:pPr>
  </w:style>
  <w:style w:type="paragraph" w:customStyle="1" w:styleId="WiproBody">
    <w:name w:val="Wipro Body"/>
    <w:basedOn w:val="Normal"/>
    <w:qFormat/>
    <w:pPr>
      <w:ind w:left="864"/>
    </w:pPr>
    <w:rPr>
      <w:color w:val="0000FF"/>
      <w:sz w:val="22"/>
    </w:rPr>
  </w:style>
  <w:style w:type="paragraph" w:customStyle="1" w:styleId="WiproBullet">
    <w:name w:val="Wipro Bullet"/>
    <w:basedOn w:val="WiproSubtext"/>
    <w:qFormat/>
    <w:pPr>
      <w:numPr>
        <w:numId w:val="17"/>
      </w:numPr>
      <w:tabs>
        <w:tab w:val="clear" w:pos="1944"/>
        <w:tab w:val="left" w:pos="2736"/>
      </w:tabs>
      <w:ind w:left="2736"/>
    </w:pPr>
  </w:style>
  <w:style w:type="paragraph" w:customStyle="1" w:styleId="WiproSubtext">
    <w:name w:val="Wipro Subtext"/>
    <w:basedOn w:val="WiproBody"/>
    <w:qFormat/>
    <w:pPr>
      <w:ind w:left="1980"/>
    </w:pPr>
  </w:style>
  <w:style w:type="paragraph" w:customStyle="1" w:styleId="WiproBulletsubheadinglevel">
    <w:name w:val="Wipro Bullet subheading level"/>
    <w:basedOn w:val="BodyTextIndent2"/>
    <w:qFormat/>
    <w:pPr>
      <w:numPr>
        <w:ilvl w:val="2"/>
        <w:numId w:val="18"/>
      </w:numPr>
      <w:tabs>
        <w:tab w:val="clear" w:pos="2736"/>
        <w:tab w:val="left" w:pos="1656"/>
      </w:tabs>
      <w:spacing w:after="120"/>
      <w:ind w:left="1656"/>
    </w:pPr>
    <w:rPr>
      <w:rFonts w:ascii="Times New Roman" w:hAnsi="Times New Roman"/>
      <w:color w:val="0000FF"/>
      <w:sz w:val="22"/>
      <w:lang w:val="en-GB"/>
    </w:rPr>
  </w:style>
  <w:style w:type="paragraph" w:customStyle="1" w:styleId="bullet">
    <w:name w:val="bullet"/>
    <w:basedOn w:val="Normal"/>
    <w:qFormat/>
    <w:rPr>
      <w:rFonts w:ascii="Verdana" w:hAnsi="Verdana"/>
      <w:sz w:val="22"/>
    </w:rPr>
  </w:style>
  <w:style w:type="paragraph" w:customStyle="1" w:styleId="DefaultTex1">
    <w:name w:val="Default Tex:1"/>
    <w:basedOn w:val="Normal"/>
    <w:qFormat/>
    <w:rPr>
      <w:rFonts w:ascii="Verdana" w:hAnsi="Verdana"/>
      <w:sz w:val="22"/>
    </w:rPr>
  </w:style>
  <w:style w:type="paragraph" w:customStyle="1" w:styleId="Mystyle">
    <w:name w:val="Mystyle"/>
    <w:qFormat/>
    <w:rPr>
      <w:rFonts w:ascii="Arial" w:eastAsia="Times New Roman" w:hAnsi="Arial"/>
      <w:lang w:val="en-AU" w:eastAsia="en-US"/>
    </w:rPr>
  </w:style>
  <w:style w:type="paragraph" w:customStyle="1" w:styleId="OutlineStructure">
    <w:name w:val="OutlineStructure"/>
    <w:basedOn w:val="Normal"/>
    <w:qFormat/>
    <w:pPr>
      <w:spacing w:before="120"/>
      <w:jc w:val="both"/>
    </w:pPr>
    <w:rPr>
      <w:rFonts w:ascii="Verdana" w:hAnsi="Verdana"/>
      <w:sz w:val="22"/>
    </w:rPr>
  </w:style>
  <w:style w:type="paragraph" w:customStyle="1" w:styleId="para1">
    <w:name w:val="para1"/>
    <w:basedOn w:val="BodyText"/>
    <w:qFormat/>
    <w:pPr>
      <w:tabs>
        <w:tab w:val="left" w:pos="360"/>
        <w:tab w:val="left" w:pos="720"/>
      </w:tabs>
      <w:spacing w:after="120"/>
      <w:ind w:left="720" w:hanging="360"/>
      <w:jc w:val="left"/>
    </w:pPr>
    <w:rPr>
      <w:sz w:val="22"/>
    </w:rPr>
  </w:style>
  <w:style w:type="paragraph" w:customStyle="1" w:styleId="Bullet11">
    <w:name w:val="Bullet11"/>
    <w:basedOn w:val="Normal"/>
    <w:qFormat/>
    <w:pPr>
      <w:tabs>
        <w:tab w:val="left" w:pos="360"/>
      </w:tabs>
      <w:ind w:left="360" w:hanging="360"/>
    </w:pPr>
    <w:rPr>
      <w:sz w:val="20"/>
    </w:rPr>
  </w:style>
  <w:style w:type="paragraph" w:customStyle="1" w:styleId="Step">
    <w:name w:val="Step"/>
    <w:basedOn w:val="Normal"/>
    <w:next w:val="Normal"/>
    <w:qFormat/>
    <w:pPr>
      <w:tabs>
        <w:tab w:val="left" w:pos="927"/>
      </w:tabs>
      <w:spacing w:before="40" w:after="40"/>
      <w:ind w:left="924" w:hanging="357"/>
    </w:pPr>
    <w:rPr>
      <w:sz w:val="20"/>
      <w:lang w:val="en-AU"/>
    </w:rPr>
  </w:style>
  <w:style w:type="paragraph" w:customStyle="1" w:styleId="ClientPosedQuestions-Nextlevel">
    <w:name w:val="Client Posed Questions - Next level"/>
    <w:basedOn w:val="Normal"/>
    <w:next w:val="Normal"/>
    <w:qFormat/>
    <w:pPr>
      <w:keepNext/>
      <w:shd w:val="pct10" w:color="auto" w:fill="FFFFFF"/>
      <w:tabs>
        <w:tab w:val="left" w:pos="432"/>
      </w:tabs>
      <w:spacing w:after="240"/>
      <w:ind w:left="432" w:hanging="432"/>
    </w:pPr>
    <w:rPr>
      <w:rFonts w:ascii="Arial Bold" w:hAnsi="Arial Bold"/>
      <w:b/>
      <w:sz w:val="20"/>
    </w:rPr>
  </w:style>
  <w:style w:type="paragraph" w:customStyle="1" w:styleId="AppendixHeading2">
    <w:name w:val="Appendix Heading 2"/>
    <w:basedOn w:val="Heading2"/>
    <w:next w:val="Normal"/>
    <w:qFormat/>
    <w:pPr>
      <w:numPr>
        <w:numId w:val="19"/>
      </w:numPr>
      <w:pBdr>
        <w:bottom w:val="double" w:sz="4" w:space="1" w:color="auto"/>
      </w:pBdr>
      <w:spacing w:before="240" w:line="240" w:lineRule="auto"/>
    </w:pPr>
    <w:rPr>
      <w:rFonts w:ascii="Verdana" w:hAnsi="Verdana"/>
      <w:b/>
      <w:sz w:val="28"/>
    </w:rPr>
  </w:style>
  <w:style w:type="paragraph" w:customStyle="1" w:styleId="ClientPosedQuestions">
    <w:name w:val="Client Posed Questions"/>
    <w:basedOn w:val="Normal"/>
    <w:next w:val="Normal"/>
    <w:qFormat/>
    <w:pPr>
      <w:keepNext/>
      <w:shd w:val="pct10" w:color="auto" w:fill="FFFFFF"/>
      <w:spacing w:after="240"/>
      <w:ind w:left="360" w:hanging="360"/>
    </w:pPr>
    <w:rPr>
      <w:rFonts w:ascii="Arial Bold" w:hAnsi="Arial Bold"/>
      <w:b/>
      <w:sz w:val="20"/>
    </w:rPr>
  </w:style>
  <w:style w:type="paragraph" w:customStyle="1" w:styleId="RKHeading1">
    <w:name w:val="RK Heading 1"/>
    <w:basedOn w:val="Normal"/>
    <w:qFormat/>
    <w:pPr>
      <w:numPr>
        <w:numId w:val="20"/>
      </w:numPr>
      <w:pBdr>
        <w:top w:val="single" w:sz="12" w:space="1" w:color="0000FF"/>
        <w:left w:val="single" w:sz="12" w:space="4" w:color="0000FF"/>
        <w:bottom w:val="single" w:sz="12" w:space="1" w:color="0000FF"/>
        <w:right w:val="single" w:sz="12" w:space="4" w:color="0000FF"/>
      </w:pBdr>
      <w:tabs>
        <w:tab w:val="left" w:pos="432"/>
      </w:tabs>
      <w:ind w:left="432" w:hanging="432"/>
      <w:jc w:val="both"/>
    </w:pPr>
    <w:rPr>
      <w:rFonts w:ascii="Arial Narrow" w:hAnsi="Arial Narrow"/>
      <w:b/>
      <w:caps/>
      <w:color w:val="000000"/>
      <w:sz w:val="28"/>
      <w:lang w:val="en-GB" w:eastAsia="zh-CN"/>
    </w:rPr>
  </w:style>
  <w:style w:type="paragraph" w:customStyle="1" w:styleId="Bullet0">
    <w:name w:val="Bullet"/>
    <w:basedOn w:val="Normal"/>
    <w:qFormat/>
    <w:rPr>
      <w:rFonts w:ascii="Verdana" w:hAnsi="Verdana"/>
      <w:sz w:val="22"/>
    </w:rPr>
  </w:style>
  <w:style w:type="paragraph" w:customStyle="1" w:styleId="Bullet-1">
    <w:name w:val="Bullet-1"/>
    <w:basedOn w:val="Normal"/>
    <w:qFormat/>
    <w:pPr>
      <w:jc w:val="both"/>
    </w:pPr>
    <w:rPr>
      <w:rFonts w:ascii="Verdana" w:hAnsi="Verdana"/>
      <w:sz w:val="22"/>
    </w:rPr>
  </w:style>
  <w:style w:type="paragraph" w:customStyle="1" w:styleId="OutlineStructure2">
    <w:name w:val="OutlineStructure2"/>
    <w:basedOn w:val="OutlineStructure1"/>
    <w:qFormat/>
    <w:pPr>
      <w:spacing w:before="0"/>
    </w:pPr>
    <w:rPr>
      <w:rFonts w:ascii="Arial" w:hAnsi="Arial"/>
      <w:b w:val="0"/>
    </w:rPr>
  </w:style>
  <w:style w:type="paragraph" w:customStyle="1" w:styleId="OutlineStructure1">
    <w:name w:val="OutlineStructure1"/>
    <w:basedOn w:val="Normal"/>
    <w:qFormat/>
    <w:pPr>
      <w:spacing w:before="120"/>
      <w:jc w:val="both"/>
    </w:pPr>
    <w:rPr>
      <w:rFonts w:ascii="Arial Bold" w:hAnsi="Arial Bold"/>
      <w:b/>
      <w:sz w:val="22"/>
    </w:rPr>
  </w:style>
  <w:style w:type="paragraph" w:customStyle="1" w:styleId="sqrbullet">
    <w:name w:val="sqrbullet"/>
    <w:basedOn w:val="Normal"/>
    <w:qFormat/>
    <w:pPr>
      <w:ind w:left="360" w:hanging="360"/>
      <w:jc w:val="both"/>
    </w:pPr>
    <w:rPr>
      <w:rFonts w:ascii="Book Antiqua" w:hAnsi="Book Antiqua"/>
      <w:sz w:val="22"/>
      <w:lang w:val="en-GB"/>
    </w:rPr>
  </w:style>
  <w:style w:type="paragraph" w:customStyle="1" w:styleId="List-BulletedTable">
    <w:name w:val="List - Bulleted Table"/>
    <w:qFormat/>
    <w:pPr>
      <w:numPr>
        <w:numId w:val="21"/>
      </w:numPr>
      <w:tabs>
        <w:tab w:val="left" w:pos="216"/>
      </w:tabs>
      <w:spacing w:before="60" w:after="60"/>
    </w:pPr>
    <w:rPr>
      <w:rFonts w:ascii="Arial" w:eastAsia="Times New Roman" w:hAnsi="Arial"/>
      <w:sz w:val="18"/>
      <w:lang w:val="en-GB" w:eastAsia="en-US"/>
    </w:rPr>
  </w:style>
  <w:style w:type="paragraph" w:customStyle="1" w:styleId="ListNumbered">
    <w:name w:val="List Numbered"/>
    <w:basedOn w:val="Normal"/>
    <w:qFormat/>
    <w:pPr>
      <w:spacing w:before="60" w:after="60"/>
    </w:pPr>
    <w:rPr>
      <w:rFonts w:ascii="Verdana" w:eastAsia="MS Mincho" w:hAnsi="Verdana"/>
      <w:sz w:val="22"/>
      <w:lang w:eastAsia="ja-JP"/>
    </w:rPr>
  </w:style>
  <w:style w:type="paragraph" w:customStyle="1" w:styleId="TableColumn">
    <w:name w:val="Table Column"/>
    <w:basedOn w:val="Normal"/>
    <w:qFormat/>
    <w:pPr>
      <w:spacing w:before="120" w:after="120"/>
      <w:jc w:val="both"/>
    </w:pPr>
    <w:rPr>
      <w:rFonts w:ascii="Verdana" w:hAnsi="Verdana"/>
      <w:b/>
      <w:sz w:val="20"/>
      <w:lang w:bidi="he-IL"/>
    </w:rPr>
  </w:style>
  <w:style w:type="paragraph" w:customStyle="1" w:styleId="Heady">
    <w:name w:val="Heady"/>
    <w:basedOn w:val="Normal"/>
    <w:qFormat/>
    <w:pPr>
      <w:tabs>
        <w:tab w:val="left" w:pos="360"/>
      </w:tabs>
      <w:jc w:val="both"/>
    </w:pPr>
    <w:rPr>
      <w:sz w:val="22"/>
      <w:lang w:bidi="he-IL"/>
    </w:rPr>
  </w:style>
  <w:style w:type="paragraph" w:customStyle="1" w:styleId="lus-standard">
    <w:name w:val="lus-standard"/>
    <w:basedOn w:val="Normal"/>
    <w:qFormat/>
    <w:pPr>
      <w:jc w:val="both"/>
    </w:pPr>
    <w:rPr>
      <w:rFonts w:ascii="Verdana" w:hAnsi="Verdana"/>
      <w:sz w:val="22"/>
      <w:lang w:val="en-GB"/>
    </w:rPr>
  </w:style>
  <w:style w:type="paragraph" w:customStyle="1" w:styleId="LineHeading">
    <w:name w:val="LineHeading"/>
    <w:basedOn w:val="Normal"/>
    <w:next w:val="Normal"/>
    <w:qFormat/>
    <w:pPr>
      <w:pBdr>
        <w:bottom w:val="single" w:sz="4" w:space="1" w:color="auto"/>
      </w:pBdr>
      <w:jc w:val="both"/>
    </w:pPr>
    <w:rPr>
      <w:rFonts w:ascii="Verdana" w:hAnsi="Verdana"/>
      <w:b/>
      <w:sz w:val="22"/>
    </w:rPr>
  </w:style>
  <w:style w:type="paragraph" w:customStyle="1" w:styleId="a">
    <w:name w:val="'"/>
    <w:basedOn w:val="Normal"/>
    <w:qFormat/>
    <w:rPr>
      <w:rFonts w:ascii="Verdana" w:hAnsi="Verdana"/>
      <w:sz w:val="22"/>
    </w:rPr>
  </w:style>
  <w:style w:type="paragraph" w:customStyle="1" w:styleId="tablebullets0">
    <w:name w:val="table bullets"/>
    <w:basedOn w:val="Normal"/>
    <w:qFormat/>
    <w:pPr>
      <w:tabs>
        <w:tab w:val="left" w:pos="360"/>
      </w:tabs>
      <w:spacing w:after="60"/>
      <w:ind w:left="360" w:hanging="360"/>
    </w:pPr>
    <w:rPr>
      <w:rFonts w:ascii="Verdana" w:hAnsi="Verdana"/>
      <w:sz w:val="22"/>
    </w:rPr>
  </w:style>
  <w:style w:type="paragraph" w:customStyle="1" w:styleId="Heading1CB">
    <w:name w:val="Heading 1 CB"/>
    <w:basedOn w:val="Normal"/>
    <w:qFormat/>
    <w:pPr>
      <w:widowControl w:val="0"/>
    </w:pPr>
    <w:rPr>
      <w:b/>
      <w:sz w:val="22"/>
    </w:rPr>
  </w:style>
  <w:style w:type="paragraph" w:customStyle="1" w:styleId="TableHeading">
    <w:name w:val="Table Heading"/>
    <w:basedOn w:val="Normal"/>
    <w:qFormat/>
    <w:pPr>
      <w:overflowPunct w:val="0"/>
      <w:autoSpaceDE w:val="0"/>
      <w:autoSpaceDN w:val="0"/>
      <w:adjustRightInd w:val="0"/>
      <w:spacing w:before="60" w:after="60" w:line="280" w:lineRule="atLeast"/>
      <w:textAlignment w:val="baseline"/>
    </w:pPr>
    <w:rPr>
      <w:rFonts w:ascii="Verdana" w:hAnsi="Verdana"/>
      <w:b/>
      <w:sz w:val="22"/>
      <w:szCs w:val="24"/>
      <w:lang w:val="en-GB"/>
    </w:rPr>
  </w:style>
  <w:style w:type="paragraph" w:customStyle="1" w:styleId="Default">
    <w:name w:val="Default"/>
    <w:qFormat/>
    <w:pPr>
      <w:widowControl w:val="0"/>
      <w:autoSpaceDE w:val="0"/>
      <w:autoSpaceDN w:val="0"/>
      <w:adjustRightInd w:val="0"/>
    </w:pPr>
    <w:rPr>
      <w:rFonts w:ascii="Futura Light" w:eastAsia="Times New Roman" w:hAnsi="Futura Light"/>
      <w:color w:val="000000"/>
      <w:sz w:val="24"/>
      <w:szCs w:val="24"/>
      <w:lang w:val="en-US" w:eastAsia="en-US"/>
    </w:rPr>
  </w:style>
  <w:style w:type="paragraph" w:customStyle="1" w:styleId="AppendixHeading3">
    <w:name w:val="Appendix Heading 3"/>
    <w:qFormat/>
    <w:pPr>
      <w:numPr>
        <w:ilvl w:val="1"/>
        <w:numId w:val="22"/>
      </w:numPr>
    </w:pPr>
    <w:rPr>
      <w:rFonts w:ascii="Verdana" w:eastAsia="Times New Roman" w:hAnsi="Verdana"/>
      <w:b/>
      <w:sz w:val="24"/>
      <w:lang w:val="en-US" w:eastAsia="en-US"/>
    </w:rPr>
  </w:style>
  <w:style w:type="paragraph" w:customStyle="1" w:styleId="CM32">
    <w:name w:val="CM32"/>
    <w:basedOn w:val="Default"/>
    <w:next w:val="Default"/>
    <w:qFormat/>
    <w:pPr>
      <w:spacing w:after="380"/>
    </w:pPr>
    <w:rPr>
      <w:color w:val="auto"/>
    </w:rPr>
  </w:style>
  <w:style w:type="paragraph" w:customStyle="1" w:styleId="CM33">
    <w:name w:val="CM33"/>
    <w:basedOn w:val="Default"/>
    <w:next w:val="Default"/>
    <w:qFormat/>
    <w:pPr>
      <w:spacing w:after="478"/>
    </w:pPr>
    <w:rPr>
      <w:color w:val="auto"/>
    </w:rPr>
  </w:style>
  <w:style w:type="paragraph" w:customStyle="1" w:styleId="CM39">
    <w:name w:val="CM39"/>
    <w:basedOn w:val="Default"/>
    <w:next w:val="Default"/>
    <w:qFormat/>
    <w:pPr>
      <w:spacing w:after="123"/>
    </w:pPr>
    <w:rPr>
      <w:color w:val="auto"/>
    </w:rPr>
  </w:style>
  <w:style w:type="paragraph" w:customStyle="1" w:styleId="CM42">
    <w:name w:val="CM42"/>
    <w:basedOn w:val="Default"/>
    <w:next w:val="Default"/>
    <w:qFormat/>
    <w:pPr>
      <w:spacing w:after="293"/>
    </w:pPr>
    <w:rPr>
      <w:color w:val="auto"/>
    </w:rPr>
  </w:style>
  <w:style w:type="character" w:customStyle="1" w:styleId="WW8Num15z2">
    <w:name w:val="WW8Num15z2"/>
    <w:qFormat/>
    <w:rPr>
      <w:rFonts w:ascii="Wingdings" w:hAnsi="Wingdings"/>
    </w:rPr>
  </w:style>
  <w:style w:type="paragraph" w:customStyle="1" w:styleId="CM45">
    <w:name w:val="CM45"/>
    <w:basedOn w:val="Default"/>
    <w:next w:val="Default"/>
    <w:qFormat/>
    <w:pPr>
      <w:spacing w:after="550"/>
    </w:pPr>
    <w:rPr>
      <w:color w:val="auto"/>
    </w:rPr>
  </w:style>
  <w:style w:type="paragraph" w:customStyle="1" w:styleId="CM9">
    <w:name w:val="CM9"/>
    <w:basedOn w:val="Default"/>
    <w:next w:val="Default"/>
    <w:qFormat/>
    <w:pPr>
      <w:spacing w:line="246" w:lineRule="atLeast"/>
    </w:pPr>
    <w:rPr>
      <w:color w:val="auto"/>
    </w:rPr>
  </w:style>
  <w:style w:type="paragraph" w:customStyle="1" w:styleId="CM40">
    <w:name w:val="CM40"/>
    <w:basedOn w:val="Default"/>
    <w:next w:val="Default"/>
    <w:qFormat/>
    <w:pPr>
      <w:spacing w:after="670"/>
    </w:pPr>
    <w:rPr>
      <w:color w:val="auto"/>
    </w:rPr>
  </w:style>
  <w:style w:type="paragraph" w:customStyle="1" w:styleId="CM41">
    <w:name w:val="CM41"/>
    <w:basedOn w:val="Default"/>
    <w:next w:val="Default"/>
    <w:qFormat/>
    <w:pPr>
      <w:spacing w:after="615"/>
    </w:pPr>
    <w:rPr>
      <w:color w:val="auto"/>
    </w:rPr>
  </w:style>
  <w:style w:type="paragraph" w:customStyle="1" w:styleId="CM13">
    <w:name w:val="CM13"/>
    <w:basedOn w:val="Default"/>
    <w:next w:val="Default"/>
    <w:qFormat/>
    <w:pPr>
      <w:spacing w:line="248" w:lineRule="atLeast"/>
    </w:pPr>
    <w:rPr>
      <w:color w:val="auto"/>
    </w:rPr>
  </w:style>
  <w:style w:type="paragraph" w:customStyle="1" w:styleId="CM43">
    <w:name w:val="CM43"/>
    <w:basedOn w:val="Default"/>
    <w:next w:val="Default"/>
    <w:qFormat/>
    <w:pPr>
      <w:spacing w:after="193"/>
    </w:pPr>
    <w:rPr>
      <w:color w:val="auto"/>
    </w:rPr>
  </w:style>
  <w:style w:type="paragraph" w:customStyle="1" w:styleId="CM46">
    <w:name w:val="CM46"/>
    <w:basedOn w:val="Default"/>
    <w:next w:val="Default"/>
    <w:qFormat/>
    <w:pPr>
      <w:spacing w:after="240"/>
    </w:pPr>
    <w:rPr>
      <w:color w:val="auto"/>
    </w:rPr>
  </w:style>
  <w:style w:type="paragraph" w:customStyle="1" w:styleId="CM44">
    <w:name w:val="CM44"/>
    <w:basedOn w:val="Default"/>
    <w:next w:val="Default"/>
    <w:qFormat/>
    <w:pPr>
      <w:spacing w:after="60"/>
    </w:pPr>
    <w:rPr>
      <w:color w:val="auto"/>
    </w:rPr>
  </w:style>
  <w:style w:type="paragraph" w:customStyle="1" w:styleId="CM60">
    <w:name w:val="CM60"/>
    <w:basedOn w:val="Normal"/>
    <w:next w:val="Normal"/>
    <w:qFormat/>
    <w:pPr>
      <w:widowControl w:val="0"/>
      <w:autoSpaceDE w:val="0"/>
      <w:autoSpaceDN w:val="0"/>
      <w:adjustRightInd w:val="0"/>
      <w:spacing w:after="130"/>
    </w:pPr>
    <w:rPr>
      <w:rFonts w:ascii="Futura Light" w:hAnsi="Futura Light"/>
      <w:sz w:val="20"/>
      <w:szCs w:val="24"/>
    </w:rPr>
  </w:style>
  <w:style w:type="paragraph" w:customStyle="1" w:styleId="CM10">
    <w:name w:val="CM10"/>
    <w:basedOn w:val="Default"/>
    <w:next w:val="Default"/>
    <w:qFormat/>
    <w:pPr>
      <w:spacing w:line="266" w:lineRule="atLeast"/>
    </w:pPr>
    <w:rPr>
      <w:color w:val="auto"/>
      <w:sz w:val="20"/>
    </w:rPr>
  </w:style>
  <w:style w:type="paragraph" w:customStyle="1" w:styleId="CharCarCarCharCharCarCarCharCharCarCarCharCharCharCharCharCharCarCarCharCarCarCharCarCharCarCarCharCharCharCharCharCharCharCharCharChar">
    <w:name w:val="Char Car Car Char Char Car Car Char Char Car Car Char Char Char Char Char Char Car Car Char Car Car Char Car Char Car Car Char Char Char Char Char Char Char Char Char Char"/>
    <w:basedOn w:val="Normal"/>
    <w:qFormat/>
    <w:pPr>
      <w:spacing w:after="160" w:line="240" w:lineRule="exact"/>
    </w:pPr>
    <w:rPr>
      <w:rFonts w:ascii="Verdana" w:hAnsi="Verdana"/>
      <w:sz w:val="20"/>
    </w:rPr>
  </w:style>
  <w:style w:type="paragraph" w:customStyle="1" w:styleId="StyleHeading2LatinTimesNewRomanComplexTimesNewRoman1">
    <w:name w:val="Style Heading 2 + (Latin) Times New Roman (Complex) Times New Roman1"/>
    <w:basedOn w:val="Heading2"/>
    <w:qFormat/>
    <w:pPr>
      <w:numPr>
        <w:numId w:val="23"/>
      </w:numPr>
      <w:spacing w:after="120" w:line="240" w:lineRule="auto"/>
    </w:pPr>
    <w:rPr>
      <w:rFonts w:ascii="Times New Roman" w:hAnsi="Times New Roman"/>
      <w:b/>
      <w:bCs/>
      <w:kern w:val="28"/>
      <w:sz w:val="24"/>
      <w:szCs w:val="24"/>
      <w:lang w:val="en-GB"/>
    </w:rPr>
  </w:style>
  <w:style w:type="character" w:customStyle="1" w:styleId="BalloonTextChar">
    <w:name w:val="Balloon Text Char"/>
    <w:link w:val="BalloonText"/>
    <w:qFormat/>
    <w:rPr>
      <w:rFonts w:ascii="Tahoma" w:hAnsi="Tahoma" w:cs="Tahoma"/>
      <w:sz w:val="16"/>
      <w:szCs w:val="16"/>
    </w:rPr>
  </w:style>
  <w:style w:type="character" w:customStyle="1" w:styleId="TitleChar">
    <w:name w:val="Title Char"/>
    <w:link w:val="Title"/>
    <w:qFormat/>
    <w:rPr>
      <w:rFonts w:ascii="Verdana" w:hAnsi="Verdana"/>
      <w:b/>
      <w:snapToGrid w:val="0"/>
      <w:sz w:val="44"/>
    </w:rPr>
  </w:style>
  <w:style w:type="paragraph" w:customStyle="1" w:styleId="BodyText20">
    <w:name w:val="Body Text2"/>
    <w:qFormat/>
    <w:pPr>
      <w:spacing w:line="360" w:lineRule="auto"/>
      <w:ind w:right="-180"/>
      <w:jc w:val="both"/>
    </w:pPr>
    <w:rPr>
      <w:rFonts w:eastAsia="Times New Roman"/>
      <w:bCs/>
      <w:sz w:val="24"/>
      <w:szCs w:val="24"/>
      <w:lang w:val="en-GB" w:eastAsia="en-US"/>
    </w:rPr>
  </w:style>
  <w:style w:type="paragraph" w:customStyle="1" w:styleId="Normal120">
    <w:name w:val="Normal12"/>
    <w:basedOn w:val="Normal"/>
    <w:qFormat/>
    <w:pPr>
      <w:spacing w:before="120" w:after="120"/>
      <w:jc w:val="both"/>
    </w:pPr>
    <w:rPr>
      <w:rFonts w:ascii="Arial" w:hAnsi="Arial"/>
      <w:sz w:val="20"/>
      <w:lang w:val="en-GB"/>
    </w:rPr>
  </w:style>
  <w:style w:type="paragraph" w:customStyle="1" w:styleId="Bullet4">
    <w:name w:val="Bullet4"/>
    <w:basedOn w:val="Normal"/>
    <w:qFormat/>
    <w:pPr>
      <w:spacing w:line="360" w:lineRule="auto"/>
      <w:jc w:val="both"/>
    </w:pPr>
    <w:rPr>
      <w:rFonts w:ascii="Arial" w:hAnsi="Arial"/>
      <w:lang w:val="en-GB"/>
    </w:rPr>
  </w:style>
  <w:style w:type="paragraph" w:customStyle="1" w:styleId="CharCarCarChar">
    <w:name w:val="Char Car Car Char"/>
    <w:basedOn w:val="Normal"/>
    <w:qFormat/>
    <w:pPr>
      <w:spacing w:after="160" w:line="240" w:lineRule="exact"/>
    </w:pPr>
    <w:rPr>
      <w:rFonts w:ascii="Verdana" w:hAnsi="Verdana"/>
      <w:sz w:val="20"/>
    </w:rPr>
  </w:style>
  <w:style w:type="paragraph" w:styleId="ListParagraph">
    <w:name w:val="List Paragraph"/>
    <w:basedOn w:val="Normal"/>
    <w:uiPriority w:val="1"/>
    <w:qFormat/>
    <w:pPr>
      <w:ind w:left="720"/>
      <w:jc w:val="both"/>
    </w:pPr>
    <w:rPr>
      <w:rFonts w:ascii="Verdana" w:hAnsi="Verdana"/>
      <w:sz w:val="22"/>
    </w:rPr>
  </w:style>
  <w:style w:type="character" w:customStyle="1" w:styleId="BodyTextChar">
    <w:name w:val="Body Text Char"/>
    <w:link w:val="BodyText"/>
    <w:qFormat/>
    <w:rPr>
      <w:sz w:val="24"/>
      <w:lang w:val="en-GB"/>
    </w:rPr>
  </w:style>
  <w:style w:type="paragraph" w:customStyle="1" w:styleId="TableNormal1">
    <w:name w:val="Table Normal1"/>
    <w:basedOn w:val="Normal"/>
    <w:qFormat/>
    <w:pPr>
      <w:spacing w:before="60" w:after="60"/>
      <w:jc w:val="both"/>
    </w:pPr>
    <w:rPr>
      <w:rFonts w:ascii="Arial" w:hAnsi="Arial" w:cs="Angsana New"/>
      <w:sz w:val="22"/>
      <w:lang w:val="en-GB"/>
    </w:rPr>
  </w:style>
  <w:style w:type="character" w:customStyle="1" w:styleId="object">
    <w:name w:val="object"/>
    <w:qFormat/>
    <w:rPr>
      <w:i/>
      <w:iCs/>
    </w:rPr>
  </w:style>
  <w:style w:type="paragraph" w:customStyle="1" w:styleId="Para1CharCharChar">
    <w:name w:val="Para 1 Char Char Char"/>
    <w:basedOn w:val="Normal"/>
    <w:link w:val="Para1CharCharCharChar"/>
    <w:qFormat/>
    <w:pPr>
      <w:tabs>
        <w:tab w:val="left" w:pos="720"/>
      </w:tabs>
      <w:spacing w:after="120" w:line="360" w:lineRule="auto"/>
      <w:ind w:left="720" w:hanging="720"/>
      <w:jc w:val="both"/>
    </w:pPr>
    <w:rPr>
      <w:rFonts w:ascii="Arial" w:hAnsi="Arial"/>
      <w:lang w:val="en-GB" w:eastAsia="ja-JP"/>
    </w:rPr>
  </w:style>
  <w:style w:type="character" w:customStyle="1" w:styleId="Para1CharCharCharChar">
    <w:name w:val="Para 1 Char Char Char Char"/>
    <w:link w:val="Para1CharCharChar"/>
    <w:qFormat/>
    <w:rPr>
      <w:rFonts w:ascii="Arial" w:hAnsi="Arial"/>
      <w:sz w:val="24"/>
      <w:lang w:val="en-GB" w:eastAsia="ja-JP" w:bidi="ar-SA"/>
    </w:rPr>
  </w:style>
  <w:style w:type="character" w:customStyle="1" w:styleId="NormalWebChar">
    <w:name w:val="Normal (Web) Char"/>
    <w:link w:val="NormalWeb"/>
    <w:qFormat/>
    <w:locked/>
    <w:rPr>
      <w:sz w:val="22"/>
      <w:lang w:val="en-AU"/>
    </w:rPr>
  </w:style>
  <w:style w:type="paragraph" w:customStyle="1" w:styleId="Revision1">
    <w:name w:val="Revision1"/>
    <w:hidden/>
    <w:uiPriority w:val="99"/>
    <w:semiHidden/>
    <w:qFormat/>
    <w:rPr>
      <w:rFonts w:eastAsia="Times New Roman"/>
      <w:sz w:val="24"/>
      <w:lang w:val="en-US" w:eastAsia="en-US"/>
    </w:rPr>
  </w:style>
  <w:style w:type="character" w:customStyle="1" w:styleId="HeaderChar">
    <w:name w:val="Header Char"/>
    <w:basedOn w:val="DefaultParagraphFont"/>
    <w:link w:val="Header"/>
    <w:uiPriority w:val="99"/>
    <w:qFormat/>
    <w:rPr>
      <w:sz w:val="24"/>
    </w:rPr>
  </w:style>
  <w:style w:type="paragraph" w:customStyle="1" w:styleId="TOCHeading1">
    <w:name w:val="TOC Heading1"/>
    <w:basedOn w:val="Heading1"/>
    <w:next w:val="Normal"/>
    <w:uiPriority w:val="39"/>
    <w:unhideWhenUsed/>
    <w:qFormat/>
    <w:pPr>
      <w:keepLines/>
      <w:numPr>
        <w:numId w:val="0"/>
      </w:numPr>
      <w:spacing w:before="480" w:after="0" w:line="240"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WW-CommentText">
    <w:name w:val="WW-Comment Text"/>
    <w:basedOn w:val="Normal"/>
    <w:qFormat/>
    <w:pPr>
      <w:suppressAutoHyphens/>
    </w:pPr>
    <w:rPr>
      <w:sz w:val="20"/>
      <w:lang w:eastAsia="ar-SA"/>
    </w:rPr>
  </w:style>
  <w:style w:type="paragraph" w:customStyle="1" w:styleId="TableText0">
    <w:name w:val="TableText"/>
    <w:basedOn w:val="Normal"/>
    <w:qFormat/>
    <w:pPr>
      <w:spacing w:before="120" w:after="80" w:line="240" w:lineRule="exact"/>
      <w:ind w:right="72"/>
    </w:pPr>
    <w:rPr>
      <w:rFonts w:ascii="Arial" w:hAnsi="Arial"/>
      <w:sz w:val="20"/>
    </w:rPr>
  </w:style>
  <w:style w:type="character" w:customStyle="1" w:styleId="FooterChar">
    <w:name w:val="Footer Char"/>
    <w:basedOn w:val="DefaultParagraphFont"/>
    <w:link w:val="Footer"/>
    <w:uiPriority w:val="99"/>
    <w:qFormat/>
    <w:rPr>
      <w:sz w:val="24"/>
    </w:rPr>
  </w:style>
  <w:style w:type="character" w:customStyle="1" w:styleId="09TableContent1Zchn">
    <w:name w:val="09_Table_Content_1 Zchn"/>
    <w:basedOn w:val="DefaultParagraphFont"/>
    <w:link w:val="09TableContent1"/>
    <w:qFormat/>
    <w:rPr>
      <w:rFonts w:ascii="Arial" w:hAnsi="Arial"/>
      <w:szCs w:val="22"/>
      <w:lang w:val="en-GB"/>
    </w:rPr>
  </w:style>
  <w:style w:type="paragraph" w:customStyle="1" w:styleId="09TableContent1">
    <w:name w:val="09_Table_Content_1"/>
    <w:basedOn w:val="Normal"/>
    <w:link w:val="09TableContent1Zchn"/>
    <w:qFormat/>
    <w:pPr>
      <w:spacing w:line="260" w:lineRule="exact"/>
    </w:pPr>
    <w:rPr>
      <w:rFonts w:ascii="Arial" w:hAnsi="Arial"/>
      <w:sz w:val="20"/>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791191">
      <w:bodyDiv w:val="1"/>
      <w:marLeft w:val="0"/>
      <w:marRight w:val="0"/>
      <w:marTop w:val="0"/>
      <w:marBottom w:val="0"/>
      <w:divBdr>
        <w:top w:val="none" w:sz="0" w:space="0" w:color="auto"/>
        <w:left w:val="none" w:sz="0" w:space="0" w:color="auto"/>
        <w:bottom w:val="none" w:sz="0" w:space="0" w:color="auto"/>
        <w:right w:val="none" w:sz="0" w:space="0" w:color="auto"/>
      </w:divBdr>
    </w:div>
    <w:div w:id="645202397">
      <w:bodyDiv w:val="1"/>
      <w:marLeft w:val="0"/>
      <w:marRight w:val="0"/>
      <w:marTop w:val="0"/>
      <w:marBottom w:val="0"/>
      <w:divBdr>
        <w:top w:val="none" w:sz="0" w:space="0" w:color="auto"/>
        <w:left w:val="none" w:sz="0" w:space="0" w:color="auto"/>
        <w:bottom w:val="none" w:sz="0" w:space="0" w:color="auto"/>
        <w:right w:val="none" w:sz="0" w:space="0" w:color="auto"/>
      </w:divBdr>
    </w:div>
    <w:div w:id="167480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agar\Desktop\Hikma%20QM%20Business%20Blueprint%20v%201.2%20-%20Q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B83395-9A59-4EF9-805E-C988C37D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Hikma QM Business Blueprint v 1.2 - QM</Template>
  <TotalTime>2</TotalTime>
  <Pages>3</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As Is Document - Template</vt:lpstr>
    </vt:vector>
  </TitlesOfParts>
  <Company>Wipro</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Is Document - Template</dc:title>
  <dc:creator>Vinod VidyaSagar</dc:creator>
  <cp:lastModifiedBy>Divyanshu Chouhan</cp:lastModifiedBy>
  <cp:revision>3</cp:revision>
  <cp:lastPrinted>2010-07-19T08:40:00Z</cp:lastPrinted>
  <dcterms:created xsi:type="dcterms:W3CDTF">2025-09-25T13:00:00Z</dcterms:created>
  <dcterms:modified xsi:type="dcterms:W3CDTF">2025-09-25T13:04:00Z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Ver B</vt:lpwstr>
  </property>
  <property fmtid="{D5CDD505-2E9C-101B-9397-08002B2CF9AE}" pid="3" name="KSOProductBuildVer">
    <vt:lpwstr>1033-11.2.0.11516</vt:lpwstr>
  </property>
  <property fmtid="{D5CDD505-2E9C-101B-9397-08002B2CF9AE}" pid="4" name="ICV">
    <vt:lpwstr>16013EB1557949E5BE6F41FAE57A02A1</vt:lpwstr>
  </property>
</Properties>
</file>