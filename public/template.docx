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6704"/>
      </w:tblGrid>
      <w:tr w:rsidR="004B62A5" w:rsidRPr="00DF3F4D" w14:paraId="7270A85E" w14:textId="77777777" w:rsidTr="00EF153E">
        <w:trPr>
          <w:trHeight w:val="346"/>
        </w:trPr>
        <w:tc>
          <w:tcPr>
            <w:tcW w:w="2628" w:type="dxa"/>
          </w:tcPr>
          <w:p w14:paraId="5F88875C" w14:textId="77777777" w:rsidR="004B62A5" w:rsidRPr="00DF3F4D" w:rsidRDefault="00E12FDB" w:rsidP="00B86B5A">
            <w:pPr>
              <w:ind w:left="142"/>
              <w:rPr>
                <w:rFonts w:ascii="Arial" w:hAnsi="Arial" w:cs="Arial"/>
                <w:b/>
                <w:sz w:val="22"/>
                <w:szCs w:val="22"/>
              </w:rPr>
            </w:pPr>
            <w:r w:rsidRPr="00DF3F4D">
              <w:rPr>
                <w:rFonts w:ascii="Arial" w:hAnsi="Arial" w:cs="Arial"/>
                <w:b/>
                <w:sz w:val="22"/>
                <w:szCs w:val="22"/>
              </w:rPr>
              <w:t>Cl</w:t>
            </w:r>
            <w:r w:rsidR="004B62A5" w:rsidRPr="00DF3F4D">
              <w:rPr>
                <w:rFonts w:ascii="Arial" w:hAnsi="Arial" w:cs="Arial"/>
                <w:b/>
                <w:sz w:val="22"/>
                <w:szCs w:val="22"/>
              </w:rPr>
              <w:t>ient name</w:t>
            </w:r>
          </w:p>
        </w:tc>
        <w:tc>
          <w:tcPr>
            <w:tcW w:w="6704" w:type="dxa"/>
          </w:tcPr>
          <w:p w14:paraId="13BDC664" w14:textId="4F3DED8E" w:rsidR="004B62A5" w:rsidRPr="00DF3F4D" w:rsidRDefault="00840A62" w:rsidP="00B86B5A">
            <w:pPr>
              <w:tabs>
                <w:tab w:val="left" w:pos="2570"/>
              </w:tabs>
              <w:ind w:left="142"/>
              <w:rPr>
                <w:rFonts w:ascii="Arial" w:hAnsi="Arial" w:cs="Arial"/>
                <w:sz w:val="22"/>
                <w:szCs w:val="22"/>
              </w:rPr>
            </w:pPr>
            <w:r w:rsidRPr="00DF3F4D">
              <w:rPr>
                <w:color w:val="000000"/>
                <w:sz w:val="22"/>
                <w:szCs w:val="22"/>
              </w:rPr>
              <w:t>{</w:t>
            </w:r>
            <w:proofErr w:type="spellStart"/>
            <w:r w:rsidRPr="00DF3F4D">
              <w:rPr>
                <w:color w:val="000000"/>
                <w:sz w:val="22"/>
                <w:szCs w:val="22"/>
              </w:rPr>
              <w:t>Client</w:t>
            </w:r>
            <w:r w:rsidR="0048710B">
              <w:rPr>
                <w:color w:val="000000"/>
                <w:sz w:val="22"/>
                <w:szCs w:val="22"/>
              </w:rPr>
              <w:t>_</w:t>
            </w:r>
            <w:r w:rsidRPr="00DF3F4D">
              <w:rPr>
                <w:color w:val="000000"/>
                <w:sz w:val="22"/>
                <w:szCs w:val="22"/>
              </w:rPr>
              <w:t>name</w:t>
            </w:r>
            <w:proofErr w:type="spellEnd"/>
            <w:r w:rsidRPr="00DF3F4D">
              <w:rPr>
                <w:color w:val="000000"/>
                <w:sz w:val="22"/>
                <w:szCs w:val="22"/>
              </w:rPr>
              <w:t>}</w:t>
            </w:r>
          </w:p>
        </w:tc>
      </w:tr>
      <w:tr w:rsidR="00621069" w:rsidRPr="00DF3F4D" w14:paraId="177E4D16" w14:textId="77777777" w:rsidTr="00EF153E">
        <w:trPr>
          <w:trHeight w:val="328"/>
        </w:trPr>
        <w:tc>
          <w:tcPr>
            <w:tcW w:w="2628" w:type="dxa"/>
          </w:tcPr>
          <w:p w14:paraId="66F80745" w14:textId="77777777" w:rsidR="00621069" w:rsidRPr="00DF3F4D" w:rsidRDefault="00621069" w:rsidP="00B86B5A">
            <w:pPr>
              <w:ind w:left="142"/>
              <w:rPr>
                <w:rFonts w:ascii="Arial" w:hAnsi="Arial" w:cs="Arial"/>
                <w:b/>
                <w:sz w:val="22"/>
                <w:szCs w:val="22"/>
              </w:rPr>
            </w:pPr>
            <w:r w:rsidRPr="00DF3F4D">
              <w:rPr>
                <w:rFonts w:ascii="Arial" w:hAnsi="Arial" w:cs="Arial"/>
                <w:b/>
                <w:sz w:val="22"/>
                <w:szCs w:val="22"/>
              </w:rPr>
              <w:t>Project name</w:t>
            </w:r>
          </w:p>
        </w:tc>
        <w:tc>
          <w:tcPr>
            <w:tcW w:w="6704" w:type="dxa"/>
          </w:tcPr>
          <w:p w14:paraId="543BDC46" w14:textId="486BEB81" w:rsidR="00621069" w:rsidRPr="00DF3F4D" w:rsidRDefault="00840A62" w:rsidP="00B86B5A">
            <w:pPr>
              <w:tabs>
                <w:tab w:val="left" w:pos="1720"/>
              </w:tabs>
              <w:ind w:left="142"/>
              <w:rPr>
                <w:rFonts w:ascii="Arial" w:hAnsi="Arial" w:cs="Arial"/>
                <w:sz w:val="22"/>
                <w:szCs w:val="22"/>
              </w:rPr>
            </w:pPr>
            <w:r w:rsidRPr="00DF3F4D">
              <w:rPr>
                <w:color w:val="000000"/>
                <w:sz w:val="22"/>
                <w:szCs w:val="22"/>
              </w:rPr>
              <w:t>{</w:t>
            </w:r>
            <w:proofErr w:type="spellStart"/>
            <w:r w:rsidRPr="00DF3F4D">
              <w:rPr>
                <w:color w:val="000000"/>
                <w:sz w:val="22"/>
                <w:szCs w:val="22"/>
              </w:rPr>
              <w:t>Client</w:t>
            </w:r>
            <w:r w:rsidR="0048710B">
              <w:rPr>
                <w:color w:val="000000"/>
                <w:sz w:val="22"/>
                <w:szCs w:val="22"/>
              </w:rPr>
              <w:t>_</w:t>
            </w:r>
            <w:r w:rsidRPr="00DF3F4D">
              <w:rPr>
                <w:color w:val="000000"/>
                <w:sz w:val="22"/>
                <w:szCs w:val="22"/>
              </w:rPr>
              <w:t>name</w:t>
            </w:r>
            <w:proofErr w:type="spellEnd"/>
            <w:r w:rsidRPr="00DF3F4D">
              <w:rPr>
                <w:color w:val="000000"/>
                <w:sz w:val="22"/>
                <w:szCs w:val="22"/>
              </w:rPr>
              <w:t>}</w:t>
            </w:r>
          </w:p>
        </w:tc>
      </w:tr>
      <w:tr w:rsidR="00621069" w:rsidRPr="00DF3F4D" w14:paraId="4E1E7E82" w14:textId="77777777" w:rsidTr="00EF153E">
        <w:trPr>
          <w:trHeight w:val="328"/>
        </w:trPr>
        <w:tc>
          <w:tcPr>
            <w:tcW w:w="2628" w:type="dxa"/>
          </w:tcPr>
          <w:p w14:paraId="63600ECB" w14:textId="77777777" w:rsidR="00621069" w:rsidRPr="00DF3F4D" w:rsidRDefault="00621069" w:rsidP="00B86B5A">
            <w:pPr>
              <w:ind w:left="142"/>
              <w:rPr>
                <w:rFonts w:ascii="Arial" w:hAnsi="Arial" w:cs="Arial"/>
                <w:b/>
                <w:sz w:val="22"/>
                <w:szCs w:val="22"/>
              </w:rPr>
            </w:pPr>
            <w:r w:rsidRPr="00DF3F4D">
              <w:rPr>
                <w:rFonts w:ascii="Arial" w:hAnsi="Arial" w:cs="Arial"/>
                <w:b/>
                <w:sz w:val="22"/>
                <w:szCs w:val="22"/>
              </w:rPr>
              <w:t>Module</w:t>
            </w:r>
          </w:p>
        </w:tc>
        <w:tc>
          <w:tcPr>
            <w:tcW w:w="6704" w:type="dxa"/>
          </w:tcPr>
          <w:p w14:paraId="77247EB9" w14:textId="4F3A622F" w:rsidR="00621069" w:rsidRPr="00DF3F4D" w:rsidRDefault="00840A62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  <w:r w:rsidRPr="00DF3F4D">
              <w:rPr>
                <w:color w:val="000000"/>
                <w:sz w:val="22"/>
                <w:szCs w:val="22"/>
              </w:rPr>
              <w:t>{Module}</w:t>
            </w:r>
          </w:p>
        </w:tc>
      </w:tr>
      <w:tr w:rsidR="00621069" w:rsidRPr="00DF3F4D" w14:paraId="668D681C" w14:textId="77777777" w:rsidTr="00EF153E">
        <w:trPr>
          <w:trHeight w:val="328"/>
        </w:trPr>
        <w:tc>
          <w:tcPr>
            <w:tcW w:w="2628" w:type="dxa"/>
          </w:tcPr>
          <w:p w14:paraId="02E83272" w14:textId="77777777" w:rsidR="00621069" w:rsidRPr="00DF3F4D" w:rsidRDefault="00621069" w:rsidP="00B86B5A">
            <w:pPr>
              <w:ind w:left="142"/>
              <w:rPr>
                <w:rFonts w:ascii="Arial" w:hAnsi="Arial" w:cs="Arial"/>
                <w:b/>
                <w:sz w:val="22"/>
                <w:szCs w:val="22"/>
              </w:rPr>
            </w:pPr>
            <w:r w:rsidRPr="00DF3F4D">
              <w:rPr>
                <w:rFonts w:ascii="Arial" w:hAnsi="Arial" w:cs="Arial"/>
                <w:b/>
                <w:sz w:val="22"/>
                <w:szCs w:val="22"/>
              </w:rPr>
              <w:t>FS document number</w:t>
            </w:r>
          </w:p>
        </w:tc>
        <w:tc>
          <w:tcPr>
            <w:tcW w:w="6704" w:type="dxa"/>
          </w:tcPr>
          <w:p w14:paraId="20E40480" w14:textId="178531EE" w:rsidR="00621069" w:rsidRPr="00DF3F4D" w:rsidRDefault="00AA3AAB" w:rsidP="00B86B5A">
            <w:pPr>
              <w:ind w:left="142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A3AAB">
              <w:rPr>
                <w:color w:val="000000"/>
                <w:sz w:val="22"/>
                <w:szCs w:val="22"/>
              </w:rPr>
              <w:t>{</w:t>
            </w:r>
            <w:proofErr w:type="spellStart"/>
            <w:r w:rsidRPr="00AA3AAB">
              <w:rPr>
                <w:color w:val="000000"/>
                <w:sz w:val="22"/>
                <w:szCs w:val="22"/>
              </w:rPr>
              <w:t>FS_document_number</w:t>
            </w:r>
            <w:proofErr w:type="spellEnd"/>
            <w:r w:rsidRPr="00AA3AAB">
              <w:rPr>
                <w:color w:val="000000"/>
                <w:sz w:val="22"/>
                <w:szCs w:val="22"/>
              </w:rPr>
              <w:t>}</w:t>
            </w:r>
          </w:p>
        </w:tc>
      </w:tr>
      <w:tr w:rsidR="00621069" w:rsidRPr="00DF3F4D" w14:paraId="33BE06FD" w14:textId="77777777" w:rsidTr="00EF153E">
        <w:trPr>
          <w:trHeight w:val="328"/>
        </w:trPr>
        <w:tc>
          <w:tcPr>
            <w:tcW w:w="2628" w:type="dxa"/>
          </w:tcPr>
          <w:p w14:paraId="59DFE132" w14:textId="77777777" w:rsidR="00621069" w:rsidRPr="00DF3F4D" w:rsidRDefault="00621069" w:rsidP="00B86B5A">
            <w:pPr>
              <w:ind w:left="142"/>
              <w:rPr>
                <w:rFonts w:ascii="Arial" w:hAnsi="Arial" w:cs="Arial"/>
                <w:b/>
                <w:sz w:val="22"/>
                <w:szCs w:val="22"/>
              </w:rPr>
            </w:pPr>
            <w:r w:rsidRPr="00DF3F4D">
              <w:rPr>
                <w:rFonts w:ascii="Arial" w:hAnsi="Arial" w:cs="Arial"/>
                <w:b/>
                <w:sz w:val="22"/>
                <w:szCs w:val="22"/>
              </w:rPr>
              <w:t>TS Document number</w:t>
            </w:r>
          </w:p>
        </w:tc>
        <w:tc>
          <w:tcPr>
            <w:tcW w:w="6704" w:type="dxa"/>
          </w:tcPr>
          <w:p w14:paraId="7CCF31FF" w14:textId="061B2579" w:rsidR="00621069" w:rsidRPr="00DF3F4D" w:rsidRDefault="00840A62" w:rsidP="00B86B5A">
            <w:pPr>
              <w:ind w:left="142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F3F4D">
              <w:rPr>
                <w:color w:val="000000"/>
                <w:sz w:val="22"/>
                <w:szCs w:val="22"/>
              </w:rPr>
              <w:t>{</w:t>
            </w:r>
            <w:proofErr w:type="spellStart"/>
            <w:r w:rsidRPr="00DF3F4D">
              <w:rPr>
                <w:color w:val="000000"/>
                <w:sz w:val="22"/>
                <w:szCs w:val="22"/>
              </w:rPr>
              <w:t>TS</w:t>
            </w:r>
            <w:r w:rsidR="0048710B">
              <w:rPr>
                <w:color w:val="000000"/>
                <w:sz w:val="22"/>
                <w:szCs w:val="22"/>
              </w:rPr>
              <w:t>_</w:t>
            </w:r>
            <w:r w:rsidRPr="00DF3F4D">
              <w:rPr>
                <w:color w:val="000000"/>
                <w:sz w:val="22"/>
                <w:szCs w:val="22"/>
              </w:rPr>
              <w:t>document</w:t>
            </w:r>
            <w:r w:rsidR="00AA3AAB">
              <w:rPr>
                <w:color w:val="000000"/>
                <w:sz w:val="22"/>
                <w:szCs w:val="22"/>
              </w:rPr>
              <w:t>_</w:t>
            </w:r>
            <w:r w:rsidRPr="00DF3F4D">
              <w:rPr>
                <w:color w:val="000000"/>
                <w:sz w:val="22"/>
                <w:szCs w:val="22"/>
              </w:rPr>
              <w:t>number</w:t>
            </w:r>
            <w:proofErr w:type="spellEnd"/>
            <w:r w:rsidRPr="00DF3F4D">
              <w:rPr>
                <w:color w:val="000000"/>
                <w:sz w:val="22"/>
                <w:szCs w:val="22"/>
              </w:rPr>
              <w:t>}</w:t>
            </w:r>
          </w:p>
        </w:tc>
      </w:tr>
      <w:tr w:rsidR="00621069" w:rsidRPr="00DF3F4D" w14:paraId="02E3D936" w14:textId="77777777" w:rsidTr="00EF153E">
        <w:trPr>
          <w:trHeight w:val="346"/>
        </w:trPr>
        <w:tc>
          <w:tcPr>
            <w:tcW w:w="2628" w:type="dxa"/>
          </w:tcPr>
          <w:p w14:paraId="1C1EDB6C" w14:textId="77777777" w:rsidR="00621069" w:rsidRPr="00DF3F4D" w:rsidRDefault="00621069" w:rsidP="00B86B5A">
            <w:pPr>
              <w:ind w:left="142"/>
              <w:rPr>
                <w:rFonts w:ascii="Arial" w:hAnsi="Arial" w:cs="Arial"/>
                <w:b/>
                <w:sz w:val="22"/>
                <w:szCs w:val="22"/>
              </w:rPr>
            </w:pPr>
            <w:r w:rsidRPr="00DF3F4D">
              <w:rPr>
                <w:rFonts w:ascii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6704" w:type="dxa"/>
          </w:tcPr>
          <w:p w14:paraId="66D48AF5" w14:textId="77777777" w:rsidR="00621069" w:rsidRPr="00DF3F4D" w:rsidRDefault="00724271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  <w:r w:rsidRPr="00DF3F4D">
              <w:rPr>
                <w:rFonts w:ascii="Arial" w:hAnsi="Arial" w:cs="Arial"/>
                <w:sz w:val="22"/>
                <w:szCs w:val="22"/>
              </w:rPr>
              <w:t>1</w:t>
            </w:r>
            <w:r w:rsidR="004815AA" w:rsidRPr="00DF3F4D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621069" w:rsidRPr="00DF3F4D" w14:paraId="6900F8A3" w14:textId="77777777" w:rsidTr="00EF153E">
        <w:trPr>
          <w:trHeight w:val="328"/>
        </w:trPr>
        <w:tc>
          <w:tcPr>
            <w:tcW w:w="2628" w:type="dxa"/>
          </w:tcPr>
          <w:p w14:paraId="7A1097EC" w14:textId="77777777" w:rsidR="00621069" w:rsidRPr="00DF3F4D" w:rsidRDefault="00621069" w:rsidP="00B86B5A">
            <w:pPr>
              <w:ind w:left="142"/>
              <w:rPr>
                <w:rFonts w:ascii="Arial" w:hAnsi="Arial" w:cs="Arial"/>
                <w:b/>
                <w:sz w:val="22"/>
                <w:szCs w:val="22"/>
              </w:rPr>
            </w:pPr>
            <w:r w:rsidRPr="00DF3F4D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6704" w:type="dxa"/>
          </w:tcPr>
          <w:p w14:paraId="69A1387D" w14:textId="1CA0DED2" w:rsidR="00621069" w:rsidRPr="00DF3F4D" w:rsidRDefault="00840A62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  <w:r w:rsidRPr="00DF3F4D">
              <w:rPr>
                <w:color w:val="000000"/>
                <w:sz w:val="22"/>
                <w:szCs w:val="22"/>
              </w:rPr>
              <w:t>{Date}</w:t>
            </w:r>
          </w:p>
        </w:tc>
      </w:tr>
      <w:tr w:rsidR="00621069" w:rsidRPr="00DF3F4D" w14:paraId="1D9B7CAC" w14:textId="77777777" w:rsidTr="004815AA">
        <w:trPr>
          <w:trHeight w:val="70"/>
        </w:trPr>
        <w:tc>
          <w:tcPr>
            <w:tcW w:w="2628" w:type="dxa"/>
          </w:tcPr>
          <w:p w14:paraId="654F6E43" w14:textId="77777777" w:rsidR="00621069" w:rsidRPr="00DF3F4D" w:rsidRDefault="00621069" w:rsidP="00B86B5A">
            <w:pPr>
              <w:ind w:left="142"/>
              <w:rPr>
                <w:rFonts w:ascii="Arial" w:hAnsi="Arial" w:cs="Arial"/>
                <w:b/>
                <w:sz w:val="22"/>
                <w:szCs w:val="22"/>
              </w:rPr>
            </w:pPr>
            <w:r w:rsidRPr="00DF3F4D">
              <w:rPr>
                <w:rFonts w:ascii="Arial" w:hAnsi="Arial" w:cs="Arial"/>
                <w:b/>
                <w:sz w:val="22"/>
                <w:szCs w:val="22"/>
              </w:rPr>
              <w:t>Type of development</w:t>
            </w:r>
          </w:p>
        </w:tc>
        <w:tc>
          <w:tcPr>
            <w:tcW w:w="6704" w:type="dxa"/>
          </w:tcPr>
          <w:p w14:paraId="3345F381" w14:textId="00C437DA" w:rsidR="00621069" w:rsidRPr="00DF3F4D" w:rsidRDefault="00840A62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  <w:r w:rsidRPr="00DF3F4D">
              <w:rPr>
                <w:color w:val="000000"/>
                <w:sz w:val="22"/>
                <w:szCs w:val="22"/>
              </w:rPr>
              <w:t>{</w:t>
            </w:r>
            <w:proofErr w:type="spellStart"/>
            <w:r w:rsidRPr="00DF3F4D">
              <w:rPr>
                <w:color w:val="000000"/>
                <w:sz w:val="22"/>
                <w:szCs w:val="22"/>
              </w:rPr>
              <w:t>Type</w:t>
            </w:r>
            <w:r w:rsidR="0048710B">
              <w:rPr>
                <w:color w:val="000000"/>
                <w:sz w:val="22"/>
                <w:szCs w:val="22"/>
              </w:rPr>
              <w:t>_</w:t>
            </w:r>
            <w:r w:rsidRPr="00DF3F4D">
              <w:rPr>
                <w:color w:val="000000"/>
                <w:sz w:val="22"/>
                <w:szCs w:val="22"/>
              </w:rPr>
              <w:t>of</w:t>
            </w:r>
            <w:r w:rsidR="0048710B">
              <w:rPr>
                <w:color w:val="000000"/>
                <w:sz w:val="22"/>
                <w:szCs w:val="22"/>
              </w:rPr>
              <w:t>_</w:t>
            </w:r>
            <w:r w:rsidRPr="00DF3F4D">
              <w:rPr>
                <w:color w:val="000000"/>
                <w:sz w:val="22"/>
                <w:szCs w:val="22"/>
              </w:rPr>
              <w:t>development</w:t>
            </w:r>
            <w:proofErr w:type="spellEnd"/>
            <w:r w:rsidRPr="00DF3F4D">
              <w:rPr>
                <w:color w:val="000000"/>
                <w:sz w:val="22"/>
                <w:szCs w:val="22"/>
              </w:rPr>
              <w:t>}</w:t>
            </w:r>
          </w:p>
        </w:tc>
      </w:tr>
    </w:tbl>
    <w:p w14:paraId="710AA008" w14:textId="77777777" w:rsidR="00914C70" w:rsidRPr="00DF3F4D" w:rsidRDefault="00914C70" w:rsidP="00B86B5A">
      <w:pPr>
        <w:pStyle w:val="07Introduction"/>
        <w:ind w:left="142"/>
        <w:rPr>
          <w:sz w:val="22"/>
          <w:szCs w:val="22"/>
        </w:rPr>
      </w:pPr>
    </w:p>
    <w:p w14:paraId="3FAA5309" w14:textId="77777777" w:rsidR="00914C70" w:rsidRPr="00DF3F4D" w:rsidRDefault="00914C70" w:rsidP="00B86B5A">
      <w:pPr>
        <w:pStyle w:val="07Introduction"/>
        <w:ind w:left="142"/>
        <w:rPr>
          <w:sz w:val="22"/>
          <w:szCs w:val="22"/>
        </w:rPr>
      </w:pPr>
    </w:p>
    <w:p w14:paraId="04404B20" w14:textId="77777777" w:rsidR="001349B2" w:rsidRPr="00DF3F4D" w:rsidRDefault="001349B2" w:rsidP="00B86B5A">
      <w:pPr>
        <w:pStyle w:val="07Introduction"/>
        <w:ind w:left="142"/>
        <w:rPr>
          <w:sz w:val="22"/>
          <w:szCs w:val="22"/>
        </w:rPr>
      </w:pPr>
    </w:p>
    <w:p w14:paraId="318ECFB6" w14:textId="77777777" w:rsidR="001349B2" w:rsidRPr="00DF3F4D" w:rsidRDefault="001349B2" w:rsidP="00B86B5A">
      <w:pPr>
        <w:pStyle w:val="07Introduction"/>
        <w:ind w:left="142"/>
        <w:rPr>
          <w:sz w:val="22"/>
          <w:szCs w:val="22"/>
        </w:rPr>
      </w:pPr>
    </w:p>
    <w:p w14:paraId="4EC33EBA" w14:textId="77777777" w:rsidR="001349B2" w:rsidRPr="00DF3F4D" w:rsidRDefault="001349B2" w:rsidP="00B86B5A">
      <w:pPr>
        <w:pStyle w:val="07Introduction"/>
        <w:ind w:left="142"/>
        <w:rPr>
          <w:sz w:val="22"/>
          <w:szCs w:val="22"/>
        </w:rPr>
      </w:pPr>
    </w:p>
    <w:p w14:paraId="334A3598" w14:textId="77777777" w:rsidR="001349B2" w:rsidRPr="00DF3F4D" w:rsidRDefault="001349B2" w:rsidP="00B86B5A">
      <w:pPr>
        <w:pStyle w:val="07Introduction"/>
        <w:ind w:left="142"/>
        <w:rPr>
          <w:sz w:val="22"/>
          <w:szCs w:val="22"/>
        </w:rPr>
      </w:pPr>
    </w:p>
    <w:p w14:paraId="40F6E1C2" w14:textId="77777777" w:rsidR="001349B2" w:rsidRPr="00DF3F4D" w:rsidRDefault="001349B2" w:rsidP="00B86B5A">
      <w:pPr>
        <w:pStyle w:val="07Introduction"/>
        <w:ind w:left="142"/>
        <w:rPr>
          <w:sz w:val="22"/>
          <w:szCs w:val="22"/>
        </w:rPr>
      </w:pPr>
    </w:p>
    <w:p w14:paraId="5A3FABA3" w14:textId="77777777" w:rsidR="001349B2" w:rsidRPr="00DF3F4D" w:rsidRDefault="001349B2" w:rsidP="00B86B5A">
      <w:pPr>
        <w:pStyle w:val="07Introduction"/>
        <w:ind w:left="142"/>
        <w:rPr>
          <w:sz w:val="22"/>
          <w:szCs w:val="22"/>
        </w:rPr>
      </w:pPr>
    </w:p>
    <w:p w14:paraId="57A87616" w14:textId="77777777" w:rsidR="001349B2" w:rsidRPr="00DF3F4D" w:rsidRDefault="001349B2" w:rsidP="00B86B5A">
      <w:pPr>
        <w:pStyle w:val="07Introduction"/>
        <w:ind w:left="142"/>
        <w:rPr>
          <w:sz w:val="22"/>
          <w:szCs w:val="22"/>
        </w:rPr>
      </w:pPr>
    </w:p>
    <w:p w14:paraId="74C71D14" w14:textId="77777777" w:rsidR="001349B2" w:rsidRPr="00DF3F4D" w:rsidRDefault="001349B2" w:rsidP="00B86B5A">
      <w:pPr>
        <w:pStyle w:val="07Introduction"/>
        <w:ind w:left="142"/>
        <w:rPr>
          <w:sz w:val="22"/>
          <w:szCs w:val="22"/>
        </w:rPr>
      </w:pPr>
    </w:p>
    <w:p w14:paraId="15B38879" w14:textId="77777777" w:rsidR="001349B2" w:rsidRPr="00DF3F4D" w:rsidRDefault="001349B2" w:rsidP="00B86B5A">
      <w:pPr>
        <w:pStyle w:val="07Introduction"/>
        <w:ind w:left="142"/>
        <w:jc w:val="center"/>
        <w:rPr>
          <w:sz w:val="22"/>
          <w:szCs w:val="22"/>
        </w:rPr>
      </w:pPr>
    </w:p>
    <w:p w14:paraId="23873558" w14:textId="77777777" w:rsidR="00914C70" w:rsidRPr="00DF3F4D" w:rsidRDefault="004F7C8C" w:rsidP="00B86B5A">
      <w:pPr>
        <w:ind w:left="142"/>
        <w:rPr>
          <w:rFonts w:ascii="Arial" w:hAnsi="Arial" w:cs="Arial"/>
          <w:b/>
          <w:lang w:val="en-US"/>
        </w:rPr>
      </w:pPr>
      <w:r w:rsidRPr="00DF3F4D">
        <w:rPr>
          <w:rFonts w:ascii="Arial" w:hAnsi="Arial" w:cs="Arial"/>
          <w:b/>
          <w:lang w:val="en-US"/>
        </w:rPr>
        <w:t>Document revision history</w:t>
      </w:r>
    </w:p>
    <w:p w14:paraId="15162AF7" w14:textId="77777777" w:rsidR="004F7C8C" w:rsidRPr="00DF3F4D" w:rsidRDefault="004F7C8C" w:rsidP="00B86B5A">
      <w:pPr>
        <w:ind w:left="142"/>
        <w:rPr>
          <w:rFonts w:ascii="Arial" w:hAnsi="Arial" w:cs="Arial"/>
          <w:sz w:val="22"/>
          <w:szCs w:val="22"/>
          <w:lang w:val="en-US"/>
        </w:rPr>
      </w:pPr>
    </w:p>
    <w:tbl>
      <w:tblPr>
        <w:tblpPr w:leftFromText="180" w:rightFromText="180" w:vertAnchor="page" w:horzAnchor="margin" w:tblpXSpec="center" w:tblpY="6586"/>
        <w:tblW w:w="9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65"/>
        <w:gridCol w:w="2430"/>
        <w:gridCol w:w="2186"/>
        <w:gridCol w:w="2310"/>
      </w:tblGrid>
      <w:tr w:rsidR="004F7C8C" w:rsidRPr="00DF3F4D" w14:paraId="53E084E4" w14:textId="77777777" w:rsidTr="00120901">
        <w:trPr>
          <w:trHeight w:val="360"/>
        </w:trPr>
        <w:tc>
          <w:tcPr>
            <w:tcW w:w="1242" w:type="dxa"/>
            <w:shd w:val="clear" w:color="000000" w:fill="C0C0C0"/>
            <w:hideMark/>
          </w:tcPr>
          <w:p w14:paraId="0E7B0FD7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F3F4D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090" w:type="dxa"/>
            <w:shd w:val="clear" w:color="000000" w:fill="C0C0C0"/>
            <w:hideMark/>
          </w:tcPr>
          <w:p w14:paraId="221B50DF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F3F4D">
              <w:rPr>
                <w:rFonts w:ascii="Arial" w:hAnsi="Arial" w:cs="Arial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430" w:type="dxa"/>
            <w:shd w:val="clear" w:color="000000" w:fill="C0C0C0"/>
            <w:hideMark/>
          </w:tcPr>
          <w:p w14:paraId="0CFA4379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F3F4D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86" w:type="dxa"/>
            <w:shd w:val="clear" w:color="000000" w:fill="C0C0C0"/>
            <w:hideMark/>
          </w:tcPr>
          <w:p w14:paraId="77FB1EDE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F3F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Prepared by </w:t>
            </w:r>
          </w:p>
        </w:tc>
        <w:tc>
          <w:tcPr>
            <w:tcW w:w="2385" w:type="dxa"/>
            <w:shd w:val="clear" w:color="000000" w:fill="C0C0C0"/>
          </w:tcPr>
          <w:p w14:paraId="77DC2767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F3F4D">
              <w:rPr>
                <w:rFonts w:ascii="Arial" w:hAnsi="Arial" w:cs="Arial"/>
                <w:b/>
                <w:bCs/>
                <w:sz w:val="22"/>
                <w:szCs w:val="22"/>
              </w:rPr>
              <w:t>Approved by</w:t>
            </w:r>
          </w:p>
        </w:tc>
      </w:tr>
      <w:tr w:rsidR="004F7C8C" w:rsidRPr="00DF3F4D" w14:paraId="3DE2E7E3" w14:textId="77777777" w:rsidTr="00120901">
        <w:trPr>
          <w:trHeight w:val="360"/>
        </w:trPr>
        <w:tc>
          <w:tcPr>
            <w:tcW w:w="1242" w:type="dxa"/>
          </w:tcPr>
          <w:p w14:paraId="6756FD03" w14:textId="23ACD689" w:rsidR="004F7C8C" w:rsidRPr="00DF3F4D" w:rsidRDefault="00840A62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  <w:r w:rsidRPr="00DF3F4D">
              <w:rPr>
                <w:color w:val="000000"/>
                <w:sz w:val="22"/>
                <w:szCs w:val="22"/>
              </w:rPr>
              <w:t>{Date}</w:t>
            </w:r>
          </w:p>
        </w:tc>
        <w:tc>
          <w:tcPr>
            <w:tcW w:w="1090" w:type="dxa"/>
          </w:tcPr>
          <w:p w14:paraId="0F35424C" w14:textId="77777777" w:rsidR="004F7C8C" w:rsidRPr="00DF3F4D" w:rsidRDefault="003923FA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  <w:r w:rsidRPr="00DF3F4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430" w:type="dxa"/>
          </w:tcPr>
          <w:p w14:paraId="093D07CC" w14:textId="77777777" w:rsidR="004F7C8C" w:rsidRPr="00DF3F4D" w:rsidRDefault="00054FE1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  <w:r w:rsidRPr="00DF3F4D">
              <w:rPr>
                <w:rFonts w:cs="Arial"/>
                <w:sz w:val="22"/>
                <w:szCs w:val="22"/>
              </w:rPr>
              <w:t>Initial Version</w:t>
            </w:r>
          </w:p>
        </w:tc>
        <w:tc>
          <w:tcPr>
            <w:tcW w:w="2186" w:type="dxa"/>
          </w:tcPr>
          <w:p w14:paraId="0560DAB4" w14:textId="77777777" w:rsidR="004F7C8C" w:rsidRPr="00DF3F4D" w:rsidRDefault="00724271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  <w:r w:rsidRPr="00DF3F4D">
              <w:rPr>
                <w:rFonts w:ascii="Arial" w:hAnsi="Arial" w:cs="Arial"/>
                <w:sz w:val="22"/>
                <w:szCs w:val="22"/>
              </w:rPr>
              <w:t>Technical Consultant</w:t>
            </w:r>
          </w:p>
        </w:tc>
        <w:tc>
          <w:tcPr>
            <w:tcW w:w="2385" w:type="dxa"/>
          </w:tcPr>
          <w:p w14:paraId="6FB2EAB4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C8C" w:rsidRPr="00DF3F4D" w14:paraId="070FB179" w14:textId="77777777" w:rsidTr="00120901">
        <w:trPr>
          <w:trHeight w:val="360"/>
        </w:trPr>
        <w:tc>
          <w:tcPr>
            <w:tcW w:w="1242" w:type="dxa"/>
            <w:hideMark/>
          </w:tcPr>
          <w:p w14:paraId="44E6C9E7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0" w:type="dxa"/>
            <w:hideMark/>
          </w:tcPr>
          <w:p w14:paraId="64DC85F9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hideMark/>
          </w:tcPr>
          <w:p w14:paraId="7B0C803D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86" w:type="dxa"/>
            <w:hideMark/>
          </w:tcPr>
          <w:p w14:paraId="29A09BBF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5" w:type="dxa"/>
          </w:tcPr>
          <w:p w14:paraId="1183C455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C8C" w:rsidRPr="00DF3F4D" w14:paraId="0269A858" w14:textId="77777777" w:rsidTr="00120901">
        <w:trPr>
          <w:trHeight w:val="360"/>
        </w:trPr>
        <w:tc>
          <w:tcPr>
            <w:tcW w:w="1242" w:type="dxa"/>
            <w:hideMark/>
          </w:tcPr>
          <w:p w14:paraId="0018121A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0" w:type="dxa"/>
            <w:hideMark/>
          </w:tcPr>
          <w:p w14:paraId="367B2A31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vAlign w:val="bottom"/>
            <w:hideMark/>
          </w:tcPr>
          <w:p w14:paraId="2E0E5CDD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86" w:type="dxa"/>
            <w:hideMark/>
          </w:tcPr>
          <w:p w14:paraId="780D6133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5" w:type="dxa"/>
          </w:tcPr>
          <w:p w14:paraId="3456D657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C8C" w:rsidRPr="00DF3F4D" w14:paraId="2383B457" w14:textId="77777777" w:rsidTr="00120901">
        <w:trPr>
          <w:trHeight w:val="360"/>
        </w:trPr>
        <w:tc>
          <w:tcPr>
            <w:tcW w:w="1242" w:type="dxa"/>
            <w:noWrap/>
            <w:hideMark/>
          </w:tcPr>
          <w:p w14:paraId="2A6BD831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0" w:type="dxa"/>
            <w:noWrap/>
            <w:hideMark/>
          </w:tcPr>
          <w:p w14:paraId="06518754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  <w:r w:rsidRPr="00DF3F4D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30" w:type="dxa"/>
            <w:hideMark/>
          </w:tcPr>
          <w:p w14:paraId="00C15C7D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  <w:r w:rsidRPr="00DF3F4D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186" w:type="dxa"/>
            <w:hideMark/>
          </w:tcPr>
          <w:p w14:paraId="1505D904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  <w:r w:rsidRPr="00DF3F4D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385" w:type="dxa"/>
          </w:tcPr>
          <w:p w14:paraId="1C632B60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C8C" w:rsidRPr="00DF3F4D" w14:paraId="1932BBF4" w14:textId="77777777" w:rsidTr="00120901">
        <w:trPr>
          <w:trHeight w:val="360"/>
        </w:trPr>
        <w:tc>
          <w:tcPr>
            <w:tcW w:w="1242" w:type="dxa"/>
            <w:noWrap/>
            <w:vAlign w:val="bottom"/>
            <w:hideMark/>
          </w:tcPr>
          <w:p w14:paraId="0EAA411E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0" w:type="dxa"/>
            <w:noWrap/>
            <w:vAlign w:val="bottom"/>
            <w:hideMark/>
          </w:tcPr>
          <w:p w14:paraId="3490CD04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noWrap/>
            <w:vAlign w:val="bottom"/>
            <w:hideMark/>
          </w:tcPr>
          <w:p w14:paraId="3215DB9F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86" w:type="dxa"/>
            <w:noWrap/>
            <w:vAlign w:val="bottom"/>
            <w:hideMark/>
          </w:tcPr>
          <w:p w14:paraId="0B9737B2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5" w:type="dxa"/>
          </w:tcPr>
          <w:p w14:paraId="43406A17" w14:textId="77777777" w:rsidR="004F7C8C" w:rsidRPr="00DF3F4D" w:rsidRDefault="004F7C8C" w:rsidP="00B86B5A">
            <w:pPr>
              <w:ind w:left="142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A61354A" w14:textId="77777777" w:rsidR="004F7C8C" w:rsidRPr="00DF3F4D" w:rsidRDefault="004F7C8C" w:rsidP="00B86B5A">
      <w:pPr>
        <w:ind w:left="142"/>
        <w:rPr>
          <w:rFonts w:ascii="Arial" w:hAnsi="Arial" w:cs="Arial"/>
          <w:sz w:val="22"/>
          <w:szCs w:val="22"/>
          <w:lang w:val="en-US"/>
        </w:rPr>
      </w:pPr>
    </w:p>
    <w:p w14:paraId="0E4633D3" w14:textId="77777777" w:rsidR="00914C70" w:rsidRPr="00DF3F4D" w:rsidRDefault="00914C70" w:rsidP="00B86B5A">
      <w:pPr>
        <w:tabs>
          <w:tab w:val="left" w:pos="1095"/>
        </w:tabs>
        <w:ind w:left="142"/>
        <w:rPr>
          <w:rFonts w:ascii="Arial" w:hAnsi="Arial" w:cs="Arial"/>
          <w:sz w:val="22"/>
          <w:szCs w:val="22"/>
          <w:lang w:val="en-US"/>
        </w:rPr>
      </w:pPr>
      <w:r w:rsidRPr="00DF3F4D">
        <w:rPr>
          <w:rFonts w:ascii="Arial" w:hAnsi="Arial" w:cs="Arial"/>
          <w:sz w:val="22"/>
          <w:szCs w:val="22"/>
          <w:lang w:val="en-US"/>
        </w:rPr>
        <w:tab/>
      </w:r>
    </w:p>
    <w:p w14:paraId="363ED442" w14:textId="77777777" w:rsidR="003A7500" w:rsidRPr="00DF3F4D" w:rsidRDefault="003A7500" w:rsidP="00B86B5A">
      <w:pPr>
        <w:pStyle w:val="07Introduction"/>
        <w:tabs>
          <w:tab w:val="left" w:pos="1140"/>
        </w:tabs>
        <w:ind w:left="142"/>
        <w:rPr>
          <w:rFonts w:cs="Arial"/>
          <w:sz w:val="22"/>
          <w:szCs w:val="22"/>
          <w:lang w:val="en-US"/>
        </w:rPr>
      </w:pPr>
    </w:p>
    <w:p w14:paraId="2361C112" w14:textId="77777777" w:rsidR="003A7500" w:rsidRPr="00DF3F4D" w:rsidRDefault="003A7500" w:rsidP="00B86B5A">
      <w:pPr>
        <w:ind w:left="142"/>
        <w:rPr>
          <w:sz w:val="22"/>
          <w:szCs w:val="22"/>
          <w:lang w:val="en-US" w:eastAsia="en-US"/>
        </w:rPr>
      </w:pPr>
    </w:p>
    <w:p w14:paraId="783881E3" w14:textId="77777777" w:rsidR="003A7500" w:rsidRPr="00DF3F4D" w:rsidRDefault="003A7500" w:rsidP="00B86B5A">
      <w:pPr>
        <w:ind w:left="142"/>
        <w:rPr>
          <w:sz w:val="22"/>
          <w:szCs w:val="22"/>
          <w:lang w:val="en-US" w:eastAsia="en-US"/>
        </w:rPr>
      </w:pPr>
    </w:p>
    <w:p w14:paraId="2ADBE411" w14:textId="77777777" w:rsidR="003A7500" w:rsidRPr="00DF3F4D" w:rsidRDefault="003A7500" w:rsidP="00B86B5A">
      <w:pPr>
        <w:ind w:left="142"/>
        <w:rPr>
          <w:sz w:val="22"/>
          <w:szCs w:val="22"/>
          <w:lang w:val="en-US" w:eastAsia="en-US"/>
        </w:rPr>
      </w:pPr>
    </w:p>
    <w:p w14:paraId="50C92ABB" w14:textId="77777777" w:rsidR="003A7500" w:rsidRPr="00DF3F4D" w:rsidRDefault="003A7500" w:rsidP="00B86B5A">
      <w:pPr>
        <w:ind w:left="142"/>
        <w:rPr>
          <w:sz w:val="22"/>
          <w:szCs w:val="22"/>
          <w:lang w:val="en-US" w:eastAsia="en-US"/>
        </w:rPr>
      </w:pPr>
    </w:p>
    <w:p w14:paraId="50791782" w14:textId="77777777" w:rsidR="003A7500" w:rsidRPr="00DF3F4D" w:rsidRDefault="003A7500" w:rsidP="00B86B5A">
      <w:pPr>
        <w:ind w:left="142"/>
        <w:rPr>
          <w:sz w:val="22"/>
          <w:szCs w:val="22"/>
          <w:lang w:val="en-US" w:eastAsia="en-US"/>
        </w:rPr>
      </w:pPr>
    </w:p>
    <w:p w14:paraId="5087AC52" w14:textId="77777777" w:rsidR="003A7500" w:rsidRPr="00DF3F4D" w:rsidRDefault="003A7500" w:rsidP="00B86B5A">
      <w:pPr>
        <w:pStyle w:val="07Introduction"/>
        <w:tabs>
          <w:tab w:val="left" w:pos="1140"/>
        </w:tabs>
        <w:ind w:left="142" w:firstLine="709"/>
        <w:rPr>
          <w:b/>
          <w:sz w:val="22"/>
          <w:szCs w:val="22"/>
          <w:lang w:val="en-US"/>
        </w:rPr>
      </w:pPr>
    </w:p>
    <w:p w14:paraId="7FEA944F" w14:textId="77777777" w:rsidR="003A7500" w:rsidRPr="00DF3F4D" w:rsidRDefault="003A7500" w:rsidP="00B86B5A">
      <w:pPr>
        <w:ind w:left="142"/>
        <w:rPr>
          <w:rFonts w:ascii="Arial" w:hAnsi="Arial" w:cs="Arial"/>
          <w:b/>
          <w:sz w:val="28"/>
          <w:szCs w:val="28"/>
          <w:lang w:val="en-US"/>
        </w:rPr>
      </w:pPr>
      <w:r w:rsidRPr="00DF3F4D">
        <w:rPr>
          <w:rFonts w:ascii="Arial" w:hAnsi="Arial" w:cs="Arial"/>
          <w:b/>
          <w:sz w:val="28"/>
          <w:szCs w:val="28"/>
          <w:lang w:val="en-US"/>
        </w:rPr>
        <w:t>Transport request history</w:t>
      </w:r>
    </w:p>
    <w:p w14:paraId="6548A8B0" w14:textId="77777777" w:rsidR="004F7C8C" w:rsidRPr="00DF3F4D" w:rsidRDefault="004F7C8C" w:rsidP="00B86B5A">
      <w:pPr>
        <w:ind w:left="142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1682"/>
        <w:gridCol w:w="1606"/>
        <w:gridCol w:w="1386"/>
        <w:gridCol w:w="1410"/>
        <w:gridCol w:w="1300"/>
        <w:gridCol w:w="823"/>
        <w:gridCol w:w="1300"/>
        <w:gridCol w:w="823"/>
      </w:tblGrid>
      <w:tr w:rsidR="00DF3F4D" w:rsidRPr="00DF3F4D" w14:paraId="43FE3E56" w14:textId="77777777" w:rsidTr="00DF3F4D">
        <w:trPr>
          <w:trHeight w:val="343"/>
        </w:trPr>
        <w:tc>
          <w:tcPr>
            <w:tcW w:w="528" w:type="dxa"/>
          </w:tcPr>
          <w:p w14:paraId="2F7C49DF" w14:textId="77777777" w:rsidR="004F7C8C" w:rsidRPr="00DF3F4D" w:rsidRDefault="004F7C8C" w:rsidP="00B86B5A">
            <w:pPr>
              <w:pStyle w:val="07Introduction"/>
              <w:tabs>
                <w:tab w:val="left" w:pos="1140"/>
              </w:tabs>
              <w:ind w:left="142"/>
              <w:rPr>
                <w:color w:val="000000"/>
                <w:sz w:val="22"/>
                <w:szCs w:val="22"/>
                <w:lang w:val="en-US"/>
              </w:rPr>
            </w:pPr>
            <w:r w:rsidRPr="00DF3F4D">
              <w:rPr>
                <w:color w:val="000000"/>
                <w:sz w:val="22"/>
                <w:szCs w:val="22"/>
                <w:lang w:val="en-US"/>
              </w:rPr>
              <w:t>Sl. No.</w:t>
            </w:r>
          </w:p>
        </w:tc>
        <w:tc>
          <w:tcPr>
            <w:tcW w:w="1400" w:type="dxa"/>
          </w:tcPr>
          <w:p w14:paraId="4E2AB2FF" w14:textId="77777777" w:rsidR="004F7C8C" w:rsidRPr="00DF3F4D" w:rsidRDefault="004F7C8C" w:rsidP="00B86B5A">
            <w:pPr>
              <w:pStyle w:val="07Introduction"/>
              <w:tabs>
                <w:tab w:val="left" w:pos="1140"/>
              </w:tabs>
              <w:ind w:left="142"/>
              <w:rPr>
                <w:color w:val="000000"/>
                <w:sz w:val="22"/>
                <w:szCs w:val="22"/>
                <w:lang w:val="en-US"/>
              </w:rPr>
            </w:pPr>
            <w:r w:rsidRPr="00DF3F4D">
              <w:rPr>
                <w:color w:val="000000"/>
                <w:sz w:val="22"/>
                <w:szCs w:val="22"/>
                <w:lang w:val="en-US"/>
              </w:rPr>
              <w:t>TR Number</w:t>
            </w:r>
          </w:p>
        </w:tc>
        <w:tc>
          <w:tcPr>
            <w:tcW w:w="3170" w:type="dxa"/>
          </w:tcPr>
          <w:p w14:paraId="5721C94F" w14:textId="77777777" w:rsidR="004F7C8C" w:rsidRPr="00DF3F4D" w:rsidRDefault="004F7C8C" w:rsidP="00B86B5A">
            <w:pPr>
              <w:pStyle w:val="07Introduction"/>
              <w:tabs>
                <w:tab w:val="left" w:pos="1140"/>
              </w:tabs>
              <w:ind w:left="142"/>
              <w:rPr>
                <w:color w:val="000000"/>
                <w:sz w:val="22"/>
                <w:szCs w:val="22"/>
                <w:lang w:val="en-US"/>
              </w:rPr>
            </w:pPr>
            <w:r w:rsidRPr="00DF3F4D">
              <w:rPr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097" w:type="dxa"/>
          </w:tcPr>
          <w:p w14:paraId="4634D263" w14:textId="77777777" w:rsidR="004F7C8C" w:rsidRPr="00DF3F4D" w:rsidRDefault="004F7C8C" w:rsidP="00B86B5A">
            <w:pPr>
              <w:pStyle w:val="07Introduction"/>
              <w:tabs>
                <w:tab w:val="left" w:pos="1140"/>
              </w:tabs>
              <w:ind w:left="142"/>
              <w:rPr>
                <w:color w:val="000000"/>
                <w:sz w:val="22"/>
                <w:szCs w:val="22"/>
                <w:lang w:val="en-US"/>
              </w:rPr>
            </w:pPr>
            <w:r w:rsidRPr="00DF3F4D">
              <w:rPr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173" w:type="dxa"/>
          </w:tcPr>
          <w:p w14:paraId="7377EF03" w14:textId="77777777" w:rsidR="004F7C8C" w:rsidRPr="00DF3F4D" w:rsidRDefault="004F7C8C" w:rsidP="00B86B5A">
            <w:pPr>
              <w:pStyle w:val="07Introduction"/>
              <w:tabs>
                <w:tab w:val="left" w:pos="1140"/>
              </w:tabs>
              <w:ind w:left="142"/>
              <w:rPr>
                <w:color w:val="000000"/>
                <w:sz w:val="22"/>
                <w:szCs w:val="22"/>
                <w:lang w:val="en-US"/>
              </w:rPr>
            </w:pPr>
            <w:r w:rsidRPr="00DF3F4D">
              <w:rPr>
                <w:color w:val="000000"/>
                <w:sz w:val="22"/>
                <w:szCs w:val="22"/>
                <w:lang w:val="en-US"/>
              </w:rPr>
              <w:t>Created by</w:t>
            </w:r>
          </w:p>
        </w:tc>
        <w:tc>
          <w:tcPr>
            <w:tcW w:w="1075" w:type="dxa"/>
          </w:tcPr>
          <w:p w14:paraId="5B193821" w14:textId="77777777" w:rsidR="004F7C8C" w:rsidRPr="00DF3F4D" w:rsidRDefault="004F7C8C" w:rsidP="00B86B5A">
            <w:pPr>
              <w:pStyle w:val="07Introduction"/>
              <w:tabs>
                <w:tab w:val="left" w:pos="1140"/>
              </w:tabs>
              <w:ind w:left="142"/>
              <w:rPr>
                <w:color w:val="000000"/>
                <w:sz w:val="22"/>
                <w:szCs w:val="22"/>
                <w:lang w:val="en-US"/>
              </w:rPr>
            </w:pPr>
            <w:r w:rsidRPr="00DF3F4D">
              <w:rPr>
                <w:color w:val="000000"/>
                <w:sz w:val="22"/>
                <w:szCs w:val="22"/>
                <w:lang w:val="en-US"/>
              </w:rPr>
              <w:t>Approved to QA by</w:t>
            </w:r>
          </w:p>
        </w:tc>
        <w:tc>
          <w:tcPr>
            <w:tcW w:w="639" w:type="dxa"/>
          </w:tcPr>
          <w:p w14:paraId="718B3582" w14:textId="77777777" w:rsidR="004F7C8C" w:rsidRPr="00DF3F4D" w:rsidRDefault="004F7C8C" w:rsidP="00B86B5A">
            <w:pPr>
              <w:pStyle w:val="07Introduction"/>
              <w:tabs>
                <w:tab w:val="left" w:pos="1140"/>
              </w:tabs>
              <w:ind w:left="142"/>
              <w:rPr>
                <w:color w:val="000000"/>
                <w:sz w:val="22"/>
                <w:szCs w:val="22"/>
                <w:lang w:val="en-US"/>
              </w:rPr>
            </w:pPr>
            <w:r w:rsidRPr="00DF3F4D">
              <w:rPr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189" w:type="dxa"/>
          </w:tcPr>
          <w:p w14:paraId="0490AF2C" w14:textId="77777777" w:rsidR="004F7C8C" w:rsidRPr="00DF3F4D" w:rsidRDefault="004F7C8C" w:rsidP="00B86B5A">
            <w:pPr>
              <w:pStyle w:val="07Introduction"/>
              <w:tabs>
                <w:tab w:val="left" w:pos="1140"/>
              </w:tabs>
              <w:ind w:left="142"/>
              <w:rPr>
                <w:color w:val="000000"/>
                <w:sz w:val="22"/>
                <w:szCs w:val="22"/>
                <w:lang w:val="en-US"/>
              </w:rPr>
            </w:pPr>
            <w:r w:rsidRPr="00DF3F4D">
              <w:rPr>
                <w:color w:val="000000"/>
                <w:sz w:val="22"/>
                <w:szCs w:val="22"/>
                <w:lang w:val="en-US"/>
              </w:rPr>
              <w:t>Approved to PRD by</w:t>
            </w:r>
          </w:p>
        </w:tc>
        <w:tc>
          <w:tcPr>
            <w:tcW w:w="639" w:type="dxa"/>
          </w:tcPr>
          <w:p w14:paraId="3D9CD0AC" w14:textId="77777777" w:rsidR="004F7C8C" w:rsidRPr="00DF3F4D" w:rsidRDefault="004F7C8C" w:rsidP="00B86B5A">
            <w:pPr>
              <w:pStyle w:val="07Introduction"/>
              <w:tabs>
                <w:tab w:val="left" w:pos="1140"/>
              </w:tabs>
              <w:ind w:left="142"/>
              <w:rPr>
                <w:color w:val="000000"/>
                <w:sz w:val="22"/>
                <w:szCs w:val="22"/>
                <w:lang w:val="en-US"/>
              </w:rPr>
            </w:pPr>
            <w:r w:rsidRPr="00DF3F4D">
              <w:rPr>
                <w:color w:val="000000"/>
                <w:sz w:val="22"/>
                <w:szCs w:val="22"/>
                <w:lang w:val="en-US"/>
              </w:rPr>
              <w:t>Date</w:t>
            </w:r>
          </w:p>
        </w:tc>
      </w:tr>
      <w:tr w:rsidR="00DF3F4D" w:rsidRPr="00DF3F4D" w14:paraId="1ED453EC" w14:textId="77777777" w:rsidTr="00DF3F4D">
        <w:trPr>
          <w:trHeight w:val="343"/>
        </w:trPr>
        <w:tc>
          <w:tcPr>
            <w:tcW w:w="528" w:type="dxa"/>
          </w:tcPr>
          <w:p w14:paraId="0BAA39A5" w14:textId="77777777" w:rsidR="004F7C8C" w:rsidRPr="00DF3F4D" w:rsidRDefault="00FA6772" w:rsidP="00B86B5A">
            <w:pPr>
              <w:pStyle w:val="07Introduction"/>
              <w:tabs>
                <w:tab w:val="left" w:pos="1140"/>
              </w:tabs>
              <w:ind w:left="142"/>
              <w:rPr>
                <w:color w:val="000000"/>
                <w:sz w:val="22"/>
                <w:szCs w:val="22"/>
                <w:lang w:val="en-US"/>
              </w:rPr>
            </w:pPr>
            <w:r w:rsidRPr="00DF3F4D">
              <w:rPr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400" w:type="dxa"/>
          </w:tcPr>
          <w:p w14:paraId="1C721E99" w14:textId="35349930" w:rsidR="005A7C4B" w:rsidRPr="00DF3F4D" w:rsidRDefault="00840A62" w:rsidP="00B86B5A">
            <w:pPr>
              <w:ind w:left="142"/>
              <w:rPr>
                <w:sz w:val="22"/>
                <w:szCs w:val="22"/>
                <w:lang w:val="en-US" w:eastAsia="en-US"/>
              </w:rPr>
            </w:pPr>
            <w:r w:rsidRPr="00DF3F4D">
              <w:rPr>
                <w:color w:val="000000"/>
                <w:sz w:val="22"/>
                <w:szCs w:val="22"/>
              </w:rPr>
              <w:t>{</w:t>
            </w:r>
            <w:proofErr w:type="spellStart"/>
            <w:r w:rsidRPr="00DF3F4D">
              <w:rPr>
                <w:color w:val="000000"/>
                <w:sz w:val="22"/>
                <w:szCs w:val="22"/>
              </w:rPr>
              <w:t>TR</w:t>
            </w:r>
            <w:r w:rsidR="0048710B">
              <w:rPr>
                <w:color w:val="000000"/>
                <w:sz w:val="22"/>
                <w:szCs w:val="22"/>
              </w:rPr>
              <w:t>_</w:t>
            </w:r>
            <w:r w:rsidRPr="00DF3F4D">
              <w:rPr>
                <w:color w:val="000000"/>
                <w:sz w:val="22"/>
                <w:szCs w:val="22"/>
              </w:rPr>
              <w:t>Number</w:t>
            </w:r>
            <w:proofErr w:type="spellEnd"/>
            <w:r w:rsidRPr="00DF3F4D">
              <w:rPr>
                <w:color w:val="000000"/>
                <w:sz w:val="22"/>
                <w:szCs w:val="22"/>
              </w:rPr>
              <w:t>}</w:t>
            </w:r>
            <w:r w:rsidR="00E12FDB" w:rsidRPr="00DF3F4D">
              <w:rPr>
                <w:rStyle w:val="l0s521"/>
                <w:sz w:val="22"/>
                <w:szCs w:val="22"/>
              </w:rPr>
              <w:t xml:space="preserve"> </w:t>
            </w:r>
          </w:p>
        </w:tc>
        <w:tc>
          <w:tcPr>
            <w:tcW w:w="3170" w:type="dxa"/>
          </w:tcPr>
          <w:p w14:paraId="610C9B23" w14:textId="2D4EC408" w:rsidR="00E80918" w:rsidRPr="00DF3F4D" w:rsidRDefault="00840A62" w:rsidP="00B86B5A">
            <w:pPr>
              <w:pStyle w:val="07Introduction"/>
              <w:tabs>
                <w:tab w:val="left" w:pos="1140"/>
              </w:tabs>
              <w:ind w:left="142"/>
              <w:rPr>
                <w:color w:val="000000"/>
                <w:sz w:val="22"/>
                <w:szCs w:val="22"/>
                <w:lang w:val="en-US"/>
              </w:rPr>
            </w:pPr>
            <w:r w:rsidRPr="00DF3F4D">
              <w:rPr>
                <w:color w:val="000000"/>
                <w:sz w:val="22"/>
                <w:szCs w:val="22"/>
              </w:rPr>
              <w:t>{Description}</w:t>
            </w:r>
          </w:p>
        </w:tc>
        <w:tc>
          <w:tcPr>
            <w:tcW w:w="1097" w:type="dxa"/>
          </w:tcPr>
          <w:p w14:paraId="3BA87976" w14:textId="291C5E40" w:rsidR="004F7C8C" w:rsidRPr="00DF3F4D" w:rsidRDefault="00840A62" w:rsidP="00B86B5A">
            <w:pPr>
              <w:pStyle w:val="07Introduction"/>
              <w:tabs>
                <w:tab w:val="left" w:pos="1140"/>
              </w:tabs>
              <w:ind w:left="142"/>
              <w:rPr>
                <w:color w:val="000000"/>
                <w:sz w:val="22"/>
                <w:szCs w:val="22"/>
                <w:lang w:val="en-US"/>
              </w:rPr>
            </w:pPr>
            <w:r w:rsidRPr="00DF3F4D">
              <w:rPr>
                <w:color w:val="000000"/>
                <w:sz w:val="22"/>
                <w:szCs w:val="22"/>
              </w:rPr>
              <w:t>{</w:t>
            </w:r>
            <w:proofErr w:type="spellStart"/>
            <w:r w:rsidRPr="00DF3F4D">
              <w:rPr>
                <w:color w:val="000000"/>
                <w:sz w:val="22"/>
                <w:szCs w:val="22"/>
              </w:rPr>
              <w:t>TR</w:t>
            </w:r>
            <w:r w:rsidR="0048710B">
              <w:rPr>
                <w:color w:val="000000"/>
                <w:sz w:val="22"/>
                <w:szCs w:val="22"/>
              </w:rPr>
              <w:t>_</w:t>
            </w:r>
            <w:r w:rsidRPr="00DF3F4D">
              <w:rPr>
                <w:color w:val="000000"/>
                <w:sz w:val="22"/>
                <w:szCs w:val="22"/>
              </w:rPr>
              <w:t>Date</w:t>
            </w:r>
            <w:proofErr w:type="spellEnd"/>
            <w:r w:rsidRPr="00DF3F4D">
              <w:rPr>
                <w:color w:val="000000"/>
                <w:sz w:val="22"/>
                <w:szCs w:val="22"/>
              </w:rPr>
              <w:t>}</w:t>
            </w:r>
          </w:p>
        </w:tc>
        <w:tc>
          <w:tcPr>
            <w:tcW w:w="1173" w:type="dxa"/>
          </w:tcPr>
          <w:p w14:paraId="49488559" w14:textId="77777777" w:rsidR="004F7C8C" w:rsidRPr="00DF3F4D" w:rsidRDefault="00724271" w:rsidP="00B86B5A">
            <w:pPr>
              <w:pStyle w:val="07Introduction"/>
              <w:tabs>
                <w:tab w:val="left" w:pos="1140"/>
              </w:tabs>
              <w:ind w:left="142"/>
              <w:rPr>
                <w:color w:val="000000"/>
                <w:sz w:val="22"/>
                <w:szCs w:val="22"/>
                <w:lang w:val="en-US"/>
              </w:rPr>
            </w:pPr>
            <w:r w:rsidRPr="00DF3F4D">
              <w:rPr>
                <w:color w:val="000000"/>
                <w:sz w:val="22"/>
                <w:szCs w:val="22"/>
                <w:lang w:val="en-US"/>
              </w:rPr>
              <w:t xml:space="preserve">Technical Consultant </w:t>
            </w:r>
          </w:p>
        </w:tc>
        <w:tc>
          <w:tcPr>
            <w:tcW w:w="1075" w:type="dxa"/>
          </w:tcPr>
          <w:p w14:paraId="7E308D3B" w14:textId="77777777" w:rsidR="004F7C8C" w:rsidRPr="00DF3F4D" w:rsidRDefault="004F7C8C" w:rsidP="00B86B5A">
            <w:pPr>
              <w:pStyle w:val="07Introduction"/>
              <w:tabs>
                <w:tab w:val="left" w:pos="1140"/>
              </w:tabs>
              <w:ind w:left="142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39" w:type="dxa"/>
          </w:tcPr>
          <w:p w14:paraId="27A711D6" w14:textId="77777777" w:rsidR="004F7C8C" w:rsidRPr="00DF3F4D" w:rsidRDefault="004F7C8C" w:rsidP="00B86B5A">
            <w:pPr>
              <w:pStyle w:val="07Introduction"/>
              <w:tabs>
                <w:tab w:val="left" w:pos="1140"/>
              </w:tabs>
              <w:ind w:left="142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9" w:type="dxa"/>
          </w:tcPr>
          <w:p w14:paraId="4F640CE4" w14:textId="77777777" w:rsidR="004F7C8C" w:rsidRPr="00DF3F4D" w:rsidRDefault="004F7C8C" w:rsidP="00B86B5A">
            <w:pPr>
              <w:pStyle w:val="07Introduction"/>
              <w:tabs>
                <w:tab w:val="left" w:pos="1140"/>
              </w:tabs>
              <w:ind w:left="142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39" w:type="dxa"/>
          </w:tcPr>
          <w:p w14:paraId="4C4F71FA" w14:textId="77777777" w:rsidR="004F7C8C" w:rsidRPr="00DF3F4D" w:rsidRDefault="004F7C8C" w:rsidP="00B86B5A">
            <w:pPr>
              <w:pStyle w:val="07Introduction"/>
              <w:tabs>
                <w:tab w:val="left" w:pos="1140"/>
              </w:tabs>
              <w:ind w:left="142"/>
              <w:rPr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52A43EE1" w14:textId="77777777" w:rsidR="00EC721D" w:rsidRPr="00DF3F4D" w:rsidRDefault="00914C70" w:rsidP="00B86B5A">
      <w:pPr>
        <w:pStyle w:val="07Introduction"/>
        <w:tabs>
          <w:tab w:val="left" w:pos="1140"/>
        </w:tabs>
        <w:ind w:left="142"/>
        <w:rPr>
          <w:rFonts w:cs="Arial"/>
          <w:sz w:val="22"/>
          <w:szCs w:val="22"/>
          <w:lang w:val="en-US"/>
        </w:rPr>
      </w:pPr>
      <w:r w:rsidRPr="00DF3F4D">
        <w:rPr>
          <w:sz w:val="22"/>
          <w:szCs w:val="22"/>
          <w:lang w:val="en-US"/>
        </w:rPr>
        <w:br w:type="page"/>
      </w:r>
    </w:p>
    <w:p w14:paraId="020D15C8" w14:textId="77777777" w:rsidR="008F070F" w:rsidRPr="00DF3F4D" w:rsidRDefault="006C01E4" w:rsidP="00B86B5A">
      <w:pPr>
        <w:ind w:left="142"/>
        <w:rPr>
          <w:rFonts w:ascii="Arial" w:hAnsi="Arial" w:cs="Arial"/>
          <w:sz w:val="22"/>
          <w:szCs w:val="22"/>
        </w:rPr>
      </w:pPr>
      <w:r w:rsidRPr="00DF3F4D">
        <w:rPr>
          <w:rFonts w:ascii="Arial" w:hAnsi="Arial" w:cs="Arial"/>
          <w:sz w:val="22"/>
          <w:szCs w:val="22"/>
        </w:rPr>
        <w:lastRenderedPageBreak/>
        <w:t>Table of contents</w:t>
      </w:r>
    </w:p>
    <w:p w14:paraId="4B095D8A" w14:textId="77777777" w:rsidR="006C01E4" w:rsidRPr="00DF3F4D" w:rsidRDefault="006C01E4" w:rsidP="00B86B5A">
      <w:pPr>
        <w:pStyle w:val="07Introduction"/>
        <w:ind w:left="142"/>
        <w:rPr>
          <w:sz w:val="22"/>
          <w:szCs w:val="22"/>
        </w:rPr>
      </w:pPr>
    </w:p>
    <w:p w14:paraId="415666B4" w14:textId="77777777" w:rsidR="009C18F6" w:rsidRPr="00DF3F4D" w:rsidRDefault="006C01E4" w:rsidP="00B86B5A">
      <w:pPr>
        <w:pStyle w:val="TOC1"/>
        <w:tabs>
          <w:tab w:val="left" w:pos="660"/>
        </w:tabs>
        <w:ind w:left="142"/>
        <w:rPr>
          <w:rFonts w:ascii="Calibri" w:hAnsi="Calibri" w:cs="Times New Roman"/>
          <w:b w:val="0"/>
          <w:noProof/>
          <w:sz w:val="22"/>
          <w:szCs w:val="22"/>
          <w:lang w:val="en-US" w:eastAsia="en-US"/>
        </w:rPr>
      </w:pPr>
      <w:r w:rsidRPr="00DF3F4D">
        <w:rPr>
          <w:sz w:val="22"/>
          <w:szCs w:val="22"/>
        </w:rPr>
        <w:fldChar w:fldCharType="begin"/>
      </w:r>
      <w:r w:rsidRPr="00DF3F4D">
        <w:rPr>
          <w:sz w:val="22"/>
          <w:szCs w:val="22"/>
        </w:rPr>
        <w:instrText xml:space="preserve"> TOC \o "1-3" \h \z \t "02_Headline,1,03_Body_copy_Subhead,2,04_Body_copy_Subhead,3" </w:instrText>
      </w:r>
      <w:r w:rsidRPr="00DF3F4D">
        <w:rPr>
          <w:sz w:val="22"/>
          <w:szCs w:val="22"/>
        </w:rPr>
        <w:fldChar w:fldCharType="separate"/>
      </w:r>
      <w:hyperlink w:anchor="_Toc524448020" w:history="1">
        <w:r w:rsidR="009C18F6" w:rsidRPr="00DF3F4D">
          <w:rPr>
            <w:rStyle w:val="Hyperlink"/>
            <w:noProof/>
            <w:sz w:val="22"/>
            <w:szCs w:val="22"/>
          </w:rPr>
          <w:t>1.</w:t>
        </w:r>
        <w:r w:rsidR="009C18F6" w:rsidRPr="00DF3F4D">
          <w:rPr>
            <w:rFonts w:ascii="Calibri" w:hAnsi="Calibri" w:cs="Times New Roman"/>
            <w:b w:val="0"/>
            <w:noProof/>
            <w:sz w:val="22"/>
            <w:szCs w:val="22"/>
            <w:lang w:val="en-US" w:eastAsia="en-US"/>
          </w:rPr>
          <w:tab/>
        </w:r>
        <w:r w:rsidR="009C18F6" w:rsidRPr="00DF3F4D">
          <w:rPr>
            <w:rStyle w:val="Hyperlink"/>
            <w:noProof/>
            <w:sz w:val="22"/>
            <w:szCs w:val="22"/>
          </w:rPr>
          <w:t>Program Summary</w:t>
        </w:r>
        <w:r w:rsidR="009C18F6" w:rsidRPr="00DF3F4D">
          <w:rPr>
            <w:noProof/>
            <w:webHidden/>
            <w:sz w:val="22"/>
            <w:szCs w:val="22"/>
          </w:rPr>
          <w:tab/>
        </w:r>
        <w:r w:rsidR="009C18F6" w:rsidRPr="00DF3F4D">
          <w:rPr>
            <w:noProof/>
            <w:webHidden/>
            <w:sz w:val="22"/>
            <w:szCs w:val="22"/>
          </w:rPr>
          <w:fldChar w:fldCharType="begin"/>
        </w:r>
        <w:r w:rsidR="009C18F6" w:rsidRPr="00DF3F4D">
          <w:rPr>
            <w:noProof/>
            <w:webHidden/>
            <w:sz w:val="22"/>
            <w:szCs w:val="22"/>
          </w:rPr>
          <w:instrText xml:space="preserve"> PAGEREF _Toc524448020 \h </w:instrText>
        </w:r>
        <w:r w:rsidR="009C18F6" w:rsidRPr="00DF3F4D">
          <w:rPr>
            <w:noProof/>
            <w:webHidden/>
            <w:sz w:val="22"/>
            <w:szCs w:val="22"/>
          </w:rPr>
        </w:r>
        <w:r w:rsidR="009C18F6" w:rsidRPr="00DF3F4D">
          <w:rPr>
            <w:noProof/>
            <w:webHidden/>
            <w:sz w:val="22"/>
            <w:szCs w:val="22"/>
          </w:rPr>
          <w:fldChar w:fldCharType="separate"/>
        </w:r>
        <w:r w:rsidR="009C18F6" w:rsidRPr="00DF3F4D">
          <w:rPr>
            <w:noProof/>
            <w:webHidden/>
            <w:sz w:val="22"/>
            <w:szCs w:val="22"/>
          </w:rPr>
          <w:t>3</w:t>
        </w:r>
        <w:r w:rsidR="009C18F6" w:rsidRPr="00DF3F4D">
          <w:rPr>
            <w:noProof/>
            <w:webHidden/>
            <w:sz w:val="22"/>
            <w:szCs w:val="22"/>
          </w:rPr>
          <w:fldChar w:fldCharType="end"/>
        </w:r>
      </w:hyperlink>
    </w:p>
    <w:p w14:paraId="2AAEE3A1" w14:textId="77777777" w:rsidR="009C18F6" w:rsidRPr="00DF3F4D" w:rsidRDefault="009C18F6" w:rsidP="00B86B5A">
      <w:pPr>
        <w:pStyle w:val="TOC1"/>
        <w:tabs>
          <w:tab w:val="left" w:pos="660"/>
        </w:tabs>
        <w:ind w:left="142"/>
        <w:rPr>
          <w:rFonts w:ascii="Calibri" w:hAnsi="Calibri" w:cs="Times New Roman"/>
          <w:b w:val="0"/>
          <w:noProof/>
          <w:sz w:val="22"/>
          <w:szCs w:val="22"/>
          <w:lang w:val="en-US" w:eastAsia="en-US"/>
        </w:rPr>
      </w:pPr>
      <w:hyperlink w:anchor="_Toc524448021" w:history="1">
        <w:r w:rsidRPr="00DF3F4D">
          <w:rPr>
            <w:rStyle w:val="Hyperlink"/>
            <w:noProof/>
            <w:sz w:val="22"/>
            <w:szCs w:val="22"/>
          </w:rPr>
          <w:t>2.</w:t>
        </w:r>
        <w:r w:rsidRPr="00DF3F4D">
          <w:rPr>
            <w:rFonts w:ascii="Calibri" w:hAnsi="Calibri" w:cs="Times New Roman"/>
            <w:b w:val="0"/>
            <w:noProof/>
            <w:sz w:val="22"/>
            <w:szCs w:val="22"/>
            <w:lang w:val="en-US" w:eastAsia="en-US"/>
          </w:rPr>
          <w:tab/>
        </w:r>
        <w:r w:rsidRPr="00DF3F4D">
          <w:rPr>
            <w:rStyle w:val="Hyperlink"/>
            <w:noProof/>
            <w:sz w:val="22"/>
            <w:szCs w:val="22"/>
          </w:rPr>
          <w:t>Interface Specific :</w:t>
        </w:r>
        <w:r w:rsidRPr="00DF3F4D">
          <w:rPr>
            <w:noProof/>
            <w:webHidden/>
            <w:sz w:val="22"/>
            <w:szCs w:val="22"/>
          </w:rPr>
          <w:tab/>
        </w:r>
        <w:r w:rsidRPr="00DF3F4D">
          <w:rPr>
            <w:noProof/>
            <w:webHidden/>
            <w:sz w:val="22"/>
            <w:szCs w:val="22"/>
          </w:rPr>
          <w:fldChar w:fldCharType="begin"/>
        </w:r>
        <w:r w:rsidRPr="00DF3F4D">
          <w:rPr>
            <w:noProof/>
            <w:webHidden/>
            <w:sz w:val="22"/>
            <w:szCs w:val="22"/>
          </w:rPr>
          <w:instrText xml:space="preserve"> PAGEREF _Toc524448021 \h </w:instrText>
        </w:r>
        <w:r w:rsidRPr="00DF3F4D">
          <w:rPr>
            <w:noProof/>
            <w:webHidden/>
            <w:sz w:val="22"/>
            <w:szCs w:val="22"/>
          </w:rPr>
        </w:r>
        <w:r w:rsidRPr="00DF3F4D">
          <w:rPr>
            <w:noProof/>
            <w:webHidden/>
            <w:sz w:val="22"/>
            <w:szCs w:val="22"/>
          </w:rPr>
          <w:fldChar w:fldCharType="separate"/>
        </w:r>
        <w:r w:rsidRPr="00DF3F4D">
          <w:rPr>
            <w:noProof/>
            <w:webHidden/>
            <w:sz w:val="22"/>
            <w:szCs w:val="22"/>
          </w:rPr>
          <w:t>5</w:t>
        </w:r>
        <w:r w:rsidRPr="00DF3F4D">
          <w:rPr>
            <w:noProof/>
            <w:webHidden/>
            <w:sz w:val="22"/>
            <w:szCs w:val="22"/>
          </w:rPr>
          <w:fldChar w:fldCharType="end"/>
        </w:r>
      </w:hyperlink>
    </w:p>
    <w:p w14:paraId="125F61F8" w14:textId="77777777" w:rsidR="009C18F6" w:rsidRPr="00DF3F4D" w:rsidRDefault="009C18F6" w:rsidP="00B86B5A">
      <w:pPr>
        <w:pStyle w:val="TOC1"/>
        <w:tabs>
          <w:tab w:val="left" w:pos="660"/>
        </w:tabs>
        <w:ind w:left="142"/>
        <w:rPr>
          <w:rFonts w:ascii="Calibri" w:hAnsi="Calibri" w:cs="Times New Roman"/>
          <w:b w:val="0"/>
          <w:noProof/>
          <w:sz w:val="22"/>
          <w:szCs w:val="22"/>
          <w:lang w:val="en-US" w:eastAsia="en-US"/>
        </w:rPr>
      </w:pPr>
      <w:hyperlink w:anchor="_Toc524448022" w:history="1">
        <w:r w:rsidRPr="00DF3F4D">
          <w:rPr>
            <w:rStyle w:val="Hyperlink"/>
            <w:noProof/>
            <w:sz w:val="22"/>
            <w:szCs w:val="22"/>
          </w:rPr>
          <w:t>3.</w:t>
        </w:r>
        <w:r w:rsidRPr="00DF3F4D">
          <w:rPr>
            <w:rFonts w:ascii="Calibri" w:hAnsi="Calibri" w:cs="Times New Roman"/>
            <w:b w:val="0"/>
            <w:noProof/>
            <w:sz w:val="22"/>
            <w:szCs w:val="22"/>
            <w:lang w:val="en-US" w:eastAsia="en-US"/>
          </w:rPr>
          <w:tab/>
        </w:r>
        <w:r w:rsidRPr="00DF3F4D">
          <w:rPr>
            <w:rStyle w:val="Hyperlink"/>
            <w:noProof/>
            <w:sz w:val="22"/>
            <w:szCs w:val="22"/>
          </w:rPr>
          <w:t>Conversion Specific:</w:t>
        </w:r>
        <w:r w:rsidRPr="00DF3F4D">
          <w:rPr>
            <w:noProof/>
            <w:webHidden/>
            <w:sz w:val="22"/>
            <w:szCs w:val="22"/>
          </w:rPr>
          <w:tab/>
        </w:r>
        <w:r w:rsidRPr="00DF3F4D">
          <w:rPr>
            <w:noProof/>
            <w:webHidden/>
            <w:sz w:val="22"/>
            <w:szCs w:val="22"/>
          </w:rPr>
          <w:fldChar w:fldCharType="begin"/>
        </w:r>
        <w:r w:rsidRPr="00DF3F4D">
          <w:rPr>
            <w:noProof/>
            <w:webHidden/>
            <w:sz w:val="22"/>
            <w:szCs w:val="22"/>
          </w:rPr>
          <w:instrText xml:space="preserve"> PAGEREF _Toc524448022 \h </w:instrText>
        </w:r>
        <w:r w:rsidRPr="00DF3F4D">
          <w:rPr>
            <w:noProof/>
            <w:webHidden/>
            <w:sz w:val="22"/>
            <w:szCs w:val="22"/>
          </w:rPr>
        </w:r>
        <w:r w:rsidRPr="00DF3F4D">
          <w:rPr>
            <w:noProof/>
            <w:webHidden/>
            <w:sz w:val="22"/>
            <w:szCs w:val="22"/>
          </w:rPr>
          <w:fldChar w:fldCharType="separate"/>
        </w:r>
        <w:r w:rsidRPr="00DF3F4D">
          <w:rPr>
            <w:noProof/>
            <w:webHidden/>
            <w:sz w:val="22"/>
            <w:szCs w:val="22"/>
          </w:rPr>
          <w:t>5</w:t>
        </w:r>
        <w:r w:rsidRPr="00DF3F4D">
          <w:rPr>
            <w:noProof/>
            <w:webHidden/>
            <w:sz w:val="22"/>
            <w:szCs w:val="22"/>
          </w:rPr>
          <w:fldChar w:fldCharType="end"/>
        </w:r>
      </w:hyperlink>
    </w:p>
    <w:p w14:paraId="703E2FB2" w14:textId="77777777" w:rsidR="009C18F6" w:rsidRPr="00DF3F4D" w:rsidRDefault="009C18F6" w:rsidP="00B86B5A">
      <w:pPr>
        <w:pStyle w:val="TOC1"/>
        <w:tabs>
          <w:tab w:val="left" w:pos="660"/>
        </w:tabs>
        <w:ind w:left="142"/>
        <w:rPr>
          <w:rFonts w:ascii="Calibri" w:hAnsi="Calibri" w:cs="Times New Roman"/>
          <w:b w:val="0"/>
          <w:noProof/>
          <w:sz w:val="22"/>
          <w:szCs w:val="22"/>
          <w:lang w:val="en-US" w:eastAsia="en-US"/>
        </w:rPr>
      </w:pPr>
      <w:hyperlink w:anchor="_Toc524448023" w:history="1">
        <w:r w:rsidRPr="00DF3F4D">
          <w:rPr>
            <w:rStyle w:val="Hyperlink"/>
            <w:noProof/>
            <w:sz w:val="22"/>
            <w:szCs w:val="22"/>
          </w:rPr>
          <w:t>4.</w:t>
        </w:r>
        <w:r w:rsidRPr="00DF3F4D">
          <w:rPr>
            <w:rFonts w:ascii="Calibri" w:hAnsi="Calibri" w:cs="Times New Roman"/>
            <w:b w:val="0"/>
            <w:noProof/>
            <w:sz w:val="22"/>
            <w:szCs w:val="22"/>
            <w:lang w:val="en-US" w:eastAsia="en-US"/>
          </w:rPr>
          <w:tab/>
        </w:r>
        <w:r w:rsidRPr="00DF3F4D">
          <w:rPr>
            <w:rStyle w:val="Hyperlink"/>
            <w:noProof/>
            <w:sz w:val="22"/>
            <w:szCs w:val="22"/>
          </w:rPr>
          <w:t>Enhancement Specific</w:t>
        </w:r>
        <w:r w:rsidRPr="00DF3F4D">
          <w:rPr>
            <w:noProof/>
            <w:webHidden/>
            <w:sz w:val="22"/>
            <w:szCs w:val="22"/>
          </w:rPr>
          <w:tab/>
        </w:r>
        <w:r w:rsidRPr="00DF3F4D">
          <w:rPr>
            <w:noProof/>
            <w:webHidden/>
            <w:sz w:val="22"/>
            <w:szCs w:val="22"/>
          </w:rPr>
          <w:fldChar w:fldCharType="begin"/>
        </w:r>
        <w:r w:rsidRPr="00DF3F4D">
          <w:rPr>
            <w:noProof/>
            <w:webHidden/>
            <w:sz w:val="22"/>
            <w:szCs w:val="22"/>
          </w:rPr>
          <w:instrText xml:space="preserve"> PAGEREF _Toc524448023 \h </w:instrText>
        </w:r>
        <w:r w:rsidRPr="00DF3F4D">
          <w:rPr>
            <w:noProof/>
            <w:webHidden/>
            <w:sz w:val="22"/>
            <w:szCs w:val="22"/>
          </w:rPr>
        </w:r>
        <w:r w:rsidRPr="00DF3F4D">
          <w:rPr>
            <w:noProof/>
            <w:webHidden/>
            <w:sz w:val="22"/>
            <w:szCs w:val="22"/>
          </w:rPr>
          <w:fldChar w:fldCharType="separate"/>
        </w:r>
        <w:r w:rsidRPr="00DF3F4D">
          <w:rPr>
            <w:noProof/>
            <w:webHidden/>
            <w:sz w:val="22"/>
            <w:szCs w:val="22"/>
          </w:rPr>
          <w:t>6</w:t>
        </w:r>
        <w:r w:rsidRPr="00DF3F4D">
          <w:rPr>
            <w:noProof/>
            <w:webHidden/>
            <w:sz w:val="22"/>
            <w:szCs w:val="22"/>
          </w:rPr>
          <w:fldChar w:fldCharType="end"/>
        </w:r>
      </w:hyperlink>
    </w:p>
    <w:p w14:paraId="1CB8C03E" w14:textId="77777777" w:rsidR="009C18F6" w:rsidRPr="00DF3F4D" w:rsidRDefault="009C18F6" w:rsidP="00B86B5A">
      <w:pPr>
        <w:pStyle w:val="TOC1"/>
        <w:tabs>
          <w:tab w:val="left" w:pos="660"/>
        </w:tabs>
        <w:ind w:left="142"/>
        <w:rPr>
          <w:rFonts w:ascii="Calibri" w:hAnsi="Calibri" w:cs="Times New Roman"/>
          <w:b w:val="0"/>
          <w:noProof/>
          <w:sz w:val="22"/>
          <w:szCs w:val="22"/>
          <w:lang w:val="en-US" w:eastAsia="en-US"/>
        </w:rPr>
      </w:pPr>
      <w:hyperlink w:anchor="_Toc524448024" w:history="1">
        <w:r w:rsidRPr="00DF3F4D">
          <w:rPr>
            <w:rStyle w:val="Hyperlink"/>
            <w:noProof/>
            <w:sz w:val="22"/>
            <w:szCs w:val="22"/>
          </w:rPr>
          <w:t>5.</w:t>
        </w:r>
        <w:r w:rsidRPr="00DF3F4D">
          <w:rPr>
            <w:rFonts w:ascii="Calibri" w:hAnsi="Calibri" w:cs="Times New Roman"/>
            <w:b w:val="0"/>
            <w:noProof/>
            <w:sz w:val="22"/>
            <w:szCs w:val="22"/>
            <w:lang w:val="en-US" w:eastAsia="en-US"/>
          </w:rPr>
          <w:tab/>
        </w:r>
        <w:r w:rsidRPr="00DF3F4D">
          <w:rPr>
            <w:rStyle w:val="Hyperlink"/>
            <w:noProof/>
            <w:sz w:val="22"/>
            <w:szCs w:val="22"/>
          </w:rPr>
          <w:t>Forms Specific:</w:t>
        </w:r>
        <w:r w:rsidRPr="00DF3F4D">
          <w:rPr>
            <w:noProof/>
            <w:webHidden/>
            <w:sz w:val="22"/>
            <w:szCs w:val="22"/>
          </w:rPr>
          <w:tab/>
        </w:r>
        <w:r w:rsidRPr="00DF3F4D">
          <w:rPr>
            <w:noProof/>
            <w:webHidden/>
            <w:sz w:val="22"/>
            <w:szCs w:val="22"/>
          </w:rPr>
          <w:fldChar w:fldCharType="begin"/>
        </w:r>
        <w:r w:rsidRPr="00DF3F4D">
          <w:rPr>
            <w:noProof/>
            <w:webHidden/>
            <w:sz w:val="22"/>
            <w:szCs w:val="22"/>
          </w:rPr>
          <w:instrText xml:space="preserve"> PAGEREF _Toc524448024 \h </w:instrText>
        </w:r>
        <w:r w:rsidRPr="00DF3F4D">
          <w:rPr>
            <w:noProof/>
            <w:webHidden/>
            <w:sz w:val="22"/>
            <w:szCs w:val="22"/>
          </w:rPr>
        </w:r>
        <w:r w:rsidRPr="00DF3F4D">
          <w:rPr>
            <w:noProof/>
            <w:webHidden/>
            <w:sz w:val="22"/>
            <w:szCs w:val="22"/>
          </w:rPr>
          <w:fldChar w:fldCharType="separate"/>
        </w:r>
        <w:r w:rsidRPr="00DF3F4D">
          <w:rPr>
            <w:noProof/>
            <w:webHidden/>
            <w:sz w:val="22"/>
            <w:szCs w:val="22"/>
          </w:rPr>
          <w:t>6</w:t>
        </w:r>
        <w:r w:rsidRPr="00DF3F4D">
          <w:rPr>
            <w:noProof/>
            <w:webHidden/>
            <w:sz w:val="22"/>
            <w:szCs w:val="22"/>
          </w:rPr>
          <w:fldChar w:fldCharType="end"/>
        </w:r>
      </w:hyperlink>
    </w:p>
    <w:p w14:paraId="76B3D8AC" w14:textId="77777777" w:rsidR="009C18F6" w:rsidRPr="00DF3F4D" w:rsidRDefault="009C18F6" w:rsidP="00B86B5A">
      <w:pPr>
        <w:pStyle w:val="TOC1"/>
        <w:tabs>
          <w:tab w:val="left" w:pos="660"/>
        </w:tabs>
        <w:ind w:left="142"/>
        <w:rPr>
          <w:rFonts w:ascii="Calibri" w:hAnsi="Calibri" w:cs="Times New Roman"/>
          <w:b w:val="0"/>
          <w:noProof/>
          <w:sz w:val="22"/>
          <w:szCs w:val="22"/>
          <w:lang w:val="en-US" w:eastAsia="en-US"/>
        </w:rPr>
      </w:pPr>
      <w:hyperlink w:anchor="_Toc524448025" w:history="1">
        <w:r w:rsidRPr="00DF3F4D">
          <w:rPr>
            <w:rStyle w:val="Hyperlink"/>
            <w:noProof/>
            <w:sz w:val="22"/>
            <w:szCs w:val="22"/>
          </w:rPr>
          <w:t>6.</w:t>
        </w:r>
        <w:r w:rsidRPr="00DF3F4D">
          <w:rPr>
            <w:rFonts w:ascii="Calibri" w:hAnsi="Calibri" w:cs="Times New Roman"/>
            <w:b w:val="0"/>
            <w:noProof/>
            <w:sz w:val="22"/>
            <w:szCs w:val="22"/>
            <w:lang w:val="en-US" w:eastAsia="en-US"/>
          </w:rPr>
          <w:tab/>
        </w:r>
        <w:r w:rsidRPr="00DF3F4D">
          <w:rPr>
            <w:rStyle w:val="Hyperlink"/>
            <w:noProof/>
            <w:sz w:val="22"/>
            <w:szCs w:val="22"/>
          </w:rPr>
          <w:t>Workflow Specific:</w:t>
        </w:r>
        <w:r w:rsidRPr="00DF3F4D">
          <w:rPr>
            <w:noProof/>
            <w:webHidden/>
            <w:sz w:val="22"/>
            <w:szCs w:val="22"/>
          </w:rPr>
          <w:tab/>
        </w:r>
        <w:r w:rsidRPr="00DF3F4D">
          <w:rPr>
            <w:noProof/>
            <w:webHidden/>
            <w:sz w:val="22"/>
            <w:szCs w:val="22"/>
          </w:rPr>
          <w:fldChar w:fldCharType="begin"/>
        </w:r>
        <w:r w:rsidRPr="00DF3F4D">
          <w:rPr>
            <w:noProof/>
            <w:webHidden/>
            <w:sz w:val="22"/>
            <w:szCs w:val="22"/>
          </w:rPr>
          <w:instrText xml:space="preserve"> PAGEREF _Toc524448025 \h </w:instrText>
        </w:r>
        <w:r w:rsidRPr="00DF3F4D">
          <w:rPr>
            <w:noProof/>
            <w:webHidden/>
            <w:sz w:val="22"/>
            <w:szCs w:val="22"/>
          </w:rPr>
        </w:r>
        <w:r w:rsidRPr="00DF3F4D">
          <w:rPr>
            <w:noProof/>
            <w:webHidden/>
            <w:sz w:val="22"/>
            <w:szCs w:val="22"/>
          </w:rPr>
          <w:fldChar w:fldCharType="separate"/>
        </w:r>
        <w:r w:rsidRPr="00DF3F4D">
          <w:rPr>
            <w:noProof/>
            <w:webHidden/>
            <w:sz w:val="22"/>
            <w:szCs w:val="22"/>
          </w:rPr>
          <w:t>6</w:t>
        </w:r>
        <w:r w:rsidRPr="00DF3F4D">
          <w:rPr>
            <w:noProof/>
            <w:webHidden/>
            <w:sz w:val="22"/>
            <w:szCs w:val="22"/>
          </w:rPr>
          <w:fldChar w:fldCharType="end"/>
        </w:r>
      </w:hyperlink>
    </w:p>
    <w:p w14:paraId="6C8C29A1" w14:textId="77777777" w:rsidR="009C18F6" w:rsidRPr="00DF3F4D" w:rsidRDefault="009C18F6" w:rsidP="00B86B5A">
      <w:pPr>
        <w:pStyle w:val="TOC1"/>
        <w:tabs>
          <w:tab w:val="left" w:pos="660"/>
        </w:tabs>
        <w:ind w:left="142"/>
        <w:rPr>
          <w:rFonts w:ascii="Calibri" w:hAnsi="Calibri" w:cs="Times New Roman"/>
          <w:b w:val="0"/>
          <w:noProof/>
          <w:sz w:val="22"/>
          <w:szCs w:val="22"/>
          <w:lang w:val="en-US" w:eastAsia="en-US"/>
        </w:rPr>
      </w:pPr>
      <w:hyperlink w:anchor="_Toc524448032" w:history="1">
        <w:r w:rsidRPr="00DF3F4D">
          <w:rPr>
            <w:rStyle w:val="Hyperlink"/>
            <w:noProof/>
            <w:sz w:val="22"/>
            <w:szCs w:val="22"/>
          </w:rPr>
          <w:t>7.</w:t>
        </w:r>
        <w:r w:rsidRPr="00DF3F4D">
          <w:rPr>
            <w:rFonts w:ascii="Calibri" w:hAnsi="Calibri" w:cs="Times New Roman"/>
            <w:b w:val="0"/>
            <w:noProof/>
            <w:sz w:val="22"/>
            <w:szCs w:val="22"/>
            <w:lang w:val="en-US" w:eastAsia="en-US"/>
          </w:rPr>
          <w:tab/>
        </w:r>
        <w:r w:rsidRPr="00DF3F4D">
          <w:rPr>
            <w:rStyle w:val="Hyperlink"/>
            <w:noProof/>
            <w:sz w:val="22"/>
            <w:szCs w:val="22"/>
          </w:rPr>
          <w:t>Authorization</w:t>
        </w:r>
        <w:r w:rsidRPr="00DF3F4D">
          <w:rPr>
            <w:noProof/>
            <w:webHidden/>
            <w:sz w:val="22"/>
            <w:szCs w:val="22"/>
          </w:rPr>
          <w:tab/>
        </w:r>
        <w:r w:rsidRPr="00DF3F4D">
          <w:rPr>
            <w:noProof/>
            <w:webHidden/>
            <w:sz w:val="22"/>
            <w:szCs w:val="22"/>
          </w:rPr>
          <w:fldChar w:fldCharType="begin"/>
        </w:r>
        <w:r w:rsidRPr="00DF3F4D">
          <w:rPr>
            <w:noProof/>
            <w:webHidden/>
            <w:sz w:val="22"/>
            <w:szCs w:val="22"/>
          </w:rPr>
          <w:instrText xml:space="preserve"> PAGEREF _Toc524448032 \h </w:instrText>
        </w:r>
        <w:r w:rsidRPr="00DF3F4D">
          <w:rPr>
            <w:noProof/>
            <w:webHidden/>
            <w:sz w:val="22"/>
            <w:szCs w:val="22"/>
          </w:rPr>
        </w:r>
        <w:r w:rsidRPr="00DF3F4D">
          <w:rPr>
            <w:noProof/>
            <w:webHidden/>
            <w:sz w:val="22"/>
            <w:szCs w:val="22"/>
          </w:rPr>
          <w:fldChar w:fldCharType="separate"/>
        </w:r>
        <w:r w:rsidRPr="00DF3F4D">
          <w:rPr>
            <w:noProof/>
            <w:webHidden/>
            <w:sz w:val="22"/>
            <w:szCs w:val="22"/>
          </w:rPr>
          <w:t>7</w:t>
        </w:r>
        <w:r w:rsidRPr="00DF3F4D">
          <w:rPr>
            <w:noProof/>
            <w:webHidden/>
            <w:sz w:val="22"/>
            <w:szCs w:val="22"/>
          </w:rPr>
          <w:fldChar w:fldCharType="end"/>
        </w:r>
      </w:hyperlink>
    </w:p>
    <w:p w14:paraId="5825FC19" w14:textId="77777777" w:rsidR="009C18F6" w:rsidRPr="00DF3F4D" w:rsidRDefault="009C18F6" w:rsidP="00B86B5A">
      <w:pPr>
        <w:pStyle w:val="TOC1"/>
        <w:tabs>
          <w:tab w:val="left" w:pos="660"/>
        </w:tabs>
        <w:ind w:left="142"/>
        <w:rPr>
          <w:rFonts w:ascii="Calibri" w:hAnsi="Calibri" w:cs="Times New Roman"/>
          <w:b w:val="0"/>
          <w:noProof/>
          <w:sz w:val="22"/>
          <w:szCs w:val="22"/>
          <w:lang w:val="en-US" w:eastAsia="en-US"/>
        </w:rPr>
      </w:pPr>
      <w:hyperlink w:anchor="_Toc524448033" w:history="1">
        <w:r w:rsidRPr="00DF3F4D">
          <w:rPr>
            <w:rStyle w:val="Hyperlink"/>
            <w:noProof/>
            <w:sz w:val="22"/>
            <w:szCs w:val="22"/>
          </w:rPr>
          <w:t>8.</w:t>
        </w:r>
        <w:r w:rsidRPr="00DF3F4D">
          <w:rPr>
            <w:rFonts w:ascii="Calibri" w:hAnsi="Calibri" w:cs="Times New Roman"/>
            <w:b w:val="0"/>
            <w:noProof/>
            <w:sz w:val="22"/>
            <w:szCs w:val="22"/>
            <w:lang w:val="en-US" w:eastAsia="en-US"/>
          </w:rPr>
          <w:tab/>
        </w:r>
        <w:r w:rsidRPr="00DF3F4D">
          <w:rPr>
            <w:rStyle w:val="Hyperlink"/>
            <w:noProof/>
            <w:sz w:val="22"/>
            <w:szCs w:val="22"/>
          </w:rPr>
          <w:t>Technical Flow diagram</w:t>
        </w:r>
        <w:r w:rsidRPr="00DF3F4D">
          <w:rPr>
            <w:noProof/>
            <w:webHidden/>
            <w:sz w:val="22"/>
            <w:szCs w:val="22"/>
          </w:rPr>
          <w:tab/>
        </w:r>
        <w:r w:rsidRPr="00DF3F4D">
          <w:rPr>
            <w:noProof/>
            <w:webHidden/>
            <w:sz w:val="22"/>
            <w:szCs w:val="22"/>
          </w:rPr>
          <w:fldChar w:fldCharType="begin"/>
        </w:r>
        <w:r w:rsidRPr="00DF3F4D">
          <w:rPr>
            <w:noProof/>
            <w:webHidden/>
            <w:sz w:val="22"/>
            <w:szCs w:val="22"/>
          </w:rPr>
          <w:instrText xml:space="preserve"> PAGEREF _Toc524448033 \h </w:instrText>
        </w:r>
        <w:r w:rsidRPr="00DF3F4D">
          <w:rPr>
            <w:noProof/>
            <w:webHidden/>
            <w:sz w:val="22"/>
            <w:szCs w:val="22"/>
          </w:rPr>
        </w:r>
        <w:r w:rsidRPr="00DF3F4D">
          <w:rPr>
            <w:noProof/>
            <w:webHidden/>
            <w:sz w:val="22"/>
            <w:szCs w:val="22"/>
          </w:rPr>
          <w:fldChar w:fldCharType="separate"/>
        </w:r>
        <w:r w:rsidRPr="00DF3F4D">
          <w:rPr>
            <w:noProof/>
            <w:webHidden/>
            <w:sz w:val="22"/>
            <w:szCs w:val="22"/>
          </w:rPr>
          <w:t>7</w:t>
        </w:r>
        <w:r w:rsidRPr="00DF3F4D">
          <w:rPr>
            <w:noProof/>
            <w:webHidden/>
            <w:sz w:val="22"/>
            <w:szCs w:val="22"/>
          </w:rPr>
          <w:fldChar w:fldCharType="end"/>
        </w:r>
      </w:hyperlink>
    </w:p>
    <w:p w14:paraId="4445399A" w14:textId="77777777" w:rsidR="009C18F6" w:rsidRPr="00DF3F4D" w:rsidRDefault="009C18F6" w:rsidP="00B86B5A">
      <w:pPr>
        <w:pStyle w:val="TOC1"/>
        <w:tabs>
          <w:tab w:val="left" w:pos="660"/>
        </w:tabs>
        <w:ind w:left="142"/>
        <w:rPr>
          <w:rFonts w:ascii="Calibri" w:hAnsi="Calibri" w:cs="Times New Roman"/>
          <w:b w:val="0"/>
          <w:noProof/>
          <w:sz w:val="22"/>
          <w:szCs w:val="22"/>
          <w:lang w:val="en-US" w:eastAsia="en-US"/>
        </w:rPr>
      </w:pPr>
      <w:hyperlink w:anchor="_Toc524448034" w:history="1">
        <w:r w:rsidRPr="00DF3F4D">
          <w:rPr>
            <w:rStyle w:val="Hyperlink"/>
            <w:noProof/>
            <w:sz w:val="22"/>
            <w:szCs w:val="22"/>
          </w:rPr>
          <w:t>9.</w:t>
        </w:r>
        <w:r w:rsidRPr="00DF3F4D">
          <w:rPr>
            <w:rFonts w:ascii="Calibri" w:hAnsi="Calibri" w:cs="Times New Roman"/>
            <w:b w:val="0"/>
            <w:noProof/>
            <w:sz w:val="22"/>
            <w:szCs w:val="22"/>
            <w:lang w:val="en-US" w:eastAsia="en-US"/>
          </w:rPr>
          <w:tab/>
        </w:r>
        <w:r w:rsidRPr="00DF3F4D">
          <w:rPr>
            <w:rStyle w:val="Hyperlink"/>
            <w:noProof/>
            <w:sz w:val="22"/>
            <w:szCs w:val="22"/>
          </w:rPr>
          <w:t>Processing logic</w:t>
        </w:r>
        <w:r w:rsidRPr="00DF3F4D">
          <w:rPr>
            <w:noProof/>
            <w:webHidden/>
            <w:sz w:val="22"/>
            <w:szCs w:val="22"/>
          </w:rPr>
          <w:tab/>
        </w:r>
        <w:r w:rsidRPr="00DF3F4D">
          <w:rPr>
            <w:noProof/>
            <w:webHidden/>
            <w:sz w:val="22"/>
            <w:szCs w:val="22"/>
          </w:rPr>
          <w:fldChar w:fldCharType="begin"/>
        </w:r>
        <w:r w:rsidRPr="00DF3F4D">
          <w:rPr>
            <w:noProof/>
            <w:webHidden/>
            <w:sz w:val="22"/>
            <w:szCs w:val="22"/>
          </w:rPr>
          <w:instrText xml:space="preserve"> PAGEREF _Toc524448034 \h </w:instrText>
        </w:r>
        <w:r w:rsidRPr="00DF3F4D">
          <w:rPr>
            <w:noProof/>
            <w:webHidden/>
            <w:sz w:val="22"/>
            <w:szCs w:val="22"/>
          </w:rPr>
        </w:r>
        <w:r w:rsidRPr="00DF3F4D">
          <w:rPr>
            <w:noProof/>
            <w:webHidden/>
            <w:sz w:val="22"/>
            <w:szCs w:val="22"/>
          </w:rPr>
          <w:fldChar w:fldCharType="separate"/>
        </w:r>
        <w:r w:rsidRPr="00DF3F4D">
          <w:rPr>
            <w:noProof/>
            <w:webHidden/>
            <w:sz w:val="22"/>
            <w:szCs w:val="22"/>
          </w:rPr>
          <w:t>7</w:t>
        </w:r>
        <w:r w:rsidRPr="00DF3F4D">
          <w:rPr>
            <w:noProof/>
            <w:webHidden/>
            <w:sz w:val="22"/>
            <w:szCs w:val="22"/>
          </w:rPr>
          <w:fldChar w:fldCharType="end"/>
        </w:r>
      </w:hyperlink>
    </w:p>
    <w:p w14:paraId="2EBF9FB7" w14:textId="77777777" w:rsidR="009C18F6" w:rsidRPr="00DF3F4D" w:rsidRDefault="009C18F6" w:rsidP="00B86B5A">
      <w:pPr>
        <w:pStyle w:val="TOC1"/>
        <w:tabs>
          <w:tab w:val="left" w:pos="660"/>
        </w:tabs>
        <w:ind w:left="142"/>
        <w:rPr>
          <w:rFonts w:ascii="Calibri" w:hAnsi="Calibri" w:cs="Times New Roman"/>
          <w:b w:val="0"/>
          <w:noProof/>
          <w:sz w:val="22"/>
          <w:szCs w:val="22"/>
          <w:lang w:val="en-US" w:eastAsia="en-US"/>
        </w:rPr>
      </w:pPr>
      <w:hyperlink w:anchor="_Toc524448035" w:history="1">
        <w:r w:rsidRPr="00DF3F4D">
          <w:rPr>
            <w:rStyle w:val="Hyperlink"/>
            <w:noProof/>
            <w:sz w:val="22"/>
            <w:szCs w:val="22"/>
          </w:rPr>
          <w:t>10.</w:t>
        </w:r>
        <w:r w:rsidRPr="00DF3F4D">
          <w:rPr>
            <w:rFonts w:ascii="Calibri" w:hAnsi="Calibri" w:cs="Times New Roman"/>
            <w:b w:val="0"/>
            <w:noProof/>
            <w:sz w:val="22"/>
            <w:szCs w:val="22"/>
            <w:lang w:val="en-US" w:eastAsia="en-US"/>
          </w:rPr>
          <w:tab/>
        </w:r>
        <w:r w:rsidRPr="00DF3F4D">
          <w:rPr>
            <w:rStyle w:val="Hyperlink"/>
            <w:noProof/>
            <w:sz w:val="22"/>
            <w:szCs w:val="22"/>
          </w:rPr>
          <w:t>Unit test plan</w:t>
        </w:r>
        <w:r w:rsidRPr="00DF3F4D">
          <w:rPr>
            <w:noProof/>
            <w:webHidden/>
            <w:sz w:val="22"/>
            <w:szCs w:val="22"/>
          </w:rPr>
          <w:tab/>
        </w:r>
        <w:r w:rsidRPr="00DF3F4D">
          <w:rPr>
            <w:noProof/>
            <w:webHidden/>
            <w:sz w:val="22"/>
            <w:szCs w:val="22"/>
          </w:rPr>
          <w:fldChar w:fldCharType="begin"/>
        </w:r>
        <w:r w:rsidRPr="00DF3F4D">
          <w:rPr>
            <w:noProof/>
            <w:webHidden/>
            <w:sz w:val="22"/>
            <w:szCs w:val="22"/>
          </w:rPr>
          <w:instrText xml:space="preserve"> PAGEREF _Toc524448035 \h </w:instrText>
        </w:r>
        <w:r w:rsidRPr="00DF3F4D">
          <w:rPr>
            <w:noProof/>
            <w:webHidden/>
            <w:sz w:val="22"/>
            <w:szCs w:val="22"/>
          </w:rPr>
        </w:r>
        <w:r w:rsidRPr="00DF3F4D">
          <w:rPr>
            <w:noProof/>
            <w:webHidden/>
            <w:sz w:val="22"/>
            <w:szCs w:val="22"/>
          </w:rPr>
          <w:fldChar w:fldCharType="separate"/>
        </w:r>
        <w:r w:rsidRPr="00DF3F4D">
          <w:rPr>
            <w:noProof/>
            <w:webHidden/>
            <w:sz w:val="22"/>
            <w:szCs w:val="22"/>
          </w:rPr>
          <w:t>8</w:t>
        </w:r>
        <w:r w:rsidRPr="00DF3F4D">
          <w:rPr>
            <w:noProof/>
            <w:webHidden/>
            <w:sz w:val="22"/>
            <w:szCs w:val="22"/>
          </w:rPr>
          <w:fldChar w:fldCharType="end"/>
        </w:r>
      </w:hyperlink>
    </w:p>
    <w:p w14:paraId="085EEFFF" w14:textId="77777777" w:rsidR="006C01E4" w:rsidRPr="00DF3F4D" w:rsidRDefault="006C01E4" w:rsidP="00B86B5A">
      <w:pPr>
        <w:pStyle w:val="07Introduction"/>
        <w:ind w:left="142"/>
        <w:rPr>
          <w:sz w:val="22"/>
          <w:szCs w:val="22"/>
        </w:rPr>
      </w:pPr>
      <w:r w:rsidRPr="00DF3F4D">
        <w:rPr>
          <w:sz w:val="22"/>
          <w:szCs w:val="22"/>
        </w:rPr>
        <w:fldChar w:fldCharType="end"/>
      </w:r>
    </w:p>
    <w:p w14:paraId="3D29CC2C" w14:textId="77777777" w:rsidR="00EC1C33" w:rsidRPr="00DF3F4D" w:rsidRDefault="00EC1C33" w:rsidP="00B86B5A">
      <w:pPr>
        <w:pStyle w:val="05BodyCopy"/>
        <w:ind w:left="142"/>
        <w:rPr>
          <w:sz w:val="22"/>
          <w:szCs w:val="22"/>
        </w:rPr>
      </w:pPr>
    </w:p>
    <w:p w14:paraId="078A9937" w14:textId="77777777" w:rsidR="00EC1C33" w:rsidRPr="00DF3F4D" w:rsidRDefault="00EC1C33" w:rsidP="00B86B5A">
      <w:pPr>
        <w:pStyle w:val="05BodyCopy"/>
        <w:ind w:left="142"/>
        <w:rPr>
          <w:sz w:val="22"/>
          <w:szCs w:val="22"/>
        </w:rPr>
      </w:pPr>
    </w:p>
    <w:p w14:paraId="6B2495AA" w14:textId="77777777" w:rsidR="00EC1C33" w:rsidRPr="00DF3F4D" w:rsidRDefault="00EC1C33" w:rsidP="00B86B5A">
      <w:pPr>
        <w:pStyle w:val="02Headline"/>
        <w:numPr>
          <w:ilvl w:val="0"/>
          <w:numId w:val="4"/>
        </w:numPr>
        <w:ind w:left="142"/>
        <w:rPr>
          <w:color w:val="auto"/>
          <w:sz w:val="22"/>
          <w:szCs w:val="22"/>
        </w:rPr>
      </w:pPr>
      <w:bookmarkStart w:id="0" w:name="_Toc237337809"/>
      <w:bookmarkStart w:id="1" w:name="_Toc524448020"/>
      <w:r w:rsidRPr="00DF3F4D">
        <w:rPr>
          <w:color w:val="auto"/>
          <w:sz w:val="22"/>
          <w:szCs w:val="22"/>
        </w:rPr>
        <w:t>Program Summary</w:t>
      </w:r>
      <w:bookmarkEnd w:id="0"/>
      <w:bookmarkEnd w:id="1"/>
    </w:p>
    <w:p w14:paraId="758E8DEB" w14:textId="77777777" w:rsidR="00C61E60" w:rsidRPr="00DF3F4D" w:rsidRDefault="00C61E60" w:rsidP="00B86B5A">
      <w:pPr>
        <w:ind w:left="142"/>
        <w:jc w:val="center"/>
        <w:rPr>
          <w:b/>
          <w:color w:val="0000FF"/>
          <w:sz w:val="22"/>
          <w:szCs w:val="22"/>
        </w:rPr>
      </w:pPr>
    </w:p>
    <w:p w14:paraId="78E7779D" w14:textId="77777777" w:rsidR="009A617E" w:rsidRPr="00DF3F4D" w:rsidRDefault="009A617E" w:rsidP="00B86B5A">
      <w:pPr>
        <w:ind w:left="142"/>
        <w:rPr>
          <w:sz w:val="22"/>
          <w:szCs w:val="22"/>
        </w:rPr>
      </w:pPr>
    </w:p>
    <w:tbl>
      <w:tblPr>
        <w:tblW w:w="9233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620"/>
        <w:gridCol w:w="900"/>
        <w:gridCol w:w="360"/>
        <w:gridCol w:w="1440"/>
        <w:gridCol w:w="2753"/>
      </w:tblGrid>
      <w:tr w:rsidR="009A617E" w:rsidRPr="00DF3F4D" w14:paraId="7C3338F5" w14:textId="77777777" w:rsidTr="00DF3F4D">
        <w:trPr>
          <w:trHeight w:val="604"/>
        </w:trPr>
        <w:tc>
          <w:tcPr>
            <w:tcW w:w="9233" w:type="dxa"/>
            <w:gridSpan w:val="6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CCCCCC"/>
          </w:tcPr>
          <w:p w14:paraId="62E4BCFE" w14:textId="77777777" w:rsidR="009A617E" w:rsidRPr="00DF3F4D" w:rsidRDefault="009A617E" w:rsidP="00B86B5A">
            <w:pPr>
              <w:pStyle w:val="TableHeading"/>
              <w:ind w:left="142"/>
              <w:rPr>
                <w:sz w:val="22"/>
                <w:szCs w:val="22"/>
              </w:rPr>
            </w:pPr>
            <w:r w:rsidRPr="00DF3F4D">
              <w:rPr>
                <w:sz w:val="22"/>
                <w:szCs w:val="22"/>
              </w:rPr>
              <w:t>Object Overview</w:t>
            </w:r>
          </w:p>
        </w:tc>
      </w:tr>
      <w:tr w:rsidR="009A617E" w:rsidRPr="00DF3F4D" w14:paraId="586C080A" w14:textId="77777777" w:rsidTr="00DF3F4D">
        <w:trPr>
          <w:trHeight w:val="512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</w:tcBorders>
            <w:shd w:val="clear" w:color="auto" w:fill="C0C0C0"/>
            <w:vAlign w:val="center"/>
          </w:tcPr>
          <w:p w14:paraId="541D034B" w14:textId="77777777" w:rsidR="009A617E" w:rsidRPr="00DF3F4D" w:rsidRDefault="009A617E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Object ID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6" w:space="0" w:color="000000"/>
            </w:tcBorders>
            <w:vAlign w:val="center"/>
          </w:tcPr>
          <w:p w14:paraId="78142A7C" w14:textId="48CB8238" w:rsidR="009A617E" w:rsidRPr="00DF3F4D" w:rsidRDefault="00DD1A26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color w:val="000000"/>
                <w:sz w:val="22"/>
              </w:rPr>
              <w:t>{Module}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bottom w:val="single" w:sz="6" w:space="0" w:color="000000"/>
              <w:right w:val="single" w:sz="4" w:space="0" w:color="auto"/>
            </w:tcBorders>
            <w:shd w:val="clear" w:color="auto" w:fill="C0C0C0"/>
            <w:vAlign w:val="center"/>
          </w:tcPr>
          <w:p w14:paraId="38AED9DF" w14:textId="77777777" w:rsidR="009A617E" w:rsidRPr="00DF3F4D" w:rsidRDefault="009A617E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Business Process</w:t>
            </w:r>
          </w:p>
        </w:tc>
        <w:tc>
          <w:tcPr>
            <w:tcW w:w="4193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000000"/>
              <w:right w:val="single" w:sz="12" w:space="0" w:color="auto"/>
            </w:tcBorders>
            <w:vAlign w:val="center"/>
          </w:tcPr>
          <w:p w14:paraId="26E91F8C" w14:textId="77777777" w:rsidR="009A617E" w:rsidRPr="00DF3F4D" w:rsidRDefault="009A617E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  <w:tr w:rsidR="009A617E" w:rsidRPr="00DF3F4D" w14:paraId="3E090FB8" w14:textId="77777777" w:rsidTr="00DF3F4D">
        <w:trPr>
          <w:trHeight w:val="498"/>
        </w:trPr>
        <w:tc>
          <w:tcPr>
            <w:tcW w:w="2160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14:paraId="437D3ABA" w14:textId="77777777" w:rsidR="009A617E" w:rsidRPr="00DF3F4D" w:rsidRDefault="009A617E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Object Description</w:t>
            </w:r>
          </w:p>
        </w:tc>
        <w:tc>
          <w:tcPr>
            <w:tcW w:w="7073" w:type="dxa"/>
            <w:gridSpan w:val="5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3642DC45" w14:textId="77777777" w:rsidR="009A617E" w:rsidRPr="00DF3F4D" w:rsidRDefault="009A617E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  <w:tr w:rsidR="00E712A2" w:rsidRPr="00DF3F4D" w14:paraId="19B0E886" w14:textId="77777777" w:rsidTr="00DF3F4D">
        <w:trPr>
          <w:trHeight w:val="498"/>
        </w:trPr>
        <w:tc>
          <w:tcPr>
            <w:tcW w:w="2160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14:paraId="7CACD8B6" w14:textId="77777777" w:rsidR="00E712A2" w:rsidRPr="00DF3F4D" w:rsidRDefault="00E712A2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RICEFW Component</w:t>
            </w:r>
          </w:p>
        </w:tc>
        <w:tc>
          <w:tcPr>
            <w:tcW w:w="7073" w:type="dxa"/>
            <w:gridSpan w:val="5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0E02BA47" w14:textId="0FC57A6D" w:rsidR="00E712A2" w:rsidRPr="00DF3F4D" w:rsidRDefault="00DD1A26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color w:val="000000"/>
                <w:sz w:val="22"/>
              </w:rPr>
              <w:t>{</w:t>
            </w:r>
            <w:proofErr w:type="spellStart"/>
            <w:r w:rsidRPr="00DF3F4D">
              <w:rPr>
                <w:color w:val="000000"/>
                <w:sz w:val="22"/>
              </w:rPr>
              <w:t>Type</w:t>
            </w:r>
            <w:r w:rsidR="0048710B">
              <w:rPr>
                <w:color w:val="000000"/>
                <w:sz w:val="22"/>
              </w:rPr>
              <w:t>_</w:t>
            </w:r>
            <w:r w:rsidRPr="00DF3F4D">
              <w:rPr>
                <w:color w:val="000000"/>
                <w:sz w:val="22"/>
              </w:rPr>
              <w:t>of</w:t>
            </w:r>
            <w:r w:rsidR="0048710B">
              <w:rPr>
                <w:color w:val="000000"/>
                <w:sz w:val="22"/>
              </w:rPr>
              <w:t>_</w:t>
            </w:r>
            <w:r w:rsidRPr="00DF3F4D">
              <w:rPr>
                <w:color w:val="000000"/>
                <w:sz w:val="22"/>
              </w:rPr>
              <w:t>development</w:t>
            </w:r>
            <w:proofErr w:type="spellEnd"/>
            <w:r w:rsidRPr="00DF3F4D">
              <w:rPr>
                <w:color w:val="000000"/>
                <w:sz w:val="22"/>
              </w:rPr>
              <w:t>}</w:t>
            </w:r>
          </w:p>
        </w:tc>
      </w:tr>
      <w:tr w:rsidR="00D324E8" w:rsidRPr="00DF3F4D" w14:paraId="6BC38FEB" w14:textId="77777777" w:rsidTr="00DF3F4D">
        <w:trPr>
          <w:trHeight w:val="498"/>
        </w:trPr>
        <w:tc>
          <w:tcPr>
            <w:tcW w:w="2160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14:paraId="32D50F08" w14:textId="77777777" w:rsidR="00D324E8" w:rsidRPr="00DF3F4D" w:rsidRDefault="00D324E8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RICEFW specific details.</w:t>
            </w:r>
          </w:p>
        </w:tc>
        <w:tc>
          <w:tcPr>
            <w:tcW w:w="7073" w:type="dxa"/>
            <w:gridSpan w:val="5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32AE8225" w14:textId="0705B370" w:rsidR="008B1505" w:rsidRPr="00DF3F4D" w:rsidRDefault="00DD1A26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color w:val="000000"/>
                <w:sz w:val="22"/>
              </w:rPr>
              <w:t>{</w:t>
            </w:r>
            <w:proofErr w:type="spellStart"/>
            <w:r w:rsidRPr="00DF3F4D">
              <w:rPr>
                <w:color w:val="000000"/>
                <w:sz w:val="22"/>
              </w:rPr>
              <w:t>Type</w:t>
            </w:r>
            <w:r w:rsidR="0048710B">
              <w:rPr>
                <w:color w:val="000000"/>
                <w:sz w:val="22"/>
              </w:rPr>
              <w:t>_</w:t>
            </w:r>
            <w:r w:rsidRPr="00DF3F4D">
              <w:rPr>
                <w:color w:val="000000"/>
                <w:sz w:val="22"/>
              </w:rPr>
              <w:t>of</w:t>
            </w:r>
            <w:r w:rsidR="0048710B">
              <w:rPr>
                <w:color w:val="000000"/>
                <w:sz w:val="22"/>
              </w:rPr>
              <w:t>_</w:t>
            </w:r>
            <w:r w:rsidRPr="00DF3F4D">
              <w:rPr>
                <w:color w:val="000000"/>
                <w:sz w:val="22"/>
              </w:rPr>
              <w:t>development</w:t>
            </w:r>
            <w:proofErr w:type="spellEnd"/>
            <w:r w:rsidRPr="00DF3F4D">
              <w:rPr>
                <w:color w:val="000000"/>
                <w:sz w:val="22"/>
              </w:rPr>
              <w:t>}</w:t>
            </w:r>
          </w:p>
        </w:tc>
      </w:tr>
      <w:tr w:rsidR="009A617E" w:rsidRPr="00DF3F4D" w14:paraId="5EC8070B" w14:textId="77777777" w:rsidTr="00DF3F4D">
        <w:trPr>
          <w:trHeight w:val="512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14:paraId="48751957" w14:textId="77777777" w:rsidR="009A617E" w:rsidRPr="00DF3F4D" w:rsidRDefault="001F4652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SAP Module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bottom w:val="single" w:sz="6" w:space="0" w:color="000000"/>
            </w:tcBorders>
            <w:vAlign w:val="center"/>
          </w:tcPr>
          <w:p w14:paraId="4F59F8E5" w14:textId="29EDB754" w:rsidR="009A617E" w:rsidRPr="00DF3F4D" w:rsidRDefault="00D677C6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ABAP,</w:t>
            </w:r>
            <w:r w:rsidR="00167AF4" w:rsidRPr="00DF3F4D">
              <w:rPr>
                <w:sz w:val="22"/>
              </w:rPr>
              <w:t xml:space="preserve"> </w:t>
            </w:r>
            <w:r w:rsidR="00DD1A26" w:rsidRPr="00DF3F4D">
              <w:rPr>
                <w:color w:val="000000"/>
                <w:sz w:val="22"/>
              </w:rPr>
              <w:t>{Module}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AE3E4F" w14:textId="77777777" w:rsidR="009A617E" w:rsidRPr="00DF3F4D" w:rsidRDefault="0040149E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Sub Module</w:t>
            </w:r>
          </w:p>
        </w:tc>
        <w:tc>
          <w:tcPr>
            <w:tcW w:w="2753" w:type="dxa"/>
            <w:tcBorders>
              <w:top w:val="single" w:sz="12" w:space="0" w:color="auto"/>
              <w:left w:val="single" w:sz="4" w:space="0" w:color="auto"/>
              <w:bottom w:val="single" w:sz="6" w:space="0" w:color="000000"/>
              <w:right w:val="single" w:sz="12" w:space="0" w:color="auto"/>
            </w:tcBorders>
            <w:vAlign w:val="center"/>
          </w:tcPr>
          <w:p w14:paraId="3C9943BA" w14:textId="77777777" w:rsidR="009A617E" w:rsidRPr="00DF3F4D" w:rsidRDefault="009A617E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  <w:tr w:rsidR="009A617E" w:rsidRPr="00DF3F4D" w14:paraId="7F0F96E7" w14:textId="77777777" w:rsidTr="00DF3F4D">
        <w:trPr>
          <w:trHeight w:val="512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14:paraId="3AC30DFC" w14:textId="77777777" w:rsidR="009A617E" w:rsidRPr="00DF3F4D" w:rsidRDefault="009A617E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Complexity of Object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bottom w:val="single" w:sz="6" w:space="0" w:color="000000"/>
            </w:tcBorders>
            <w:vAlign w:val="center"/>
          </w:tcPr>
          <w:p w14:paraId="67FC3FFB" w14:textId="43BD6D45" w:rsidR="009A617E" w:rsidRPr="00DF3F4D" w:rsidRDefault="009A617E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 xml:space="preserve"> </w:t>
            </w:r>
            <w:r w:rsidR="00AC65D1" w:rsidRPr="00DF3F4D">
              <w:rPr>
                <w:sz w:val="22"/>
              </w:rPr>
              <w:t>{</w:t>
            </w:r>
            <w:proofErr w:type="spellStart"/>
            <w:r w:rsidR="00AC65D1" w:rsidRPr="00DF3F4D">
              <w:rPr>
                <w:sz w:val="22"/>
              </w:rPr>
              <w:t>Complexity</w:t>
            </w:r>
            <w:r w:rsidR="0048710B">
              <w:rPr>
                <w:sz w:val="22"/>
              </w:rPr>
              <w:t>_</w:t>
            </w:r>
            <w:r w:rsidR="00AC65D1" w:rsidRPr="00DF3F4D">
              <w:rPr>
                <w:sz w:val="22"/>
              </w:rPr>
              <w:t>of</w:t>
            </w:r>
            <w:r w:rsidR="0048710B">
              <w:rPr>
                <w:sz w:val="22"/>
              </w:rPr>
              <w:t>_</w:t>
            </w:r>
            <w:r w:rsidR="00AC65D1" w:rsidRPr="00DF3F4D">
              <w:rPr>
                <w:sz w:val="22"/>
              </w:rPr>
              <w:t>Object</w:t>
            </w:r>
            <w:proofErr w:type="spellEnd"/>
            <w:r w:rsidR="00AC65D1" w:rsidRPr="00DF3F4D">
              <w:rPr>
                <w:sz w:val="22"/>
              </w:rPr>
              <w:t>}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32F6C4E" w14:textId="77777777" w:rsidR="009A617E" w:rsidRPr="00DF3F4D" w:rsidRDefault="00086293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Reusable</w:t>
            </w:r>
          </w:p>
        </w:tc>
        <w:tc>
          <w:tcPr>
            <w:tcW w:w="2753" w:type="dxa"/>
            <w:tcBorders>
              <w:top w:val="single" w:sz="12" w:space="0" w:color="auto"/>
              <w:left w:val="single" w:sz="4" w:space="0" w:color="auto"/>
              <w:bottom w:val="single" w:sz="6" w:space="0" w:color="000000"/>
              <w:right w:val="single" w:sz="12" w:space="0" w:color="auto"/>
            </w:tcBorders>
            <w:vAlign w:val="center"/>
          </w:tcPr>
          <w:p w14:paraId="5D5ACA4B" w14:textId="77777777" w:rsidR="009A617E" w:rsidRPr="00DF3F4D" w:rsidRDefault="009A617E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</w:tbl>
    <w:p w14:paraId="141D1F32" w14:textId="55689970" w:rsidR="00E16FF9" w:rsidRPr="00DF3F4D" w:rsidRDefault="00E16FF9" w:rsidP="00B86B5A">
      <w:pPr>
        <w:pStyle w:val="Heading2"/>
        <w:numPr>
          <w:ilvl w:val="0"/>
          <w:numId w:val="0"/>
        </w:numPr>
        <w:ind w:left="142"/>
        <w:rPr>
          <w:rFonts w:ascii="Arial" w:hAnsi="Arial"/>
          <w:b/>
          <w:bCs w:val="0"/>
          <w:sz w:val="22"/>
          <w:szCs w:val="22"/>
        </w:rPr>
      </w:pPr>
      <w:bookmarkStart w:id="2" w:name="_Toc87349407"/>
      <w:r w:rsidRPr="00DF3F4D">
        <w:rPr>
          <w:rFonts w:ascii="Arial" w:hAnsi="Arial"/>
          <w:b/>
          <w:bCs w:val="0"/>
          <w:sz w:val="22"/>
          <w:szCs w:val="22"/>
        </w:rPr>
        <w:t>Functional Description</w:t>
      </w:r>
      <w:bookmarkEnd w:id="2"/>
      <w:r w:rsidRPr="00DF3F4D">
        <w:rPr>
          <w:rFonts w:ascii="Arial" w:hAnsi="Arial"/>
          <w:b/>
          <w:bCs w:val="0"/>
          <w:sz w:val="22"/>
          <w:szCs w:val="22"/>
        </w:rPr>
        <w:t>:</w:t>
      </w:r>
    </w:p>
    <w:p w14:paraId="3C427DA2" w14:textId="77777777" w:rsidR="00F91FCB" w:rsidRPr="00DF3F4D" w:rsidRDefault="00F91FCB" w:rsidP="00B86B5A">
      <w:pPr>
        <w:pStyle w:val="09TableContent1"/>
        <w:ind w:left="142"/>
        <w:rPr>
          <w:sz w:val="22"/>
        </w:rPr>
      </w:pPr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3"/>
      </w:tblGrid>
      <w:tr w:rsidR="009A617E" w:rsidRPr="00DF3F4D" w14:paraId="217CD885" w14:textId="77777777" w:rsidTr="00DF3F4D">
        <w:tc>
          <w:tcPr>
            <w:tcW w:w="9233" w:type="dxa"/>
            <w:tcBorders>
              <w:top w:val="single" w:sz="12" w:space="0" w:color="000080"/>
              <w:bottom w:val="single" w:sz="4" w:space="0" w:color="auto"/>
            </w:tcBorders>
            <w:shd w:val="clear" w:color="auto" w:fill="CCCCCC"/>
          </w:tcPr>
          <w:p w14:paraId="5DDA79BB" w14:textId="77777777" w:rsidR="009A617E" w:rsidRPr="00DF3F4D" w:rsidRDefault="009A617E" w:rsidP="00B86B5A">
            <w:pPr>
              <w:pStyle w:val="TableHeading"/>
              <w:ind w:left="142"/>
              <w:rPr>
                <w:sz w:val="22"/>
                <w:szCs w:val="22"/>
              </w:rPr>
            </w:pPr>
            <w:r w:rsidRPr="00DF3F4D">
              <w:rPr>
                <w:sz w:val="22"/>
                <w:szCs w:val="22"/>
              </w:rPr>
              <w:t>Program Attributes</w:t>
            </w:r>
          </w:p>
        </w:tc>
      </w:tr>
    </w:tbl>
    <w:p w14:paraId="4D8B3B22" w14:textId="77777777" w:rsidR="009A617E" w:rsidRPr="00DF3F4D" w:rsidRDefault="009A617E" w:rsidP="00B86B5A">
      <w:pPr>
        <w:pStyle w:val="09TableContent1"/>
        <w:ind w:left="142"/>
        <w:rPr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9"/>
        <w:gridCol w:w="7304"/>
      </w:tblGrid>
      <w:tr w:rsidR="000C0CF2" w:rsidRPr="00DF3F4D" w14:paraId="0803BEF3" w14:textId="77777777" w:rsidTr="00DF3F4D">
        <w:trPr>
          <w:trHeight w:val="134"/>
        </w:trPr>
        <w:tc>
          <w:tcPr>
            <w:tcW w:w="1939" w:type="dxa"/>
          </w:tcPr>
          <w:p w14:paraId="716878DD" w14:textId="77777777" w:rsidR="000C0CF2" w:rsidRPr="00DF3F4D" w:rsidRDefault="000C0CF2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Program title</w:t>
            </w:r>
          </w:p>
        </w:tc>
        <w:tc>
          <w:tcPr>
            <w:tcW w:w="7304" w:type="dxa"/>
          </w:tcPr>
          <w:p w14:paraId="4FF1BD9B" w14:textId="77777777" w:rsidR="000C0CF2" w:rsidRPr="00DF3F4D" w:rsidRDefault="000C0CF2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  <w:tr w:rsidR="000C0CF2" w:rsidRPr="00DF3F4D" w14:paraId="677F2235" w14:textId="77777777" w:rsidTr="00DF3F4D">
        <w:tc>
          <w:tcPr>
            <w:tcW w:w="1939" w:type="dxa"/>
          </w:tcPr>
          <w:p w14:paraId="12C12960" w14:textId="77777777" w:rsidR="000C0CF2" w:rsidRPr="00DF3F4D" w:rsidRDefault="000C0CF2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Program Name</w:t>
            </w:r>
          </w:p>
        </w:tc>
        <w:tc>
          <w:tcPr>
            <w:tcW w:w="7304" w:type="dxa"/>
          </w:tcPr>
          <w:p w14:paraId="175D0B17" w14:textId="3D93F61D" w:rsidR="000C0CF2" w:rsidRPr="00DF3F4D" w:rsidRDefault="00DD1A26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{</w:t>
            </w:r>
            <w:proofErr w:type="spellStart"/>
            <w:r w:rsidRPr="00DF3F4D">
              <w:rPr>
                <w:sz w:val="22"/>
              </w:rPr>
              <w:t>Program</w:t>
            </w:r>
            <w:r w:rsidR="0048710B">
              <w:rPr>
                <w:sz w:val="22"/>
              </w:rPr>
              <w:t>_</w:t>
            </w:r>
            <w:r w:rsidRPr="00DF3F4D">
              <w:rPr>
                <w:sz w:val="22"/>
              </w:rPr>
              <w:t>Name</w:t>
            </w:r>
            <w:proofErr w:type="spellEnd"/>
            <w:r w:rsidRPr="00DF3F4D">
              <w:rPr>
                <w:sz w:val="22"/>
              </w:rPr>
              <w:t>}</w:t>
            </w:r>
          </w:p>
        </w:tc>
      </w:tr>
      <w:tr w:rsidR="000C0CF2" w:rsidRPr="00DF3F4D" w14:paraId="148F64AB" w14:textId="77777777" w:rsidTr="00DF3F4D">
        <w:tc>
          <w:tcPr>
            <w:tcW w:w="1939" w:type="dxa"/>
          </w:tcPr>
          <w:p w14:paraId="13503595" w14:textId="77777777" w:rsidR="000C0CF2" w:rsidRPr="00DF3F4D" w:rsidRDefault="000C0CF2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Program Type</w:t>
            </w:r>
          </w:p>
        </w:tc>
        <w:tc>
          <w:tcPr>
            <w:tcW w:w="7304" w:type="dxa"/>
          </w:tcPr>
          <w:p w14:paraId="07243EF1" w14:textId="77777777" w:rsidR="000C0CF2" w:rsidRPr="00DF3F4D" w:rsidRDefault="000C0CF2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  <w:tr w:rsidR="000C0CF2" w:rsidRPr="00DF3F4D" w14:paraId="1FFD6BA5" w14:textId="77777777" w:rsidTr="00DF3F4D">
        <w:tc>
          <w:tcPr>
            <w:tcW w:w="1939" w:type="dxa"/>
          </w:tcPr>
          <w:p w14:paraId="5C15A1AD" w14:textId="77777777" w:rsidR="000C0CF2" w:rsidRPr="00DF3F4D" w:rsidRDefault="000C0CF2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Package</w:t>
            </w:r>
          </w:p>
        </w:tc>
        <w:tc>
          <w:tcPr>
            <w:tcW w:w="7304" w:type="dxa"/>
          </w:tcPr>
          <w:p w14:paraId="44E85478" w14:textId="3ED2F0A7" w:rsidR="000C0CF2" w:rsidRPr="00DF3F4D" w:rsidRDefault="00DD1A26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{Package}</w:t>
            </w:r>
          </w:p>
        </w:tc>
      </w:tr>
      <w:tr w:rsidR="000C0CF2" w:rsidRPr="00DF3F4D" w14:paraId="6FEBD40A" w14:textId="77777777" w:rsidTr="00DF3F4D">
        <w:tc>
          <w:tcPr>
            <w:tcW w:w="1939" w:type="dxa"/>
          </w:tcPr>
          <w:p w14:paraId="58174992" w14:textId="77777777" w:rsidR="000C0CF2" w:rsidRPr="00DF3F4D" w:rsidRDefault="000C0CF2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lastRenderedPageBreak/>
              <w:t>Authorization Group</w:t>
            </w:r>
          </w:p>
        </w:tc>
        <w:tc>
          <w:tcPr>
            <w:tcW w:w="7304" w:type="dxa"/>
          </w:tcPr>
          <w:p w14:paraId="106E3B76" w14:textId="77777777" w:rsidR="000C0CF2" w:rsidRPr="00DF3F4D" w:rsidRDefault="000C0CF2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  <w:tr w:rsidR="00C87A60" w:rsidRPr="00DF3F4D" w14:paraId="639E195C" w14:textId="77777777" w:rsidTr="00DF3F4D"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69FC" w14:textId="77777777" w:rsidR="00C87A60" w:rsidRPr="00DF3F4D" w:rsidRDefault="00C87A60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Transaction code.</w:t>
            </w:r>
          </w:p>
        </w:tc>
        <w:tc>
          <w:tcPr>
            <w:tcW w:w="7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C72F" w14:textId="77777777" w:rsidR="00C87A60" w:rsidRPr="00DF3F4D" w:rsidRDefault="00C87A60" w:rsidP="00B86B5A">
            <w:pPr>
              <w:ind w:left="142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14:paraId="433FBC9B" w14:textId="77777777" w:rsidR="000C0CF2" w:rsidRPr="00DF3F4D" w:rsidRDefault="000C0CF2" w:rsidP="00B86B5A">
      <w:pPr>
        <w:pStyle w:val="09TableContent1"/>
        <w:ind w:left="142"/>
        <w:rPr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9"/>
        <w:gridCol w:w="7421"/>
      </w:tblGrid>
      <w:tr w:rsidR="000C0CF2" w:rsidRPr="00DF3F4D" w14:paraId="30E358BF" w14:textId="77777777" w:rsidTr="00EF153E">
        <w:tc>
          <w:tcPr>
            <w:tcW w:w="1939" w:type="dxa"/>
          </w:tcPr>
          <w:p w14:paraId="7F336C82" w14:textId="77777777" w:rsidR="000C0CF2" w:rsidRPr="00DF3F4D" w:rsidRDefault="000C0CF2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 xml:space="preserve">SAP Tables </w:t>
            </w:r>
          </w:p>
        </w:tc>
        <w:tc>
          <w:tcPr>
            <w:tcW w:w="7421" w:type="dxa"/>
          </w:tcPr>
          <w:p w14:paraId="72D6AE23" w14:textId="77777777" w:rsidR="004104A9" w:rsidRPr="00DF3F4D" w:rsidRDefault="004104A9" w:rsidP="00B86B5A">
            <w:pPr>
              <w:pStyle w:val="09TableContent1"/>
              <w:ind w:left="142"/>
              <w:rPr>
                <w:rFonts w:cs="Arial"/>
                <w:sz w:val="22"/>
              </w:rPr>
            </w:pPr>
          </w:p>
        </w:tc>
      </w:tr>
      <w:tr w:rsidR="000C0CF2" w:rsidRPr="00DF3F4D" w14:paraId="75D7B9D6" w14:textId="77777777" w:rsidTr="00EF153E">
        <w:tc>
          <w:tcPr>
            <w:tcW w:w="1939" w:type="dxa"/>
          </w:tcPr>
          <w:p w14:paraId="1CD05DBF" w14:textId="77777777" w:rsidR="000C0CF2" w:rsidRPr="00DF3F4D" w:rsidRDefault="000C0CF2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Custom Tables</w:t>
            </w:r>
          </w:p>
        </w:tc>
        <w:tc>
          <w:tcPr>
            <w:tcW w:w="7421" w:type="dxa"/>
          </w:tcPr>
          <w:p w14:paraId="00A9315F" w14:textId="77777777" w:rsidR="000C0CF2" w:rsidRPr="00DF3F4D" w:rsidRDefault="000C0CF2" w:rsidP="00B86B5A">
            <w:pPr>
              <w:pStyle w:val="09TableContent1"/>
              <w:ind w:left="142"/>
              <w:rPr>
                <w:sz w:val="22"/>
                <w:lang w:val="de-DE"/>
              </w:rPr>
            </w:pPr>
          </w:p>
        </w:tc>
      </w:tr>
      <w:tr w:rsidR="000C0CF2" w:rsidRPr="00DF3F4D" w14:paraId="46C6182F" w14:textId="77777777" w:rsidTr="00EF153E">
        <w:tc>
          <w:tcPr>
            <w:tcW w:w="1939" w:type="dxa"/>
          </w:tcPr>
          <w:p w14:paraId="70014D03" w14:textId="77777777" w:rsidR="000C0CF2" w:rsidRPr="00DF3F4D" w:rsidRDefault="000C0CF2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Custom Indexes</w:t>
            </w:r>
          </w:p>
        </w:tc>
        <w:tc>
          <w:tcPr>
            <w:tcW w:w="7421" w:type="dxa"/>
          </w:tcPr>
          <w:p w14:paraId="7CF464A5" w14:textId="77777777" w:rsidR="000C0CF2" w:rsidRPr="00DF3F4D" w:rsidRDefault="000C0CF2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</w:tbl>
    <w:p w14:paraId="389AA1DC" w14:textId="77777777" w:rsidR="008523CA" w:rsidRPr="00DF3F4D" w:rsidRDefault="008523CA" w:rsidP="00B86B5A">
      <w:pPr>
        <w:pStyle w:val="09TableContent1"/>
        <w:ind w:left="142"/>
        <w:rPr>
          <w:sz w:val="22"/>
        </w:rPr>
      </w:pPr>
    </w:p>
    <w:p w14:paraId="1F404625" w14:textId="77777777" w:rsidR="00A25C43" w:rsidRPr="00DF3F4D" w:rsidRDefault="00A25C43" w:rsidP="00B86B5A">
      <w:pPr>
        <w:pStyle w:val="09TableContent1"/>
        <w:ind w:left="142"/>
        <w:rPr>
          <w:sz w:val="22"/>
        </w:rPr>
      </w:pPr>
    </w:p>
    <w:p w14:paraId="7FCFCF61" w14:textId="77777777" w:rsidR="00B340BA" w:rsidRPr="00DF3F4D" w:rsidRDefault="00B340BA" w:rsidP="00B86B5A">
      <w:pPr>
        <w:pStyle w:val="09TableContent1"/>
        <w:ind w:left="142"/>
        <w:rPr>
          <w:sz w:val="22"/>
        </w:rPr>
      </w:pPr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9A617E" w:rsidRPr="00DF3F4D" w14:paraId="4368163E" w14:textId="77777777" w:rsidTr="00C81C42">
        <w:tc>
          <w:tcPr>
            <w:tcW w:w="9360" w:type="dxa"/>
            <w:tcBorders>
              <w:top w:val="single" w:sz="12" w:space="0" w:color="000080"/>
              <w:bottom w:val="single" w:sz="4" w:space="0" w:color="auto"/>
            </w:tcBorders>
            <w:shd w:val="clear" w:color="auto" w:fill="CCCCCC"/>
          </w:tcPr>
          <w:p w14:paraId="6253C98D" w14:textId="77777777" w:rsidR="009A617E" w:rsidRPr="00DF3F4D" w:rsidRDefault="009A617E" w:rsidP="00B86B5A">
            <w:pPr>
              <w:pStyle w:val="TableHeading"/>
              <w:ind w:left="142"/>
              <w:rPr>
                <w:sz w:val="22"/>
                <w:szCs w:val="22"/>
              </w:rPr>
            </w:pPr>
            <w:r w:rsidRPr="00DF3F4D">
              <w:rPr>
                <w:sz w:val="22"/>
                <w:szCs w:val="22"/>
              </w:rPr>
              <w:t>Selection Screen</w:t>
            </w:r>
          </w:p>
        </w:tc>
      </w:tr>
    </w:tbl>
    <w:p w14:paraId="0B2A1135" w14:textId="77777777" w:rsidR="009A617E" w:rsidRPr="00DF3F4D" w:rsidRDefault="009A617E" w:rsidP="00B86B5A">
      <w:pPr>
        <w:pStyle w:val="09TableContent1"/>
        <w:ind w:left="142"/>
        <w:rPr>
          <w:sz w:val="22"/>
        </w:rPr>
      </w:pPr>
    </w:p>
    <w:p w14:paraId="67E2D912" w14:textId="77777777" w:rsidR="00BE5083" w:rsidRPr="00DF3F4D" w:rsidRDefault="000C0CF2" w:rsidP="00B86B5A">
      <w:pPr>
        <w:pStyle w:val="09TableContent1"/>
        <w:ind w:left="142"/>
        <w:rPr>
          <w:sz w:val="22"/>
        </w:rPr>
      </w:pPr>
      <w:r w:rsidRPr="00DF3F4D">
        <w:rPr>
          <w:sz w:val="22"/>
        </w:rPr>
        <w:t xml:space="preserve">Selection Screen Block Name / Description </w:t>
      </w:r>
      <w:r w:rsidR="00E7597A" w:rsidRPr="00DF3F4D">
        <w:rPr>
          <w:sz w:val="22"/>
        </w:rPr>
        <w:t>–</w:t>
      </w:r>
    </w:p>
    <w:p w14:paraId="04AE77EF" w14:textId="77777777" w:rsidR="00BE5083" w:rsidRPr="00DF3F4D" w:rsidRDefault="00BE5083" w:rsidP="00B86B5A">
      <w:pPr>
        <w:pStyle w:val="09TableContent1"/>
        <w:ind w:left="142"/>
        <w:rPr>
          <w:sz w:val="22"/>
        </w:rPr>
      </w:pPr>
    </w:p>
    <w:p w14:paraId="343BD0FC" w14:textId="77777777" w:rsidR="00BE5083" w:rsidRPr="00DF3F4D" w:rsidRDefault="00BE5083" w:rsidP="00B86B5A">
      <w:pPr>
        <w:pStyle w:val="09TableContent1"/>
        <w:ind w:left="142"/>
        <w:rPr>
          <w:sz w:val="22"/>
        </w:rPr>
      </w:pPr>
    </w:p>
    <w:p w14:paraId="75CD201F" w14:textId="77777777" w:rsidR="00BE5083" w:rsidRPr="00DF3F4D" w:rsidRDefault="00BE5083" w:rsidP="00B86B5A">
      <w:pPr>
        <w:pStyle w:val="09TableContent1"/>
        <w:ind w:left="142"/>
        <w:rPr>
          <w:sz w:val="22"/>
        </w:rPr>
      </w:pPr>
    </w:p>
    <w:p w14:paraId="59563787" w14:textId="77777777" w:rsidR="00BE5083" w:rsidRPr="00DF3F4D" w:rsidRDefault="00BE5083" w:rsidP="00B86B5A">
      <w:pPr>
        <w:pStyle w:val="09TableContent1"/>
        <w:ind w:left="142"/>
        <w:rPr>
          <w:sz w:val="22"/>
        </w:rPr>
      </w:pPr>
    </w:p>
    <w:p w14:paraId="5B9D1008" w14:textId="77777777" w:rsidR="00BE5083" w:rsidRPr="00DF3F4D" w:rsidRDefault="00BE5083" w:rsidP="00B86B5A">
      <w:pPr>
        <w:pStyle w:val="09TableContent1"/>
        <w:ind w:left="142"/>
        <w:rPr>
          <w:sz w:val="22"/>
        </w:rPr>
      </w:pPr>
    </w:p>
    <w:tbl>
      <w:tblPr>
        <w:tblW w:w="0" w:type="auto"/>
        <w:tblInd w:w="1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497C35" w:rsidRPr="00DF3F4D" w14:paraId="590AB319" w14:textId="77777777" w:rsidTr="0070553E">
        <w:tc>
          <w:tcPr>
            <w:tcW w:w="9450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CCCCCC"/>
          </w:tcPr>
          <w:p w14:paraId="337CE284" w14:textId="77777777" w:rsidR="00497C35" w:rsidRPr="00DF3F4D" w:rsidRDefault="00497C35" w:rsidP="00B86B5A">
            <w:pPr>
              <w:pStyle w:val="TableHeading"/>
              <w:ind w:left="142"/>
              <w:rPr>
                <w:sz w:val="22"/>
                <w:szCs w:val="22"/>
              </w:rPr>
            </w:pPr>
            <w:r w:rsidRPr="00DF3F4D">
              <w:rPr>
                <w:sz w:val="22"/>
                <w:szCs w:val="22"/>
              </w:rPr>
              <w:t xml:space="preserve">Report InPUt  </w:t>
            </w:r>
          </w:p>
        </w:tc>
      </w:tr>
    </w:tbl>
    <w:p w14:paraId="0A85BB6C" w14:textId="77777777" w:rsidR="00385453" w:rsidRPr="00DF3F4D" w:rsidRDefault="00385453" w:rsidP="00B86B5A">
      <w:pPr>
        <w:ind w:left="142"/>
        <w:rPr>
          <w:rFonts w:ascii="Arial Black" w:hAnsi="Arial Black" w:cs="Arial"/>
          <w:sz w:val="22"/>
          <w:szCs w:val="22"/>
        </w:rPr>
      </w:pPr>
    </w:p>
    <w:p w14:paraId="4773E2F2" w14:textId="77777777" w:rsidR="007D04BF" w:rsidRPr="00DF3F4D" w:rsidRDefault="007D04BF" w:rsidP="00B86B5A">
      <w:pPr>
        <w:ind w:left="142"/>
        <w:rPr>
          <w:rFonts w:ascii="Arial Black" w:hAnsi="Arial Black" w:cs="Arial"/>
          <w:sz w:val="22"/>
          <w:szCs w:val="22"/>
        </w:rPr>
      </w:pPr>
    </w:p>
    <w:p w14:paraId="43D6270B" w14:textId="77777777" w:rsidR="00385453" w:rsidRPr="00DF3F4D" w:rsidRDefault="00385453" w:rsidP="00B86B5A">
      <w:pPr>
        <w:ind w:left="142"/>
        <w:rPr>
          <w:rFonts w:ascii="Arial Black" w:hAnsi="Arial Black" w:cs="Arial"/>
          <w:sz w:val="22"/>
          <w:szCs w:val="22"/>
        </w:rPr>
      </w:pPr>
    </w:p>
    <w:p w14:paraId="09A4B5A1" w14:textId="77777777" w:rsidR="00EC58C6" w:rsidRPr="00DF3F4D" w:rsidRDefault="00EC58C6" w:rsidP="00B86B5A">
      <w:pPr>
        <w:ind w:left="142"/>
        <w:rPr>
          <w:rFonts w:ascii="Arial" w:hAnsi="Arial"/>
          <w:sz w:val="22"/>
          <w:szCs w:val="22"/>
          <w:lang w:eastAsia="en-US"/>
        </w:rPr>
      </w:pPr>
    </w:p>
    <w:p w14:paraId="0ED892CB" w14:textId="77777777" w:rsidR="00E9556E" w:rsidRPr="00DF3F4D" w:rsidRDefault="00E9556E" w:rsidP="00B86B5A">
      <w:pPr>
        <w:ind w:left="142"/>
        <w:rPr>
          <w:rFonts w:ascii="Arial" w:hAnsi="Arial"/>
          <w:sz w:val="22"/>
          <w:szCs w:val="22"/>
          <w:lang w:eastAsia="en-US"/>
        </w:rPr>
      </w:pPr>
    </w:p>
    <w:tbl>
      <w:tblPr>
        <w:tblW w:w="0" w:type="auto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"/>
        <w:gridCol w:w="9450"/>
        <w:gridCol w:w="6"/>
      </w:tblGrid>
      <w:tr w:rsidR="00EC58C6" w:rsidRPr="00DF3F4D" w14:paraId="5D2ADEFA" w14:textId="77777777" w:rsidTr="00C33789">
        <w:trPr>
          <w:gridBefore w:val="1"/>
          <w:gridAfter w:val="1"/>
          <w:wBefore w:w="18" w:type="dxa"/>
          <w:wAfter w:w="6" w:type="dxa"/>
        </w:trPr>
        <w:tc>
          <w:tcPr>
            <w:tcW w:w="9450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CCCCCC"/>
          </w:tcPr>
          <w:p w14:paraId="25843D28" w14:textId="77777777" w:rsidR="00EC58C6" w:rsidRPr="00DF3F4D" w:rsidRDefault="00EC58C6" w:rsidP="00B86B5A">
            <w:pPr>
              <w:pStyle w:val="TableHeading"/>
              <w:ind w:left="142"/>
              <w:rPr>
                <w:sz w:val="22"/>
                <w:szCs w:val="22"/>
              </w:rPr>
            </w:pPr>
            <w:r w:rsidRPr="00DF3F4D">
              <w:rPr>
                <w:sz w:val="22"/>
                <w:szCs w:val="22"/>
              </w:rPr>
              <w:t xml:space="preserve">Report Output  </w:t>
            </w:r>
          </w:p>
        </w:tc>
      </w:tr>
      <w:tr w:rsidR="00EC58C6" w:rsidRPr="00DF3F4D" w14:paraId="653CE7A6" w14:textId="77777777" w:rsidTr="00C337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9474" w:type="dxa"/>
            <w:gridSpan w:val="3"/>
          </w:tcPr>
          <w:p w14:paraId="50B9068B" w14:textId="77777777" w:rsidR="00EC58C6" w:rsidRPr="00DF3F4D" w:rsidRDefault="00EC58C6" w:rsidP="00B86B5A">
            <w:pPr>
              <w:pStyle w:val="ABLOCKPARA"/>
              <w:ind w:left="142"/>
              <w:rPr>
                <w:rFonts w:cs="Times New Roman"/>
                <w:sz w:val="22"/>
                <w:szCs w:val="22"/>
              </w:rPr>
            </w:pPr>
            <w:r w:rsidRPr="00DF3F4D">
              <w:rPr>
                <w:rFonts w:cs="Times New Roman"/>
                <w:b/>
                <w:bCs/>
                <w:sz w:val="22"/>
                <w:szCs w:val="22"/>
              </w:rPr>
              <w:t>Output Method</w:t>
            </w:r>
            <w:r w:rsidR="002D2FA1" w:rsidRPr="00DF3F4D">
              <w:rPr>
                <w:rFonts w:cs="Times New Roman"/>
                <w:b/>
                <w:bCs/>
                <w:sz w:val="22"/>
                <w:szCs w:val="22"/>
              </w:rPr>
              <w:t>:</w:t>
            </w:r>
            <w:r w:rsidR="002D2FA1" w:rsidRPr="00DF3F4D">
              <w:rPr>
                <w:rFonts w:cs="Times New Roman"/>
                <w:sz w:val="22"/>
                <w:szCs w:val="22"/>
              </w:rPr>
              <w:t xml:space="preserve"> </w:t>
            </w:r>
            <w:r w:rsidR="00AC51FB" w:rsidRPr="00DF3F4D">
              <w:rPr>
                <w:rFonts w:cs="Times New Roman"/>
                <w:sz w:val="22"/>
                <w:szCs w:val="22"/>
              </w:rPr>
              <w:t xml:space="preserve"> </w:t>
            </w:r>
          </w:p>
        </w:tc>
      </w:tr>
    </w:tbl>
    <w:p w14:paraId="6C8FAD62" w14:textId="77777777" w:rsidR="00EC58C6" w:rsidRPr="00DF3F4D" w:rsidRDefault="00EC58C6" w:rsidP="00B86B5A">
      <w:pPr>
        <w:pStyle w:val="ABLOCKPARA"/>
        <w:ind w:left="142"/>
        <w:rPr>
          <w:rFonts w:cs="Times New Roman"/>
          <w:sz w:val="22"/>
          <w:szCs w:val="22"/>
        </w:rPr>
      </w:pPr>
    </w:p>
    <w:p w14:paraId="5EFB7FE3" w14:textId="77777777" w:rsidR="00EC58C6" w:rsidRPr="00DF3F4D" w:rsidRDefault="00EC58C6" w:rsidP="00B86B5A">
      <w:pPr>
        <w:ind w:left="142"/>
        <w:rPr>
          <w:rFonts w:ascii="Arial" w:hAnsi="Arial"/>
          <w:sz w:val="22"/>
          <w:szCs w:val="22"/>
          <w:lang w:eastAsia="en-US"/>
        </w:rPr>
      </w:pPr>
      <w:r w:rsidRPr="00DF3F4D">
        <w:rPr>
          <w:rFonts w:ascii="Arial" w:hAnsi="Arial"/>
          <w:sz w:val="22"/>
          <w:szCs w:val="22"/>
          <w:lang w:eastAsia="en-US"/>
        </w:rPr>
        <w:t>Dependencies / Constraints</w:t>
      </w:r>
    </w:p>
    <w:p w14:paraId="716607E5" w14:textId="77777777" w:rsidR="00EC58C6" w:rsidRPr="00DF3F4D" w:rsidRDefault="00EC58C6" w:rsidP="00B86B5A">
      <w:pPr>
        <w:ind w:left="142"/>
        <w:rPr>
          <w:rFonts w:ascii="Arial" w:hAnsi="Arial"/>
          <w:sz w:val="22"/>
          <w:szCs w:val="22"/>
          <w:lang w:eastAsia="en-US"/>
        </w:rPr>
      </w:pPr>
    </w:p>
    <w:p w14:paraId="7249D3A0" w14:textId="77777777" w:rsidR="00EC58C6" w:rsidRPr="00DF3F4D" w:rsidRDefault="00EC58C6" w:rsidP="00B86B5A">
      <w:pPr>
        <w:ind w:left="142"/>
        <w:rPr>
          <w:rFonts w:ascii="Arial" w:hAnsi="Arial"/>
          <w:sz w:val="22"/>
          <w:szCs w:val="22"/>
          <w:lang w:eastAsia="en-US"/>
        </w:rPr>
      </w:pPr>
      <w:r w:rsidRPr="00DF3F4D">
        <w:rPr>
          <w:rFonts w:ascii="Arial" w:hAnsi="Arial"/>
          <w:sz w:val="22"/>
          <w:szCs w:val="22"/>
          <w:lang w:eastAsia="en-US"/>
        </w:rPr>
        <w:t>Applications, Objects or Transactions Affected</w:t>
      </w:r>
    </w:p>
    <w:p w14:paraId="15488FA6" w14:textId="77777777" w:rsidR="00C8464E" w:rsidRPr="00DF3F4D" w:rsidRDefault="00C8464E" w:rsidP="00B86B5A">
      <w:pPr>
        <w:ind w:left="142"/>
        <w:rPr>
          <w:rFonts w:ascii="Arial" w:hAnsi="Arial"/>
          <w:sz w:val="22"/>
          <w:szCs w:val="22"/>
          <w:lang w:eastAsia="en-US"/>
        </w:rPr>
      </w:pPr>
    </w:p>
    <w:p w14:paraId="1BBB83C9" w14:textId="77777777" w:rsidR="00A91BEB" w:rsidRPr="00DF3F4D" w:rsidRDefault="00A91BEB" w:rsidP="00B86B5A">
      <w:pPr>
        <w:ind w:left="142"/>
        <w:rPr>
          <w:rFonts w:ascii="Arial" w:hAnsi="Arial"/>
          <w:sz w:val="22"/>
          <w:szCs w:val="22"/>
          <w:lang w:eastAsia="en-US"/>
        </w:rPr>
      </w:pPr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EC58C6" w:rsidRPr="00DF3F4D" w14:paraId="4ACA7C47" w14:textId="77777777" w:rsidTr="003071C1">
        <w:tc>
          <w:tcPr>
            <w:tcW w:w="9360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CCCCCC"/>
          </w:tcPr>
          <w:p w14:paraId="03BB7D81" w14:textId="77777777" w:rsidR="00EC58C6" w:rsidRPr="00DF3F4D" w:rsidRDefault="00EC58C6" w:rsidP="00B86B5A">
            <w:pPr>
              <w:pStyle w:val="TableHeading"/>
              <w:ind w:left="142"/>
              <w:rPr>
                <w:sz w:val="22"/>
                <w:szCs w:val="22"/>
              </w:rPr>
            </w:pPr>
            <w:r w:rsidRPr="00DF3F4D">
              <w:rPr>
                <w:sz w:val="22"/>
                <w:szCs w:val="22"/>
              </w:rPr>
              <w:t xml:space="preserve">Report Header / Footer  </w:t>
            </w:r>
          </w:p>
        </w:tc>
      </w:tr>
    </w:tbl>
    <w:p w14:paraId="550E9565" w14:textId="77777777" w:rsidR="00EC58C6" w:rsidRPr="00DF3F4D" w:rsidRDefault="00EC58C6" w:rsidP="00B86B5A">
      <w:pPr>
        <w:ind w:left="142"/>
        <w:rPr>
          <w:rFonts w:ascii="Arial" w:hAnsi="Arial"/>
          <w:sz w:val="22"/>
          <w:szCs w:val="22"/>
          <w:lang w:eastAsia="en-US"/>
        </w:rPr>
      </w:pPr>
    </w:p>
    <w:p w14:paraId="2B862939" w14:textId="77777777" w:rsidR="00EC58C6" w:rsidRPr="00DF3F4D" w:rsidRDefault="00EC58C6" w:rsidP="00B86B5A">
      <w:pPr>
        <w:pStyle w:val="TableText-Bullet"/>
        <w:numPr>
          <w:ilvl w:val="0"/>
          <w:numId w:val="0"/>
        </w:numPr>
        <w:ind w:left="142"/>
        <w:rPr>
          <w:rFonts w:cs="Times New Roman"/>
          <w:sz w:val="22"/>
          <w:szCs w:val="22"/>
          <w:lang w:val="en-GB"/>
        </w:rPr>
      </w:pPr>
      <w:r w:rsidRPr="00DF3F4D">
        <w:rPr>
          <w:rFonts w:cs="Times New Roman"/>
          <w:sz w:val="22"/>
          <w:szCs w:val="22"/>
          <w:lang w:val="en-GB"/>
        </w:rPr>
        <w:t xml:space="preserve">Report </w:t>
      </w:r>
      <w:r w:rsidR="004B6446" w:rsidRPr="00DF3F4D">
        <w:rPr>
          <w:rFonts w:cs="Times New Roman"/>
          <w:sz w:val="22"/>
          <w:szCs w:val="22"/>
          <w:lang w:val="en-GB"/>
        </w:rPr>
        <w:t>Header:</w:t>
      </w:r>
      <w:r w:rsidR="00BE5083" w:rsidRPr="00DF3F4D">
        <w:rPr>
          <w:rFonts w:cs="Times New Roman"/>
          <w:sz w:val="22"/>
          <w:szCs w:val="22"/>
          <w:lang w:val="en-GB"/>
        </w:rPr>
        <w:t xml:space="preserve">  Schedule Line and Order Header</w:t>
      </w:r>
    </w:p>
    <w:p w14:paraId="54E827E7" w14:textId="77777777" w:rsidR="00EC58C6" w:rsidRPr="00DF3F4D" w:rsidRDefault="00EC58C6" w:rsidP="00B86B5A">
      <w:pPr>
        <w:pStyle w:val="TableText-Bullet"/>
        <w:numPr>
          <w:ilvl w:val="0"/>
          <w:numId w:val="0"/>
        </w:numPr>
        <w:ind w:left="142"/>
        <w:rPr>
          <w:rFonts w:cs="Times New Roman"/>
          <w:sz w:val="22"/>
          <w:szCs w:val="22"/>
          <w:lang w:val="en-GB"/>
        </w:rPr>
      </w:pPr>
    </w:p>
    <w:p w14:paraId="694FAB99" w14:textId="77777777" w:rsidR="00EC58C6" w:rsidRPr="00DF3F4D" w:rsidRDefault="00EC58C6" w:rsidP="00B86B5A">
      <w:pPr>
        <w:pStyle w:val="TableText-Bullet"/>
        <w:numPr>
          <w:ilvl w:val="0"/>
          <w:numId w:val="0"/>
        </w:numPr>
        <w:ind w:left="142"/>
        <w:rPr>
          <w:rFonts w:cs="Times New Roman"/>
          <w:sz w:val="22"/>
          <w:szCs w:val="22"/>
          <w:lang w:val="en-GB"/>
        </w:rPr>
      </w:pPr>
      <w:r w:rsidRPr="00DF3F4D">
        <w:rPr>
          <w:rFonts w:cs="Times New Roman"/>
          <w:sz w:val="22"/>
          <w:szCs w:val="22"/>
          <w:lang w:val="en-GB"/>
        </w:rPr>
        <w:t>Report Footer</w:t>
      </w:r>
    </w:p>
    <w:p w14:paraId="3076EEE4" w14:textId="77777777" w:rsidR="000C0CF2" w:rsidRPr="00DF3F4D" w:rsidRDefault="000C0CF2" w:rsidP="00B86B5A">
      <w:pPr>
        <w:pStyle w:val="09TableContent1"/>
        <w:ind w:left="142"/>
        <w:rPr>
          <w:sz w:val="22"/>
        </w:rPr>
      </w:pPr>
    </w:p>
    <w:p w14:paraId="5DB7604A" w14:textId="77777777" w:rsidR="00EC58C6" w:rsidRPr="00DF3F4D" w:rsidRDefault="00EC58C6" w:rsidP="00B86B5A">
      <w:pPr>
        <w:pStyle w:val="09TableContent1"/>
        <w:ind w:left="142"/>
        <w:rPr>
          <w:sz w:val="22"/>
        </w:rPr>
      </w:pPr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9A617E" w:rsidRPr="00DF3F4D" w14:paraId="1C3782A0" w14:textId="77777777" w:rsidTr="00C81C42">
        <w:tc>
          <w:tcPr>
            <w:tcW w:w="9360" w:type="dxa"/>
            <w:tcBorders>
              <w:top w:val="single" w:sz="12" w:space="0" w:color="000080"/>
              <w:bottom w:val="single" w:sz="4" w:space="0" w:color="auto"/>
            </w:tcBorders>
            <w:shd w:val="clear" w:color="auto" w:fill="CCCCCC"/>
          </w:tcPr>
          <w:p w14:paraId="5EF5F150" w14:textId="77777777" w:rsidR="009A617E" w:rsidRPr="00DF3F4D" w:rsidRDefault="009A617E" w:rsidP="00B86B5A">
            <w:pPr>
              <w:pStyle w:val="TableHeading"/>
              <w:ind w:left="142"/>
              <w:rPr>
                <w:sz w:val="22"/>
                <w:szCs w:val="22"/>
              </w:rPr>
            </w:pPr>
            <w:r w:rsidRPr="00DF3F4D">
              <w:rPr>
                <w:sz w:val="22"/>
                <w:szCs w:val="22"/>
              </w:rPr>
              <w:lastRenderedPageBreak/>
              <w:t>Validation of Selection Criteria</w:t>
            </w:r>
          </w:p>
        </w:tc>
      </w:tr>
    </w:tbl>
    <w:p w14:paraId="189AF192" w14:textId="77777777" w:rsidR="009A617E" w:rsidRPr="00DF3F4D" w:rsidRDefault="009A617E" w:rsidP="00B86B5A">
      <w:pPr>
        <w:pStyle w:val="09TableContent1"/>
        <w:ind w:left="142"/>
        <w:rPr>
          <w:sz w:val="22"/>
        </w:rPr>
      </w:pPr>
    </w:p>
    <w:p w14:paraId="0B321F6C" w14:textId="77777777" w:rsidR="00D324E8" w:rsidRPr="00DF3F4D" w:rsidRDefault="00D324E8" w:rsidP="00B86B5A">
      <w:pPr>
        <w:pStyle w:val="09TableContent1"/>
        <w:ind w:left="142"/>
        <w:rPr>
          <w:sz w:val="22"/>
        </w:rPr>
      </w:pPr>
    </w:p>
    <w:p w14:paraId="1CEC1A40" w14:textId="77777777" w:rsidR="00770D47" w:rsidRPr="00DF3F4D" w:rsidRDefault="00770D47" w:rsidP="00B86B5A">
      <w:pPr>
        <w:pStyle w:val="09TableContent1"/>
        <w:ind w:left="142"/>
        <w:rPr>
          <w:sz w:val="22"/>
        </w:rPr>
      </w:pPr>
    </w:p>
    <w:p w14:paraId="28B7BC94" w14:textId="77777777" w:rsidR="00D324E8" w:rsidRPr="00DF3F4D" w:rsidRDefault="00D324E8" w:rsidP="00B86B5A">
      <w:pPr>
        <w:pStyle w:val="02Headline"/>
        <w:numPr>
          <w:ilvl w:val="0"/>
          <w:numId w:val="4"/>
        </w:numPr>
        <w:ind w:left="142"/>
        <w:rPr>
          <w:color w:val="auto"/>
          <w:sz w:val="22"/>
          <w:szCs w:val="22"/>
        </w:rPr>
      </w:pPr>
      <w:bookmarkStart w:id="3" w:name="_Toc524448021"/>
      <w:r w:rsidRPr="00DF3F4D">
        <w:rPr>
          <w:color w:val="auto"/>
          <w:sz w:val="22"/>
          <w:szCs w:val="22"/>
        </w:rPr>
        <w:t>Interface</w:t>
      </w:r>
      <w:r w:rsidR="005F2CBD" w:rsidRPr="00DF3F4D">
        <w:rPr>
          <w:color w:val="auto"/>
          <w:sz w:val="22"/>
          <w:szCs w:val="22"/>
        </w:rPr>
        <w:t xml:space="preserve"> </w:t>
      </w:r>
      <w:proofErr w:type="gramStart"/>
      <w:r w:rsidR="005F2CBD" w:rsidRPr="00DF3F4D">
        <w:rPr>
          <w:color w:val="auto"/>
          <w:sz w:val="22"/>
          <w:szCs w:val="22"/>
        </w:rPr>
        <w:t xml:space="preserve">Specific </w:t>
      </w:r>
      <w:r w:rsidRPr="00DF3F4D">
        <w:rPr>
          <w:color w:val="auto"/>
          <w:sz w:val="22"/>
          <w:szCs w:val="22"/>
        </w:rPr>
        <w:t>:</w:t>
      </w:r>
      <w:bookmarkEnd w:id="3"/>
      <w:proofErr w:type="gramEnd"/>
    </w:p>
    <w:p w14:paraId="2BCA3D81" w14:textId="77777777" w:rsidR="00D324E8" w:rsidRPr="00DF3F4D" w:rsidRDefault="00D324E8" w:rsidP="00B86B5A">
      <w:pPr>
        <w:pStyle w:val="09TableContent1"/>
        <w:ind w:left="142"/>
        <w:rPr>
          <w:sz w:val="22"/>
        </w:rPr>
      </w:pPr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D324E8" w:rsidRPr="00DF3F4D" w14:paraId="6BEA9AD3" w14:textId="77777777" w:rsidTr="003071C1">
        <w:tc>
          <w:tcPr>
            <w:tcW w:w="9360" w:type="dxa"/>
            <w:tcBorders>
              <w:top w:val="single" w:sz="12" w:space="0" w:color="000080"/>
              <w:bottom w:val="single" w:sz="4" w:space="0" w:color="auto"/>
            </w:tcBorders>
            <w:shd w:val="clear" w:color="auto" w:fill="CCCCCC"/>
          </w:tcPr>
          <w:p w14:paraId="08A63923" w14:textId="77777777" w:rsidR="00D324E8" w:rsidRPr="00DF3F4D" w:rsidRDefault="00D324E8" w:rsidP="00B86B5A">
            <w:pPr>
              <w:pStyle w:val="TableHeading"/>
              <w:ind w:left="142"/>
              <w:rPr>
                <w:sz w:val="22"/>
                <w:szCs w:val="22"/>
              </w:rPr>
            </w:pPr>
            <w:r w:rsidRPr="00DF3F4D">
              <w:rPr>
                <w:sz w:val="22"/>
                <w:szCs w:val="22"/>
              </w:rPr>
              <w:t xml:space="preserve">File </w:t>
            </w:r>
            <w:proofErr w:type="gramStart"/>
            <w:r w:rsidRPr="00DF3F4D">
              <w:rPr>
                <w:sz w:val="22"/>
                <w:szCs w:val="22"/>
              </w:rPr>
              <w:t>Attributes :</w:t>
            </w:r>
            <w:proofErr w:type="gramEnd"/>
            <w:r w:rsidRPr="00DF3F4D">
              <w:rPr>
                <w:sz w:val="22"/>
                <w:szCs w:val="22"/>
              </w:rPr>
              <w:t xml:space="preserve"> Interface</w:t>
            </w:r>
          </w:p>
        </w:tc>
      </w:tr>
    </w:tbl>
    <w:p w14:paraId="224289D0" w14:textId="77777777" w:rsidR="00D324E8" w:rsidRPr="00DF3F4D" w:rsidRDefault="00D324E8" w:rsidP="00B86B5A">
      <w:pPr>
        <w:ind w:left="142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7"/>
        <w:gridCol w:w="7082"/>
      </w:tblGrid>
      <w:tr w:rsidR="00D324E8" w:rsidRPr="00DF3F4D" w14:paraId="63671EB5" w14:textId="77777777" w:rsidTr="003071C1">
        <w:tc>
          <w:tcPr>
            <w:tcW w:w="2047" w:type="dxa"/>
          </w:tcPr>
          <w:p w14:paraId="6DADBF76" w14:textId="77777777" w:rsidR="00D324E8" w:rsidRPr="00DF3F4D" w:rsidRDefault="00D324E8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File Type</w:t>
            </w:r>
          </w:p>
        </w:tc>
        <w:tc>
          <w:tcPr>
            <w:tcW w:w="7082" w:type="dxa"/>
          </w:tcPr>
          <w:p w14:paraId="3D96F5F9" w14:textId="77777777" w:rsidR="00D324E8" w:rsidRPr="00DF3F4D" w:rsidRDefault="00D324E8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  <w:tr w:rsidR="00D324E8" w:rsidRPr="00DF3F4D" w14:paraId="7693D204" w14:textId="77777777" w:rsidTr="003071C1">
        <w:tc>
          <w:tcPr>
            <w:tcW w:w="2047" w:type="dxa"/>
          </w:tcPr>
          <w:p w14:paraId="0611EA03" w14:textId="77777777" w:rsidR="00D324E8" w:rsidRPr="00DF3F4D" w:rsidRDefault="00D324E8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 xml:space="preserve">Delimited / </w:t>
            </w:r>
            <w:proofErr w:type="gramStart"/>
            <w:r w:rsidRPr="00DF3F4D">
              <w:rPr>
                <w:sz w:val="22"/>
              </w:rPr>
              <w:t>Fixed-width</w:t>
            </w:r>
            <w:proofErr w:type="gramEnd"/>
          </w:p>
        </w:tc>
        <w:tc>
          <w:tcPr>
            <w:tcW w:w="7082" w:type="dxa"/>
          </w:tcPr>
          <w:p w14:paraId="784B29E9" w14:textId="77777777" w:rsidR="00D324E8" w:rsidRPr="00DF3F4D" w:rsidRDefault="00D324E8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  <w:tr w:rsidR="00D324E8" w:rsidRPr="00DF3F4D" w14:paraId="7CF4C896" w14:textId="77777777" w:rsidTr="003071C1">
        <w:tc>
          <w:tcPr>
            <w:tcW w:w="2047" w:type="dxa"/>
          </w:tcPr>
          <w:p w14:paraId="1FECE5C1" w14:textId="77777777" w:rsidR="00D324E8" w:rsidRPr="00DF3F4D" w:rsidRDefault="00D324E8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Header Record?</w:t>
            </w:r>
          </w:p>
        </w:tc>
        <w:tc>
          <w:tcPr>
            <w:tcW w:w="7082" w:type="dxa"/>
          </w:tcPr>
          <w:p w14:paraId="5E36F228" w14:textId="77777777" w:rsidR="00D324E8" w:rsidRPr="00DF3F4D" w:rsidRDefault="00D324E8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  <w:tr w:rsidR="00D324E8" w:rsidRPr="00DF3F4D" w14:paraId="38DD2028" w14:textId="77777777" w:rsidTr="003071C1">
        <w:tc>
          <w:tcPr>
            <w:tcW w:w="2047" w:type="dxa"/>
          </w:tcPr>
          <w:p w14:paraId="55C01D73" w14:textId="77777777" w:rsidR="00D324E8" w:rsidRPr="00DF3F4D" w:rsidRDefault="00D324E8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Footer Record?</w:t>
            </w:r>
          </w:p>
        </w:tc>
        <w:tc>
          <w:tcPr>
            <w:tcW w:w="7082" w:type="dxa"/>
          </w:tcPr>
          <w:p w14:paraId="4636A177" w14:textId="77777777" w:rsidR="00D324E8" w:rsidRPr="00DF3F4D" w:rsidRDefault="00D324E8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  <w:tr w:rsidR="00D324E8" w:rsidRPr="00DF3F4D" w14:paraId="5B5D57B6" w14:textId="77777777" w:rsidTr="003071C1">
        <w:tc>
          <w:tcPr>
            <w:tcW w:w="2047" w:type="dxa"/>
          </w:tcPr>
          <w:p w14:paraId="162774C7" w14:textId="77777777" w:rsidR="00D324E8" w:rsidRPr="00DF3F4D" w:rsidRDefault="00D324E8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Number of File Layouts and Description</w:t>
            </w:r>
          </w:p>
        </w:tc>
        <w:tc>
          <w:tcPr>
            <w:tcW w:w="7082" w:type="dxa"/>
          </w:tcPr>
          <w:p w14:paraId="02B7AC65" w14:textId="77777777" w:rsidR="00D324E8" w:rsidRPr="00DF3F4D" w:rsidRDefault="00D324E8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  <w:tr w:rsidR="00D324E8" w:rsidRPr="00DF3F4D" w14:paraId="3C2415BE" w14:textId="77777777" w:rsidTr="003071C1">
        <w:tc>
          <w:tcPr>
            <w:tcW w:w="2047" w:type="dxa"/>
          </w:tcPr>
          <w:p w14:paraId="26FAC3BA" w14:textId="77777777" w:rsidR="00D324E8" w:rsidRPr="00DF3F4D" w:rsidRDefault="00D324E8" w:rsidP="00B86B5A">
            <w:pPr>
              <w:pStyle w:val="09TableContent1"/>
              <w:ind w:left="142"/>
              <w:rPr>
                <w:sz w:val="22"/>
              </w:rPr>
            </w:pPr>
          </w:p>
        </w:tc>
        <w:tc>
          <w:tcPr>
            <w:tcW w:w="7082" w:type="dxa"/>
          </w:tcPr>
          <w:p w14:paraId="7D33828B" w14:textId="77777777" w:rsidR="00D324E8" w:rsidRPr="00DF3F4D" w:rsidRDefault="00D324E8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</w:tbl>
    <w:p w14:paraId="4F62EE9E" w14:textId="77777777" w:rsidR="00D324E8" w:rsidRPr="00DF3F4D" w:rsidRDefault="00D324E8" w:rsidP="00B86B5A">
      <w:pPr>
        <w:pStyle w:val="ABLOCKPARA"/>
        <w:ind w:left="142"/>
        <w:rPr>
          <w:rFonts w:cs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"/>
        <w:gridCol w:w="3199"/>
        <w:gridCol w:w="5822"/>
      </w:tblGrid>
      <w:tr w:rsidR="00D324E8" w:rsidRPr="00DF3F4D" w14:paraId="25E9B8BA" w14:textId="77777777" w:rsidTr="00A25C43">
        <w:trPr>
          <w:gridBefore w:val="1"/>
          <w:wBefore w:w="108" w:type="dxa"/>
        </w:trPr>
        <w:tc>
          <w:tcPr>
            <w:tcW w:w="9021" w:type="dxa"/>
            <w:gridSpan w:val="2"/>
          </w:tcPr>
          <w:p w14:paraId="21690003" w14:textId="77777777" w:rsidR="00D324E8" w:rsidRPr="00DF3F4D" w:rsidRDefault="00D324E8" w:rsidP="00B86B5A">
            <w:pPr>
              <w:pStyle w:val="ABLOCKPARA"/>
              <w:ind w:left="142"/>
              <w:rPr>
                <w:rFonts w:cs="Times New Roman"/>
                <w:sz w:val="22"/>
                <w:szCs w:val="22"/>
              </w:rPr>
            </w:pPr>
            <w:r w:rsidRPr="00DF3F4D">
              <w:rPr>
                <w:rFonts w:cs="Times New Roman"/>
                <w:sz w:val="22"/>
                <w:szCs w:val="22"/>
              </w:rPr>
              <w:t>ERROR HANDLING</w:t>
            </w:r>
          </w:p>
          <w:p w14:paraId="54323A0C" w14:textId="77777777" w:rsidR="00D324E8" w:rsidRPr="00DF3F4D" w:rsidRDefault="00D324E8" w:rsidP="00B86B5A">
            <w:pPr>
              <w:pStyle w:val="ABLOCKPARA"/>
              <w:ind w:left="142"/>
              <w:rPr>
                <w:rFonts w:cs="Times New Roman"/>
                <w:sz w:val="22"/>
                <w:szCs w:val="22"/>
              </w:rPr>
            </w:pPr>
            <w:r w:rsidRPr="00DF3F4D">
              <w:rPr>
                <w:rFonts w:cs="Times New Roman"/>
                <w:sz w:val="22"/>
                <w:szCs w:val="22"/>
              </w:rPr>
              <w:t>[Include potential errors, notification procedures, and contingency procedures.]</w:t>
            </w:r>
          </w:p>
        </w:tc>
      </w:tr>
      <w:tr w:rsidR="00D324E8" w:rsidRPr="00DF3F4D" w14:paraId="184DB927" w14:textId="77777777" w:rsidTr="00A25C43">
        <w:trPr>
          <w:gridBefore w:val="1"/>
          <w:wBefore w:w="108" w:type="dxa"/>
        </w:trPr>
        <w:tc>
          <w:tcPr>
            <w:tcW w:w="9021" w:type="dxa"/>
            <w:gridSpan w:val="2"/>
          </w:tcPr>
          <w:p w14:paraId="12606D4C" w14:textId="77777777" w:rsidR="00D324E8" w:rsidRPr="00DF3F4D" w:rsidRDefault="00D324E8" w:rsidP="00B86B5A">
            <w:pPr>
              <w:pStyle w:val="ABLOCKPARA"/>
              <w:ind w:left="142"/>
              <w:rPr>
                <w:rFonts w:cs="Times New Roman"/>
                <w:sz w:val="22"/>
                <w:szCs w:val="22"/>
              </w:rPr>
            </w:pPr>
          </w:p>
        </w:tc>
      </w:tr>
      <w:tr w:rsidR="00D324E8" w:rsidRPr="00DF3F4D" w14:paraId="3A76C4B7" w14:textId="77777777" w:rsidTr="00A25C43">
        <w:tc>
          <w:tcPr>
            <w:tcW w:w="3307" w:type="dxa"/>
            <w:gridSpan w:val="2"/>
          </w:tcPr>
          <w:p w14:paraId="78C4DE03" w14:textId="77777777" w:rsidR="00D324E8" w:rsidRPr="00DF3F4D" w:rsidRDefault="00D324E8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Print Program</w:t>
            </w:r>
          </w:p>
        </w:tc>
        <w:tc>
          <w:tcPr>
            <w:tcW w:w="5822" w:type="dxa"/>
          </w:tcPr>
          <w:p w14:paraId="338618EB" w14:textId="77777777" w:rsidR="00D324E8" w:rsidRPr="00DF3F4D" w:rsidRDefault="00D324E8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  <w:tr w:rsidR="00D324E8" w:rsidRPr="00DF3F4D" w14:paraId="61508D90" w14:textId="77777777" w:rsidTr="00A25C43">
        <w:tc>
          <w:tcPr>
            <w:tcW w:w="3307" w:type="dxa"/>
            <w:gridSpan w:val="2"/>
          </w:tcPr>
          <w:p w14:paraId="7965760C" w14:textId="77777777" w:rsidR="00D324E8" w:rsidRPr="00DF3F4D" w:rsidRDefault="00D324E8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Adobe interface</w:t>
            </w:r>
          </w:p>
        </w:tc>
        <w:tc>
          <w:tcPr>
            <w:tcW w:w="5822" w:type="dxa"/>
          </w:tcPr>
          <w:p w14:paraId="446E94D5" w14:textId="77777777" w:rsidR="00D324E8" w:rsidRPr="00DF3F4D" w:rsidRDefault="00D324E8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</w:tbl>
    <w:p w14:paraId="6A53B383" w14:textId="77777777" w:rsidR="00EC58C6" w:rsidRPr="00DF3F4D" w:rsidRDefault="00EC58C6" w:rsidP="00B86B5A">
      <w:pPr>
        <w:pStyle w:val="09TableContent1"/>
        <w:ind w:left="142"/>
        <w:rPr>
          <w:sz w:val="22"/>
        </w:rPr>
      </w:pPr>
    </w:p>
    <w:p w14:paraId="281A9F81" w14:textId="77777777" w:rsidR="00623A91" w:rsidRPr="00DF3F4D" w:rsidRDefault="00623A91" w:rsidP="00B86B5A">
      <w:pPr>
        <w:pStyle w:val="02Headline"/>
        <w:numPr>
          <w:ilvl w:val="0"/>
          <w:numId w:val="4"/>
        </w:numPr>
        <w:ind w:left="142"/>
        <w:rPr>
          <w:color w:val="auto"/>
          <w:sz w:val="22"/>
          <w:szCs w:val="22"/>
        </w:rPr>
      </w:pPr>
      <w:bookmarkStart w:id="4" w:name="_Toc524448022"/>
      <w:r w:rsidRPr="00DF3F4D">
        <w:rPr>
          <w:color w:val="auto"/>
          <w:sz w:val="22"/>
          <w:szCs w:val="22"/>
        </w:rPr>
        <w:t>Conversion</w:t>
      </w:r>
      <w:r w:rsidR="005F2CBD" w:rsidRPr="00DF3F4D">
        <w:rPr>
          <w:color w:val="auto"/>
          <w:sz w:val="22"/>
          <w:szCs w:val="22"/>
        </w:rPr>
        <w:t xml:space="preserve"> Specific</w:t>
      </w:r>
      <w:r w:rsidRPr="00DF3F4D">
        <w:rPr>
          <w:color w:val="auto"/>
          <w:sz w:val="22"/>
          <w:szCs w:val="22"/>
        </w:rPr>
        <w:t>:</w:t>
      </w:r>
      <w:bookmarkEnd w:id="4"/>
    </w:p>
    <w:p w14:paraId="2065D575" w14:textId="77777777" w:rsidR="00623A91" w:rsidRPr="00DF3F4D" w:rsidRDefault="00623A91" w:rsidP="00B86B5A">
      <w:pPr>
        <w:pStyle w:val="09TableContent1"/>
        <w:ind w:left="142"/>
        <w:rPr>
          <w:sz w:val="22"/>
        </w:rPr>
      </w:pPr>
    </w:p>
    <w:p w14:paraId="7DBAA8D1" w14:textId="77777777" w:rsidR="00E71C80" w:rsidRPr="00DF3F4D" w:rsidRDefault="00E71C80" w:rsidP="00B86B5A">
      <w:pPr>
        <w:pStyle w:val="TableHeading"/>
        <w:ind w:left="142"/>
        <w:rPr>
          <w:sz w:val="22"/>
          <w:szCs w:val="22"/>
        </w:rPr>
      </w:pPr>
      <w:r w:rsidRPr="00DF3F4D">
        <w:rPr>
          <w:sz w:val="22"/>
          <w:szCs w:val="22"/>
        </w:rPr>
        <w:t>Program ATTRIBUTES: conversion</w:t>
      </w:r>
    </w:p>
    <w:p w14:paraId="7CEB466B" w14:textId="77777777" w:rsidR="00E71C80" w:rsidRPr="00DF3F4D" w:rsidRDefault="00E71C80" w:rsidP="00B86B5A">
      <w:pPr>
        <w:pStyle w:val="09TableContent1"/>
        <w:ind w:left="142"/>
        <w:rPr>
          <w:sz w:val="22"/>
        </w:rPr>
      </w:pPr>
    </w:p>
    <w:p w14:paraId="68F977AC" w14:textId="77777777" w:rsidR="00E71C80" w:rsidRPr="00DF3F4D" w:rsidRDefault="00E71C80" w:rsidP="00B86B5A">
      <w:pPr>
        <w:pStyle w:val="TableHeading"/>
        <w:ind w:left="142"/>
        <w:rPr>
          <w:rFonts w:ascii="Arial" w:hAnsi="Arial"/>
          <w:caps w:val="0"/>
          <w:color w:val="auto"/>
          <w:sz w:val="22"/>
          <w:szCs w:val="22"/>
          <w:lang w:val="en-GB" w:eastAsia="en-US"/>
        </w:rPr>
      </w:pPr>
      <w:r w:rsidRPr="00DF3F4D">
        <w:rPr>
          <w:rFonts w:ascii="Arial" w:hAnsi="Arial"/>
          <w:caps w:val="0"/>
          <w:color w:val="auto"/>
          <w:sz w:val="22"/>
          <w:szCs w:val="22"/>
          <w:lang w:val="en-GB" w:eastAsia="en-US"/>
        </w:rPr>
        <w:t xml:space="preserve">For ABAP Conversion: </w:t>
      </w:r>
    </w:p>
    <w:p w14:paraId="4570E49D" w14:textId="77777777" w:rsidR="00E71C80" w:rsidRPr="00DF3F4D" w:rsidRDefault="00E71C80" w:rsidP="00B86B5A">
      <w:pPr>
        <w:pStyle w:val="TableHeading"/>
        <w:ind w:left="142"/>
        <w:rPr>
          <w:rFonts w:ascii="Arial" w:hAnsi="Arial"/>
          <w:caps w:val="0"/>
          <w:color w:val="auto"/>
          <w:sz w:val="22"/>
          <w:szCs w:val="22"/>
          <w:lang w:val="en-GB" w:eastAsia="en-US"/>
        </w:rPr>
      </w:pPr>
      <w:r w:rsidRPr="00DF3F4D">
        <w:rPr>
          <w:rFonts w:ascii="Arial" w:hAnsi="Arial"/>
          <w:caps w:val="0"/>
          <w:color w:val="auto"/>
          <w:sz w:val="22"/>
          <w:szCs w:val="22"/>
          <w:lang w:val="en-GB" w:eastAsia="en-US"/>
        </w:rPr>
        <w:t xml:space="preserve">At the end of the conversion run, please describe the details for the output list. </w:t>
      </w:r>
    </w:p>
    <w:p w14:paraId="16FF40CA" w14:textId="77777777" w:rsidR="00E71C80" w:rsidRPr="00DF3F4D" w:rsidRDefault="00E71C80" w:rsidP="00B86B5A">
      <w:pPr>
        <w:pStyle w:val="TableHeading"/>
        <w:ind w:left="142"/>
        <w:rPr>
          <w:rFonts w:ascii="Arial" w:hAnsi="Arial"/>
          <w:caps w:val="0"/>
          <w:color w:val="auto"/>
          <w:sz w:val="22"/>
          <w:szCs w:val="22"/>
          <w:lang w:val="en-GB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29"/>
      </w:tblGrid>
      <w:tr w:rsidR="00E71C80" w:rsidRPr="00DF3F4D" w14:paraId="4B7E1437" w14:textId="77777777" w:rsidTr="003071C1">
        <w:tc>
          <w:tcPr>
            <w:tcW w:w="9129" w:type="dxa"/>
          </w:tcPr>
          <w:p w14:paraId="5965527C" w14:textId="77777777" w:rsidR="00E71C80" w:rsidRPr="00DF3F4D" w:rsidRDefault="00E71C80" w:rsidP="00B86B5A">
            <w:pPr>
              <w:pStyle w:val="TableHeading"/>
              <w:ind w:left="142"/>
              <w:rPr>
                <w:rFonts w:ascii="Arial" w:hAnsi="Arial"/>
                <w:caps w:val="0"/>
                <w:color w:val="auto"/>
                <w:sz w:val="22"/>
                <w:szCs w:val="22"/>
                <w:lang w:val="en-GB" w:eastAsia="en-US"/>
              </w:rPr>
            </w:pPr>
            <w:r w:rsidRPr="00DF3F4D">
              <w:rPr>
                <w:rFonts w:ascii="Arial" w:hAnsi="Arial"/>
                <w:caps w:val="0"/>
                <w:color w:val="auto"/>
                <w:sz w:val="22"/>
                <w:szCs w:val="22"/>
                <w:lang w:val="en-GB" w:eastAsia="en-US"/>
              </w:rPr>
              <w:t>Output Method</w:t>
            </w:r>
          </w:p>
          <w:p w14:paraId="1F1A355E" w14:textId="77777777" w:rsidR="00E71C80" w:rsidRPr="00DF3F4D" w:rsidRDefault="00E71C80" w:rsidP="00B86B5A">
            <w:pPr>
              <w:pStyle w:val="TableHeading"/>
              <w:ind w:left="142"/>
              <w:rPr>
                <w:rFonts w:ascii="Arial" w:hAnsi="Arial"/>
                <w:caps w:val="0"/>
                <w:color w:val="auto"/>
                <w:sz w:val="22"/>
                <w:szCs w:val="22"/>
                <w:lang w:val="en-GB" w:eastAsia="en-US"/>
              </w:rPr>
            </w:pPr>
            <w:r w:rsidRPr="00DF3F4D">
              <w:rPr>
                <w:rFonts w:ascii="Arial" w:hAnsi="Arial"/>
                <w:caps w:val="0"/>
                <w:color w:val="auto"/>
                <w:sz w:val="22"/>
                <w:szCs w:val="22"/>
                <w:lang w:val="en-GB" w:eastAsia="en-US"/>
              </w:rPr>
              <w:t>[Please indicate the expected output method(s) for the report]</w:t>
            </w:r>
          </w:p>
        </w:tc>
      </w:tr>
      <w:tr w:rsidR="00E71C80" w:rsidRPr="00DF3F4D" w14:paraId="6CED0A8D" w14:textId="77777777" w:rsidTr="003071C1">
        <w:tc>
          <w:tcPr>
            <w:tcW w:w="9129" w:type="dxa"/>
          </w:tcPr>
          <w:p w14:paraId="3EDA5D3E" w14:textId="77777777" w:rsidR="00E71C80" w:rsidRPr="00DF3F4D" w:rsidRDefault="00E71C80" w:rsidP="00B86B5A">
            <w:pPr>
              <w:pStyle w:val="TableHeading"/>
              <w:ind w:left="142"/>
              <w:rPr>
                <w:rFonts w:ascii="Arial" w:hAnsi="Arial"/>
                <w:caps w:val="0"/>
                <w:color w:val="auto"/>
                <w:sz w:val="22"/>
                <w:szCs w:val="22"/>
                <w:lang w:val="en-GB" w:eastAsia="en-US"/>
              </w:rPr>
            </w:pPr>
            <w:r w:rsidRPr="00DF3F4D">
              <w:rPr>
                <w:rFonts w:ascii="Arial" w:hAnsi="Arial"/>
                <w:caps w:val="0"/>
                <w:color w:val="auto"/>
                <w:sz w:val="22"/>
                <w:szCs w:val="22"/>
                <w:lang w:val="en-GB" w:eastAsia="en-US"/>
              </w:rPr>
              <w:t>Example:</w:t>
            </w:r>
          </w:p>
          <w:p w14:paraId="5A37F681" w14:textId="77777777" w:rsidR="00E71C80" w:rsidRPr="00DF3F4D" w:rsidRDefault="00E71C80" w:rsidP="00B86B5A">
            <w:pPr>
              <w:pStyle w:val="TableHeading"/>
              <w:ind w:left="142"/>
              <w:rPr>
                <w:rFonts w:ascii="Arial" w:hAnsi="Arial"/>
                <w:caps w:val="0"/>
                <w:color w:val="auto"/>
                <w:sz w:val="22"/>
                <w:szCs w:val="22"/>
                <w:lang w:val="en-GB" w:eastAsia="en-US"/>
              </w:rPr>
            </w:pPr>
            <w:r w:rsidRPr="00DF3F4D">
              <w:rPr>
                <w:rFonts w:ascii="Arial" w:hAnsi="Arial"/>
                <w:caps w:val="0"/>
                <w:color w:val="auto"/>
                <w:sz w:val="22"/>
                <w:szCs w:val="22"/>
                <w:lang w:val="en-GB" w:eastAsia="en-US"/>
              </w:rPr>
              <w:t>Saved to File / Sent to print / Send to email account / Download to excel</w:t>
            </w:r>
          </w:p>
          <w:p w14:paraId="2FF88AAE" w14:textId="77777777" w:rsidR="00E71C80" w:rsidRPr="00DF3F4D" w:rsidRDefault="00E71C80" w:rsidP="00B86B5A">
            <w:pPr>
              <w:pStyle w:val="TableHeading"/>
              <w:ind w:left="142"/>
              <w:rPr>
                <w:rFonts w:ascii="Arial" w:hAnsi="Arial"/>
                <w:caps w:val="0"/>
                <w:color w:val="auto"/>
                <w:sz w:val="22"/>
                <w:szCs w:val="22"/>
                <w:lang w:val="en-GB" w:eastAsia="en-US"/>
              </w:rPr>
            </w:pPr>
          </w:p>
        </w:tc>
      </w:tr>
    </w:tbl>
    <w:p w14:paraId="5CBABF27" w14:textId="77777777" w:rsidR="0026255C" w:rsidRPr="00DF3F4D" w:rsidRDefault="0026255C" w:rsidP="00B86B5A">
      <w:pPr>
        <w:pStyle w:val="09TableContent1"/>
        <w:ind w:left="142"/>
        <w:rPr>
          <w:sz w:val="22"/>
        </w:rPr>
      </w:pPr>
    </w:p>
    <w:p w14:paraId="034425CC" w14:textId="77777777" w:rsidR="004B6446" w:rsidRPr="00DF3F4D" w:rsidRDefault="004B6446" w:rsidP="00B86B5A">
      <w:pPr>
        <w:pStyle w:val="02Headline"/>
        <w:numPr>
          <w:ilvl w:val="0"/>
          <w:numId w:val="4"/>
        </w:numPr>
        <w:ind w:left="142"/>
        <w:rPr>
          <w:color w:val="auto"/>
          <w:sz w:val="22"/>
          <w:szCs w:val="22"/>
        </w:rPr>
      </w:pPr>
      <w:bookmarkStart w:id="5" w:name="_Toc524448023"/>
      <w:r w:rsidRPr="00DF3F4D">
        <w:rPr>
          <w:color w:val="auto"/>
          <w:sz w:val="22"/>
          <w:szCs w:val="22"/>
        </w:rPr>
        <w:t>Enhancement Specific</w:t>
      </w:r>
      <w:bookmarkEnd w:id="5"/>
    </w:p>
    <w:p w14:paraId="686AA26D" w14:textId="77777777" w:rsidR="003175AC" w:rsidRPr="00DF3F4D" w:rsidRDefault="003175AC" w:rsidP="00B86B5A">
      <w:pPr>
        <w:pStyle w:val="09TableContent1"/>
        <w:ind w:left="142"/>
        <w:rPr>
          <w:sz w:val="22"/>
        </w:rPr>
      </w:pPr>
    </w:p>
    <w:tbl>
      <w:tblPr>
        <w:tblW w:w="9360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040"/>
      </w:tblGrid>
      <w:tr w:rsidR="004B6446" w:rsidRPr="00DF3F4D" w14:paraId="50CC2E48" w14:textId="77777777" w:rsidTr="003071C1">
        <w:trPr>
          <w:trHeight w:val="512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</w:tcBorders>
            <w:shd w:val="clear" w:color="auto" w:fill="C0C0C0"/>
            <w:vAlign w:val="center"/>
          </w:tcPr>
          <w:p w14:paraId="5DE62CF4" w14:textId="77777777" w:rsidR="004B6446" w:rsidRPr="00DF3F4D" w:rsidRDefault="004B6446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lastRenderedPageBreak/>
              <w:t>Type of Enhancement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6" w:space="0" w:color="000000"/>
            </w:tcBorders>
            <w:vAlign w:val="center"/>
          </w:tcPr>
          <w:p w14:paraId="6257790F" w14:textId="77777777" w:rsidR="00566A46" w:rsidRPr="00DF3F4D" w:rsidRDefault="00566A46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</w:tbl>
    <w:p w14:paraId="44186755" w14:textId="77777777" w:rsidR="00E9556E" w:rsidRPr="00DF3F4D" w:rsidRDefault="00E9556E" w:rsidP="00B86B5A">
      <w:pPr>
        <w:ind w:left="142"/>
        <w:rPr>
          <w:sz w:val="22"/>
          <w:szCs w:val="22"/>
        </w:rPr>
      </w:pPr>
    </w:p>
    <w:p w14:paraId="77410649" w14:textId="77777777" w:rsidR="005F2CBD" w:rsidRPr="00DF3F4D" w:rsidRDefault="005F2CBD" w:rsidP="00B86B5A">
      <w:pPr>
        <w:pStyle w:val="02Headline"/>
        <w:numPr>
          <w:ilvl w:val="0"/>
          <w:numId w:val="4"/>
        </w:numPr>
        <w:ind w:left="142"/>
        <w:rPr>
          <w:color w:val="auto"/>
          <w:sz w:val="22"/>
          <w:szCs w:val="22"/>
        </w:rPr>
      </w:pPr>
      <w:bookmarkStart w:id="6" w:name="_Toc524448024"/>
      <w:r w:rsidRPr="00DF3F4D">
        <w:rPr>
          <w:color w:val="auto"/>
          <w:sz w:val="22"/>
          <w:szCs w:val="22"/>
        </w:rPr>
        <w:t>Forms Specific:</w:t>
      </w:r>
      <w:bookmarkEnd w:id="6"/>
    </w:p>
    <w:p w14:paraId="149B19A1" w14:textId="77777777" w:rsidR="00460B2A" w:rsidRPr="00DF3F4D" w:rsidRDefault="00460B2A" w:rsidP="00B86B5A">
      <w:pPr>
        <w:pStyle w:val="09TableContent1"/>
        <w:ind w:left="142"/>
        <w:rPr>
          <w:sz w:val="22"/>
        </w:rPr>
      </w:pPr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5F2CBD" w:rsidRPr="00DF3F4D" w14:paraId="47A4006F" w14:textId="77777777" w:rsidTr="003071C1">
        <w:tc>
          <w:tcPr>
            <w:tcW w:w="9360" w:type="dxa"/>
            <w:tcBorders>
              <w:top w:val="single" w:sz="12" w:space="0" w:color="000080"/>
              <w:bottom w:val="single" w:sz="4" w:space="0" w:color="auto"/>
            </w:tcBorders>
            <w:shd w:val="clear" w:color="auto" w:fill="CCCCCC"/>
          </w:tcPr>
          <w:p w14:paraId="1D32F9C0" w14:textId="77777777" w:rsidR="005F2CBD" w:rsidRPr="00DF3F4D" w:rsidRDefault="005F2CBD" w:rsidP="00B86B5A">
            <w:pPr>
              <w:pStyle w:val="TableHeading"/>
              <w:ind w:left="142"/>
              <w:rPr>
                <w:sz w:val="22"/>
                <w:szCs w:val="22"/>
              </w:rPr>
            </w:pPr>
            <w:r w:rsidRPr="00DF3F4D">
              <w:rPr>
                <w:sz w:val="22"/>
                <w:szCs w:val="22"/>
              </w:rPr>
              <w:t xml:space="preserve">Program </w:t>
            </w:r>
            <w:proofErr w:type="gramStart"/>
            <w:r w:rsidRPr="00DF3F4D">
              <w:rPr>
                <w:sz w:val="22"/>
                <w:szCs w:val="22"/>
              </w:rPr>
              <w:t>Attributes :</w:t>
            </w:r>
            <w:proofErr w:type="gramEnd"/>
            <w:r w:rsidRPr="00DF3F4D">
              <w:rPr>
                <w:sz w:val="22"/>
                <w:szCs w:val="22"/>
              </w:rPr>
              <w:t xml:space="preserve"> FORMS</w:t>
            </w:r>
          </w:p>
        </w:tc>
      </w:tr>
    </w:tbl>
    <w:p w14:paraId="79B17950" w14:textId="77777777" w:rsidR="005F2CBD" w:rsidRPr="00DF3F4D" w:rsidRDefault="005F2CBD" w:rsidP="00B86B5A">
      <w:pPr>
        <w:pStyle w:val="09TableContent1"/>
        <w:ind w:left="142"/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7"/>
        <w:gridCol w:w="7082"/>
      </w:tblGrid>
      <w:tr w:rsidR="005F2CBD" w:rsidRPr="00DF3F4D" w14:paraId="30EF90B7" w14:textId="77777777" w:rsidTr="003071C1">
        <w:tc>
          <w:tcPr>
            <w:tcW w:w="2047" w:type="dxa"/>
          </w:tcPr>
          <w:p w14:paraId="2887EDD9" w14:textId="77777777" w:rsidR="005F2CBD" w:rsidRPr="00DF3F4D" w:rsidRDefault="005F2CBD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Form title</w:t>
            </w:r>
          </w:p>
        </w:tc>
        <w:tc>
          <w:tcPr>
            <w:tcW w:w="7082" w:type="dxa"/>
          </w:tcPr>
          <w:p w14:paraId="01BC5402" w14:textId="77777777" w:rsidR="005F2CBD" w:rsidRPr="00DF3F4D" w:rsidRDefault="005F2CBD" w:rsidP="00B86B5A">
            <w:pPr>
              <w:pStyle w:val="09TableContent1"/>
              <w:ind w:left="142"/>
              <w:rPr>
                <w:rFonts w:cs="Arial"/>
                <w:sz w:val="22"/>
              </w:rPr>
            </w:pPr>
          </w:p>
        </w:tc>
      </w:tr>
      <w:tr w:rsidR="005F2CBD" w:rsidRPr="00DF3F4D" w14:paraId="7B3A3AD9" w14:textId="77777777" w:rsidTr="003071C1">
        <w:tc>
          <w:tcPr>
            <w:tcW w:w="2047" w:type="dxa"/>
          </w:tcPr>
          <w:p w14:paraId="718F9AF7" w14:textId="77777777" w:rsidR="005F2CBD" w:rsidRPr="00DF3F4D" w:rsidRDefault="005F2CBD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Form Name</w:t>
            </w:r>
          </w:p>
        </w:tc>
        <w:tc>
          <w:tcPr>
            <w:tcW w:w="7082" w:type="dxa"/>
          </w:tcPr>
          <w:p w14:paraId="2D38E872" w14:textId="77777777" w:rsidR="005F2CBD" w:rsidRPr="00DF3F4D" w:rsidRDefault="005F2CBD" w:rsidP="00B86B5A">
            <w:pPr>
              <w:pStyle w:val="09TableContent1"/>
              <w:ind w:left="142"/>
              <w:rPr>
                <w:rFonts w:cs="Arial"/>
                <w:sz w:val="22"/>
              </w:rPr>
            </w:pPr>
          </w:p>
        </w:tc>
      </w:tr>
      <w:tr w:rsidR="005F2CBD" w:rsidRPr="00DF3F4D" w14:paraId="6E62E157" w14:textId="77777777" w:rsidTr="003071C1">
        <w:tc>
          <w:tcPr>
            <w:tcW w:w="2047" w:type="dxa"/>
          </w:tcPr>
          <w:p w14:paraId="03F08415" w14:textId="77777777" w:rsidR="005F2CBD" w:rsidRPr="00DF3F4D" w:rsidRDefault="005F2CBD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Package</w:t>
            </w:r>
          </w:p>
        </w:tc>
        <w:tc>
          <w:tcPr>
            <w:tcW w:w="7082" w:type="dxa"/>
          </w:tcPr>
          <w:p w14:paraId="3D07C6D0" w14:textId="77777777" w:rsidR="005F2CBD" w:rsidRPr="00DF3F4D" w:rsidRDefault="005F2CBD" w:rsidP="00B86B5A">
            <w:pPr>
              <w:pStyle w:val="09TableContent1"/>
              <w:ind w:left="142"/>
              <w:rPr>
                <w:rFonts w:cs="Arial"/>
                <w:sz w:val="22"/>
              </w:rPr>
            </w:pPr>
          </w:p>
        </w:tc>
      </w:tr>
      <w:tr w:rsidR="005F2CBD" w:rsidRPr="00DF3F4D" w14:paraId="2354D39E" w14:textId="77777777" w:rsidTr="003071C1">
        <w:tc>
          <w:tcPr>
            <w:tcW w:w="2047" w:type="dxa"/>
          </w:tcPr>
          <w:p w14:paraId="626BC741" w14:textId="77777777" w:rsidR="005F2CBD" w:rsidRPr="00DF3F4D" w:rsidRDefault="005F2CBD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Driver Program</w:t>
            </w:r>
          </w:p>
        </w:tc>
        <w:tc>
          <w:tcPr>
            <w:tcW w:w="7082" w:type="dxa"/>
          </w:tcPr>
          <w:p w14:paraId="5BC8042B" w14:textId="77777777" w:rsidR="005F2CBD" w:rsidRPr="00DF3F4D" w:rsidRDefault="005F2CBD" w:rsidP="00B86B5A">
            <w:pPr>
              <w:pStyle w:val="09TableContent1"/>
              <w:tabs>
                <w:tab w:val="left" w:pos="2700"/>
              </w:tabs>
              <w:ind w:left="142"/>
              <w:rPr>
                <w:rFonts w:cs="Arial"/>
                <w:sz w:val="22"/>
              </w:rPr>
            </w:pPr>
          </w:p>
        </w:tc>
      </w:tr>
    </w:tbl>
    <w:p w14:paraId="084720C1" w14:textId="77777777" w:rsidR="005F2CBD" w:rsidRPr="00DF3F4D" w:rsidRDefault="005F2CBD" w:rsidP="00B86B5A">
      <w:pPr>
        <w:pStyle w:val="09TableContent1"/>
        <w:ind w:left="142"/>
        <w:rPr>
          <w:sz w:val="22"/>
        </w:rPr>
      </w:pPr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5F2CBD" w:rsidRPr="00DF3F4D" w14:paraId="09DB6F74" w14:textId="77777777" w:rsidTr="003071C1">
        <w:tc>
          <w:tcPr>
            <w:tcW w:w="9360" w:type="dxa"/>
            <w:tcBorders>
              <w:top w:val="single" w:sz="12" w:space="0" w:color="000080"/>
              <w:bottom w:val="single" w:sz="4" w:space="0" w:color="auto"/>
            </w:tcBorders>
            <w:shd w:val="clear" w:color="auto" w:fill="CCCCCC"/>
          </w:tcPr>
          <w:p w14:paraId="2BC0431D" w14:textId="77777777" w:rsidR="005F2CBD" w:rsidRPr="00DF3F4D" w:rsidRDefault="005F2CBD" w:rsidP="00B86B5A">
            <w:pPr>
              <w:pStyle w:val="TableHeading"/>
              <w:ind w:left="142"/>
              <w:rPr>
                <w:sz w:val="22"/>
                <w:szCs w:val="22"/>
              </w:rPr>
            </w:pPr>
            <w:r w:rsidRPr="00DF3F4D">
              <w:rPr>
                <w:sz w:val="22"/>
                <w:szCs w:val="22"/>
              </w:rPr>
              <w:t>form DETAILS</w:t>
            </w:r>
          </w:p>
        </w:tc>
      </w:tr>
    </w:tbl>
    <w:p w14:paraId="424F664B" w14:textId="77777777" w:rsidR="005F2CBD" w:rsidRPr="00DF3F4D" w:rsidRDefault="005F2CBD" w:rsidP="00B86B5A">
      <w:pPr>
        <w:ind w:left="142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5822"/>
      </w:tblGrid>
      <w:tr w:rsidR="005F2CBD" w:rsidRPr="00DF3F4D" w14:paraId="6772008C" w14:textId="77777777" w:rsidTr="003071C1">
        <w:tc>
          <w:tcPr>
            <w:tcW w:w="3307" w:type="dxa"/>
          </w:tcPr>
          <w:p w14:paraId="7B142B13" w14:textId="77777777" w:rsidR="005F2CBD" w:rsidRPr="00DF3F4D" w:rsidRDefault="005F2CBD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Smart Style</w:t>
            </w:r>
          </w:p>
        </w:tc>
        <w:tc>
          <w:tcPr>
            <w:tcW w:w="5822" w:type="dxa"/>
          </w:tcPr>
          <w:p w14:paraId="4FC58451" w14:textId="77777777" w:rsidR="005F2CBD" w:rsidRPr="00DF3F4D" w:rsidRDefault="005F2CBD" w:rsidP="00B86B5A">
            <w:pPr>
              <w:pStyle w:val="09TableContent1"/>
              <w:ind w:left="142"/>
              <w:rPr>
                <w:rFonts w:cs="Arial"/>
                <w:sz w:val="22"/>
              </w:rPr>
            </w:pPr>
          </w:p>
        </w:tc>
      </w:tr>
      <w:tr w:rsidR="00C44DE5" w:rsidRPr="00DF3F4D" w14:paraId="0BBFFB4C" w14:textId="77777777" w:rsidTr="003071C1">
        <w:tc>
          <w:tcPr>
            <w:tcW w:w="3307" w:type="dxa"/>
          </w:tcPr>
          <w:p w14:paraId="1B8BF4FF" w14:textId="77777777" w:rsidR="00C44DE5" w:rsidRPr="00DF3F4D" w:rsidRDefault="00C44DE5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SAP Tables</w:t>
            </w:r>
          </w:p>
        </w:tc>
        <w:tc>
          <w:tcPr>
            <w:tcW w:w="5822" w:type="dxa"/>
          </w:tcPr>
          <w:p w14:paraId="634290F5" w14:textId="77777777" w:rsidR="00C44DE5" w:rsidRPr="00DF3F4D" w:rsidRDefault="00C44DE5" w:rsidP="00B86B5A">
            <w:pPr>
              <w:pStyle w:val="09TableContent1"/>
              <w:ind w:left="142"/>
              <w:rPr>
                <w:rFonts w:cs="Arial"/>
                <w:sz w:val="22"/>
              </w:rPr>
            </w:pPr>
          </w:p>
        </w:tc>
      </w:tr>
      <w:tr w:rsidR="003276EE" w:rsidRPr="00DF3F4D" w14:paraId="76D7F764" w14:textId="77777777" w:rsidTr="003071C1">
        <w:tc>
          <w:tcPr>
            <w:tcW w:w="3307" w:type="dxa"/>
          </w:tcPr>
          <w:p w14:paraId="5F18427D" w14:textId="77777777" w:rsidR="003276EE" w:rsidRPr="00DF3F4D" w:rsidRDefault="003276EE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SAP FIELDS</w:t>
            </w:r>
          </w:p>
        </w:tc>
        <w:tc>
          <w:tcPr>
            <w:tcW w:w="5822" w:type="dxa"/>
          </w:tcPr>
          <w:p w14:paraId="40BB91DF" w14:textId="77777777" w:rsidR="00BE5083" w:rsidRPr="00DF3F4D" w:rsidRDefault="00BE5083" w:rsidP="00B86B5A">
            <w:pPr>
              <w:pStyle w:val="09TableContent1"/>
              <w:ind w:left="142"/>
              <w:rPr>
                <w:rFonts w:cs="Arial"/>
                <w:sz w:val="22"/>
              </w:rPr>
            </w:pPr>
          </w:p>
        </w:tc>
      </w:tr>
      <w:tr w:rsidR="00251961" w:rsidRPr="00DF3F4D" w14:paraId="601473DC" w14:textId="77777777" w:rsidTr="003071C1">
        <w:tc>
          <w:tcPr>
            <w:tcW w:w="3307" w:type="dxa"/>
          </w:tcPr>
          <w:p w14:paraId="563AC04C" w14:textId="77777777" w:rsidR="00251961" w:rsidRPr="00DF3F4D" w:rsidRDefault="00251961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System Variables</w:t>
            </w:r>
          </w:p>
        </w:tc>
        <w:tc>
          <w:tcPr>
            <w:tcW w:w="5822" w:type="dxa"/>
          </w:tcPr>
          <w:p w14:paraId="26EFFEF3" w14:textId="77777777" w:rsidR="00251961" w:rsidRPr="00DF3F4D" w:rsidRDefault="00251961" w:rsidP="00B86B5A">
            <w:pPr>
              <w:pStyle w:val="09TableContent1"/>
              <w:ind w:left="142"/>
              <w:rPr>
                <w:rFonts w:cs="Arial"/>
                <w:sz w:val="22"/>
              </w:rPr>
            </w:pPr>
          </w:p>
        </w:tc>
      </w:tr>
    </w:tbl>
    <w:p w14:paraId="0BADB8FC" w14:textId="77777777" w:rsidR="00340CC0" w:rsidRPr="00DF3F4D" w:rsidRDefault="00340CC0" w:rsidP="00B86B5A">
      <w:pPr>
        <w:pStyle w:val="09TableContent1"/>
        <w:ind w:left="142"/>
        <w:rPr>
          <w:sz w:val="22"/>
        </w:rPr>
      </w:pPr>
    </w:p>
    <w:p w14:paraId="229E4AE7" w14:textId="77777777" w:rsidR="00623A91" w:rsidRPr="00DF3F4D" w:rsidRDefault="00623A91" w:rsidP="00B86B5A">
      <w:pPr>
        <w:pStyle w:val="02Headline"/>
        <w:numPr>
          <w:ilvl w:val="0"/>
          <w:numId w:val="4"/>
        </w:numPr>
        <w:ind w:left="142"/>
        <w:rPr>
          <w:color w:val="auto"/>
          <w:sz w:val="22"/>
          <w:szCs w:val="22"/>
        </w:rPr>
      </w:pPr>
      <w:bookmarkStart w:id="7" w:name="_Toc524448025"/>
      <w:r w:rsidRPr="00DF3F4D">
        <w:rPr>
          <w:color w:val="auto"/>
          <w:sz w:val="22"/>
          <w:szCs w:val="22"/>
        </w:rPr>
        <w:t>Workflow</w:t>
      </w:r>
      <w:r w:rsidR="005F2CBD" w:rsidRPr="00DF3F4D">
        <w:rPr>
          <w:color w:val="auto"/>
          <w:sz w:val="22"/>
          <w:szCs w:val="22"/>
        </w:rPr>
        <w:t xml:space="preserve"> Specific</w:t>
      </w:r>
      <w:r w:rsidRPr="00DF3F4D">
        <w:rPr>
          <w:color w:val="auto"/>
          <w:sz w:val="22"/>
          <w:szCs w:val="22"/>
        </w:rPr>
        <w:t>:</w:t>
      </w:r>
      <w:bookmarkEnd w:id="7"/>
    </w:p>
    <w:p w14:paraId="2DAC51F7" w14:textId="77777777" w:rsidR="00623A91" w:rsidRPr="00DF3F4D" w:rsidRDefault="00623A91" w:rsidP="00B86B5A">
      <w:pPr>
        <w:pStyle w:val="09TableContent1"/>
        <w:ind w:left="142"/>
        <w:rPr>
          <w:sz w:val="22"/>
        </w:rPr>
      </w:pPr>
    </w:p>
    <w:p w14:paraId="46D14699" w14:textId="77777777" w:rsidR="00623A91" w:rsidRPr="00DF3F4D" w:rsidRDefault="00623A91" w:rsidP="00B86B5A">
      <w:pPr>
        <w:pStyle w:val="09TableContent1"/>
        <w:ind w:left="142"/>
        <w:rPr>
          <w:sz w:val="22"/>
        </w:rPr>
      </w:pPr>
      <w:bookmarkStart w:id="8" w:name="_Toc146119793"/>
      <w:bookmarkStart w:id="9" w:name="_Toc238382380"/>
      <w:bookmarkStart w:id="10" w:name="_Toc261521259"/>
      <w:r w:rsidRPr="00DF3F4D">
        <w:rPr>
          <w:sz w:val="22"/>
        </w:rPr>
        <w:t xml:space="preserve">Program Attributes for Workflow </w:t>
      </w:r>
      <w:bookmarkEnd w:id="8"/>
      <w:bookmarkEnd w:id="9"/>
      <w:bookmarkEnd w:id="10"/>
    </w:p>
    <w:p w14:paraId="658E3B90" w14:textId="77777777" w:rsidR="00623A91" w:rsidRPr="00DF3F4D" w:rsidRDefault="00623A91" w:rsidP="00B86B5A">
      <w:pPr>
        <w:pStyle w:val="03BodycopySubhead"/>
        <w:ind w:left="142"/>
        <w:rPr>
          <w:b w:val="0"/>
          <w:bCs w:val="0"/>
          <w:color w:val="auto"/>
          <w:sz w:val="22"/>
          <w:szCs w:val="22"/>
          <w:lang w:eastAsia="en-US"/>
        </w:rPr>
      </w:pPr>
      <w:bookmarkStart w:id="11" w:name="_Toc146119794"/>
      <w:bookmarkStart w:id="12" w:name="_Toc238382381"/>
      <w:bookmarkStart w:id="13" w:name="_Toc261521260"/>
      <w:bookmarkStart w:id="14" w:name="_Toc524447585"/>
      <w:bookmarkStart w:id="15" w:name="_Toc524448026"/>
      <w:r w:rsidRPr="00DF3F4D">
        <w:rPr>
          <w:b w:val="0"/>
          <w:bCs w:val="0"/>
          <w:color w:val="auto"/>
          <w:sz w:val="22"/>
          <w:szCs w:val="22"/>
          <w:lang w:eastAsia="en-US"/>
        </w:rPr>
        <w:t>Transactions and Batch Programs that trigger the workflow</w:t>
      </w:r>
      <w:bookmarkEnd w:id="11"/>
      <w:bookmarkEnd w:id="12"/>
      <w:bookmarkEnd w:id="13"/>
      <w:bookmarkEnd w:id="14"/>
      <w:bookmarkEnd w:id="15"/>
    </w:p>
    <w:p w14:paraId="1C8FF74E" w14:textId="77777777" w:rsidR="00623A91" w:rsidRPr="00DF3F4D" w:rsidRDefault="00623A91" w:rsidP="00B86B5A">
      <w:pPr>
        <w:pStyle w:val="03BodycopySubhead"/>
        <w:ind w:left="142"/>
        <w:rPr>
          <w:b w:val="0"/>
          <w:bCs w:val="0"/>
          <w:color w:val="auto"/>
          <w:sz w:val="22"/>
          <w:szCs w:val="22"/>
          <w:lang w:eastAsia="en-US"/>
        </w:rPr>
      </w:pPr>
      <w:bookmarkStart w:id="16" w:name="_Toc146119795"/>
      <w:bookmarkStart w:id="17" w:name="_Toc238382382"/>
      <w:bookmarkStart w:id="18" w:name="_Toc261521261"/>
      <w:bookmarkStart w:id="19" w:name="_Toc524447586"/>
      <w:bookmarkStart w:id="20" w:name="_Toc524448027"/>
      <w:r w:rsidRPr="00DF3F4D">
        <w:rPr>
          <w:b w:val="0"/>
          <w:bCs w:val="0"/>
          <w:color w:val="auto"/>
          <w:sz w:val="22"/>
          <w:szCs w:val="22"/>
          <w:lang w:eastAsia="en-US"/>
        </w:rPr>
        <w:t>Start Conditions</w:t>
      </w:r>
      <w:bookmarkEnd w:id="16"/>
      <w:bookmarkEnd w:id="17"/>
      <w:bookmarkEnd w:id="18"/>
      <w:bookmarkEnd w:id="19"/>
      <w:bookmarkEnd w:id="20"/>
    </w:p>
    <w:p w14:paraId="5A0F25B4" w14:textId="77777777" w:rsidR="00623A91" w:rsidRPr="00DF3F4D" w:rsidRDefault="00623A91" w:rsidP="00B86B5A">
      <w:pPr>
        <w:pStyle w:val="03BodycopySubhead"/>
        <w:ind w:left="142"/>
        <w:rPr>
          <w:b w:val="0"/>
          <w:bCs w:val="0"/>
          <w:color w:val="auto"/>
          <w:sz w:val="22"/>
          <w:szCs w:val="22"/>
          <w:lang w:eastAsia="en-US"/>
        </w:rPr>
      </w:pPr>
      <w:bookmarkStart w:id="21" w:name="_Toc146119796"/>
      <w:bookmarkStart w:id="22" w:name="_Toc238382383"/>
      <w:bookmarkStart w:id="23" w:name="_Toc261521262"/>
      <w:bookmarkStart w:id="24" w:name="_Toc524447587"/>
      <w:bookmarkStart w:id="25" w:name="_Toc524448028"/>
      <w:r w:rsidRPr="00DF3F4D">
        <w:rPr>
          <w:b w:val="0"/>
          <w:bCs w:val="0"/>
          <w:color w:val="auto"/>
          <w:sz w:val="22"/>
          <w:szCs w:val="22"/>
          <w:lang w:eastAsia="en-US"/>
        </w:rPr>
        <w:t>Technical Details</w:t>
      </w:r>
      <w:bookmarkEnd w:id="21"/>
      <w:bookmarkEnd w:id="22"/>
      <w:bookmarkEnd w:id="23"/>
      <w:bookmarkEnd w:id="24"/>
      <w:bookmarkEnd w:id="25"/>
    </w:p>
    <w:tbl>
      <w:tblPr>
        <w:tblW w:w="91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082"/>
        <w:gridCol w:w="7069"/>
      </w:tblGrid>
      <w:tr w:rsidR="00623A91" w:rsidRPr="00DF3F4D" w14:paraId="63F15C20" w14:textId="77777777" w:rsidTr="003071C1">
        <w:trPr>
          <w:trHeight w:val="210"/>
        </w:trPr>
        <w:tc>
          <w:tcPr>
            <w:tcW w:w="9151" w:type="dxa"/>
            <w:gridSpan w:val="2"/>
            <w:tcBorders>
              <w:bottom w:val="single" w:sz="6" w:space="0" w:color="auto"/>
            </w:tcBorders>
            <w:shd w:val="clear" w:color="auto" w:fill="D9D9D9"/>
          </w:tcPr>
          <w:p w14:paraId="12265757" w14:textId="77777777" w:rsidR="00623A91" w:rsidRPr="00DF3F4D" w:rsidRDefault="00623A91" w:rsidP="00B86B5A">
            <w:pPr>
              <w:pStyle w:val="TableHeading"/>
              <w:ind w:left="142"/>
              <w:rPr>
                <w:sz w:val="22"/>
                <w:szCs w:val="22"/>
              </w:rPr>
            </w:pPr>
            <w:bookmarkStart w:id="26" w:name="_Toc72587039"/>
            <w:r w:rsidRPr="00DF3F4D">
              <w:rPr>
                <w:sz w:val="22"/>
                <w:szCs w:val="22"/>
              </w:rPr>
              <w:t xml:space="preserve">Technical </w:t>
            </w:r>
            <w:bookmarkEnd w:id="26"/>
            <w:r w:rsidRPr="00DF3F4D">
              <w:rPr>
                <w:sz w:val="22"/>
                <w:szCs w:val="22"/>
              </w:rPr>
              <w:t>Details</w:t>
            </w:r>
          </w:p>
        </w:tc>
      </w:tr>
      <w:tr w:rsidR="00623A91" w:rsidRPr="00DF3F4D" w14:paraId="1E1C46F6" w14:textId="77777777" w:rsidTr="00307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04"/>
        </w:trPr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82851" w14:textId="77777777" w:rsidR="00623A91" w:rsidRPr="00DF3F4D" w:rsidRDefault="00623A91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Workflow Template Number</w:t>
            </w:r>
          </w:p>
        </w:tc>
        <w:tc>
          <w:tcPr>
            <w:tcW w:w="7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F8C75" w14:textId="77777777" w:rsidR="00623A91" w:rsidRPr="00DF3F4D" w:rsidRDefault="00623A91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  <w:tr w:rsidR="00623A91" w:rsidRPr="00DF3F4D" w14:paraId="7B3F3AA2" w14:textId="77777777" w:rsidTr="00307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4"/>
        </w:trPr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B18C5" w14:textId="77777777" w:rsidR="00623A91" w:rsidRPr="00DF3F4D" w:rsidRDefault="00623A91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Abbreviation</w:t>
            </w:r>
          </w:p>
        </w:tc>
        <w:tc>
          <w:tcPr>
            <w:tcW w:w="7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20966" w14:textId="77777777" w:rsidR="00623A91" w:rsidRPr="00DF3F4D" w:rsidRDefault="00623A91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  <w:tr w:rsidR="00623A91" w:rsidRPr="00DF3F4D" w14:paraId="5D4CB057" w14:textId="77777777" w:rsidTr="003071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44"/>
        </w:trPr>
        <w:tc>
          <w:tcPr>
            <w:tcW w:w="2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95BFA" w14:textId="77777777" w:rsidR="00623A91" w:rsidRPr="00DF3F4D" w:rsidRDefault="00623A91" w:rsidP="00B86B5A">
            <w:pPr>
              <w:pStyle w:val="09TableContent1"/>
              <w:ind w:left="142"/>
              <w:rPr>
                <w:sz w:val="22"/>
              </w:rPr>
            </w:pPr>
            <w:r w:rsidRPr="00DF3F4D">
              <w:rPr>
                <w:sz w:val="22"/>
              </w:rPr>
              <w:t>Name</w:t>
            </w:r>
          </w:p>
        </w:tc>
        <w:tc>
          <w:tcPr>
            <w:tcW w:w="7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A5ADD" w14:textId="77777777" w:rsidR="00623A91" w:rsidRPr="00DF3F4D" w:rsidRDefault="00623A91" w:rsidP="00B86B5A">
            <w:pPr>
              <w:pStyle w:val="09TableContent1"/>
              <w:ind w:left="142"/>
              <w:rPr>
                <w:sz w:val="22"/>
              </w:rPr>
            </w:pPr>
          </w:p>
        </w:tc>
      </w:tr>
    </w:tbl>
    <w:p w14:paraId="6215F490" w14:textId="77777777" w:rsidR="00623A91" w:rsidRPr="00DF3F4D" w:rsidRDefault="00623A91" w:rsidP="00B86B5A">
      <w:pPr>
        <w:pStyle w:val="03BodycopySubhead"/>
        <w:ind w:left="142"/>
        <w:rPr>
          <w:b w:val="0"/>
          <w:bCs w:val="0"/>
          <w:color w:val="auto"/>
          <w:sz w:val="22"/>
          <w:szCs w:val="22"/>
          <w:lang w:eastAsia="en-US"/>
        </w:rPr>
      </w:pPr>
      <w:bookmarkStart w:id="27" w:name="_Toc146119797"/>
      <w:bookmarkStart w:id="28" w:name="_Toc238382384"/>
      <w:bookmarkStart w:id="29" w:name="_Toc261521263"/>
      <w:bookmarkStart w:id="30" w:name="_Toc524447588"/>
      <w:bookmarkStart w:id="31" w:name="_Toc524448029"/>
      <w:r w:rsidRPr="00DF3F4D">
        <w:rPr>
          <w:b w:val="0"/>
          <w:bCs w:val="0"/>
          <w:color w:val="auto"/>
          <w:sz w:val="22"/>
          <w:szCs w:val="22"/>
          <w:lang w:eastAsia="en-US"/>
        </w:rPr>
        <w:t>Triggering Events</w:t>
      </w:r>
      <w:bookmarkEnd w:id="27"/>
      <w:bookmarkEnd w:id="28"/>
      <w:bookmarkEnd w:id="29"/>
      <w:bookmarkEnd w:id="30"/>
      <w:bookmarkEnd w:id="31"/>
    </w:p>
    <w:p w14:paraId="7F5414EC" w14:textId="77777777" w:rsidR="00401B87" w:rsidRPr="00DF3F4D" w:rsidRDefault="00623A91" w:rsidP="00B86B5A">
      <w:pPr>
        <w:pStyle w:val="03BodycopySubhead"/>
        <w:ind w:left="142"/>
        <w:rPr>
          <w:b w:val="0"/>
          <w:bCs w:val="0"/>
          <w:color w:val="auto"/>
          <w:sz w:val="22"/>
          <w:szCs w:val="22"/>
          <w:lang w:eastAsia="en-US"/>
        </w:rPr>
      </w:pPr>
      <w:bookmarkStart w:id="32" w:name="_Toc146119798"/>
      <w:bookmarkStart w:id="33" w:name="_Toc238382385"/>
      <w:bookmarkStart w:id="34" w:name="_Toc261521264"/>
      <w:bookmarkStart w:id="35" w:name="_Toc524447589"/>
      <w:bookmarkStart w:id="36" w:name="_Toc524448030"/>
      <w:r w:rsidRPr="00DF3F4D">
        <w:rPr>
          <w:b w:val="0"/>
          <w:bCs w:val="0"/>
          <w:color w:val="auto"/>
          <w:sz w:val="22"/>
          <w:szCs w:val="22"/>
          <w:lang w:eastAsia="en-US"/>
        </w:rPr>
        <w:t>Business Objects</w:t>
      </w:r>
      <w:bookmarkStart w:id="37" w:name="_Toc146119799"/>
      <w:bookmarkStart w:id="38" w:name="_Toc238382386"/>
      <w:bookmarkStart w:id="39" w:name="_Toc261521265"/>
      <w:bookmarkStart w:id="40" w:name="_Toc524447590"/>
      <w:bookmarkStart w:id="41" w:name="_Toc524448031"/>
      <w:bookmarkEnd w:id="32"/>
      <w:bookmarkEnd w:id="33"/>
      <w:bookmarkEnd w:id="34"/>
      <w:bookmarkEnd w:id="35"/>
      <w:bookmarkEnd w:id="36"/>
    </w:p>
    <w:p w14:paraId="57B38F0E" w14:textId="77777777" w:rsidR="0038047D" w:rsidRPr="00DF3F4D" w:rsidRDefault="00623A91" w:rsidP="00B86B5A">
      <w:pPr>
        <w:pStyle w:val="03BodycopySubhead"/>
        <w:ind w:left="142"/>
        <w:rPr>
          <w:b w:val="0"/>
          <w:bCs w:val="0"/>
          <w:color w:val="auto"/>
          <w:sz w:val="22"/>
          <w:szCs w:val="22"/>
          <w:lang w:eastAsia="en-US"/>
        </w:rPr>
      </w:pPr>
      <w:r w:rsidRPr="00DF3F4D">
        <w:rPr>
          <w:b w:val="0"/>
          <w:bCs w:val="0"/>
          <w:color w:val="auto"/>
          <w:sz w:val="22"/>
          <w:szCs w:val="22"/>
          <w:lang w:eastAsia="en-US"/>
        </w:rPr>
        <w:t>Business Object Details</w:t>
      </w:r>
      <w:bookmarkEnd w:id="37"/>
      <w:bookmarkEnd w:id="38"/>
      <w:bookmarkEnd w:id="39"/>
      <w:bookmarkEnd w:id="40"/>
      <w:bookmarkEnd w:id="41"/>
    </w:p>
    <w:p w14:paraId="1E83E687" w14:textId="77777777" w:rsidR="005A6103" w:rsidRPr="00DF3F4D" w:rsidRDefault="005A6103" w:rsidP="00B86B5A">
      <w:pPr>
        <w:pStyle w:val="03BodycopySubhead"/>
        <w:ind w:left="142"/>
        <w:rPr>
          <w:b w:val="0"/>
          <w:bCs w:val="0"/>
          <w:color w:val="auto"/>
          <w:sz w:val="22"/>
          <w:szCs w:val="22"/>
          <w:lang w:eastAsia="en-US"/>
        </w:rPr>
      </w:pPr>
    </w:p>
    <w:p w14:paraId="452F85BC" w14:textId="77777777" w:rsidR="00623A91" w:rsidRPr="00DF3F4D" w:rsidRDefault="00EC58C6" w:rsidP="00B86B5A">
      <w:pPr>
        <w:pStyle w:val="02Headline"/>
        <w:numPr>
          <w:ilvl w:val="0"/>
          <w:numId w:val="4"/>
        </w:numPr>
        <w:ind w:left="142"/>
        <w:rPr>
          <w:sz w:val="22"/>
          <w:szCs w:val="22"/>
        </w:rPr>
      </w:pPr>
      <w:r w:rsidRPr="00DF3F4D">
        <w:rPr>
          <w:sz w:val="22"/>
          <w:szCs w:val="22"/>
        </w:rPr>
        <w:tab/>
      </w:r>
      <w:bookmarkStart w:id="42" w:name="_Toc524448032"/>
      <w:r w:rsidR="005F4FB9" w:rsidRPr="00DF3F4D">
        <w:rPr>
          <w:color w:val="auto"/>
          <w:sz w:val="22"/>
          <w:szCs w:val="22"/>
        </w:rPr>
        <w:t>Authorization</w:t>
      </w:r>
      <w:bookmarkEnd w:id="42"/>
    </w:p>
    <w:p w14:paraId="4B2A5C15" w14:textId="77777777" w:rsidR="00D324E8" w:rsidRPr="00DF3F4D" w:rsidRDefault="00D324E8" w:rsidP="00B86B5A">
      <w:pPr>
        <w:pStyle w:val="09TableContent1"/>
        <w:ind w:left="142"/>
        <w:rPr>
          <w:sz w:val="22"/>
        </w:rPr>
      </w:pPr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9A617E" w:rsidRPr="00DF3F4D" w14:paraId="3CAC1B23" w14:textId="77777777" w:rsidTr="00C81C42">
        <w:tc>
          <w:tcPr>
            <w:tcW w:w="9360" w:type="dxa"/>
            <w:tcBorders>
              <w:top w:val="single" w:sz="12" w:space="0" w:color="000080"/>
              <w:left w:val="single" w:sz="12" w:space="0" w:color="000080"/>
              <w:bottom w:val="single" w:sz="4" w:space="0" w:color="auto"/>
              <w:right w:val="single" w:sz="12" w:space="0" w:color="000080"/>
            </w:tcBorders>
            <w:shd w:val="clear" w:color="auto" w:fill="CCCCCC"/>
          </w:tcPr>
          <w:p w14:paraId="331B62DA" w14:textId="77777777" w:rsidR="009A617E" w:rsidRPr="00DF3F4D" w:rsidRDefault="009A617E" w:rsidP="00B86B5A">
            <w:pPr>
              <w:pStyle w:val="TableHeading"/>
              <w:ind w:left="142"/>
              <w:rPr>
                <w:sz w:val="22"/>
                <w:szCs w:val="22"/>
              </w:rPr>
            </w:pPr>
            <w:r w:rsidRPr="00DF3F4D">
              <w:rPr>
                <w:sz w:val="22"/>
                <w:szCs w:val="22"/>
              </w:rPr>
              <w:t>uthorization Requirements</w:t>
            </w:r>
          </w:p>
        </w:tc>
      </w:tr>
    </w:tbl>
    <w:p w14:paraId="3199F4AB" w14:textId="77777777" w:rsidR="009A617E" w:rsidRPr="00DF3F4D" w:rsidRDefault="009A617E" w:rsidP="00B86B5A">
      <w:pPr>
        <w:ind w:left="142"/>
        <w:jc w:val="both"/>
        <w:rPr>
          <w:sz w:val="22"/>
          <w:szCs w:val="22"/>
        </w:rPr>
      </w:pPr>
    </w:p>
    <w:p w14:paraId="7A4C0D9F" w14:textId="77777777" w:rsidR="000C0CF2" w:rsidRPr="00DF3F4D" w:rsidRDefault="000C0CF2" w:rsidP="00B86B5A">
      <w:pPr>
        <w:pStyle w:val="09TableContent1"/>
        <w:ind w:left="142"/>
        <w:rPr>
          <w:sz w:val="22"/>
        </w:rPr>
      </w:pPr>
      <w:r w:rsidRPr="00DF3F4D">
        <w:rPr>
          <w:sz w:val="22"/>
        </w:rPr>
        <w:t>&lt; Please fill this section if there are special Authorization Requirements; else mention N/A. Every authorization object needs to be documented to provide the security administrator information on the purpose and use of the object.  The following sections are the minimal documentation requirements.&gt;</w:t>
      </w:r>
    </w:p>
    <w:p w14:paraId="52B3943B" w14:textId="77777777" w:rsidR="005A6103" w:rsidRPr="00DF3F4D" w:rsidRDefault="005A6103" w:rsidP="00B86B5A">
      <w:pPr>
        <w:pStyle w:val="09TableContent1"/>
        <w:ind w:left="142"/>
        <w:rPr>
          <w:sz w:val="22"/>
        </w:rPr>
      </w:pPr>
    </w:p>
    <w:p w14:paraId="4E4A84DB" w14:textId="77777777" w:rsidR="005F4FB9" w:rsidRPr="00DF3F4D" w:rsidRDefault="005F4FB9" w:rsidP="00B86B5A">
      <w:pPr>
        <w:pStyle w:val="02Headline"/>
        <w:numPr>
          <w:ilvl w:val="0"/>
          <w:numId w:val="4"/>
        </w:numPr>
        <w:ind w:left="142"/>
        <w:rPr>
          <w:sz w:val="22"/>
          <w:szCs w:val="22"/>
        </w:rPr>
      </w:pPr>
      <w:r w:rsidRPr="00DF3F4D">
        <w:rPr>
          <w:sz w:val="22"/>
          <w:szCs w:val="22"/>
        </w:rPr>
        <w:t xml:space="preserve"> </w:t>
      </w:r>
      <w:bookmarkStart w:id="43" w:name="_Toc524448033"/>
      <w:r w:rsidRPr="00DF3F4D">
        <w:rPr>
          <w:color w:val="auto"/>
          <w:sz w:val="22"/>
          <w:szCs w:val="22"/>
        </w:rPr>
        <w:t>Technical Flow diagram</w:t>
      </w:r>
      <w:bookmarkEnd w:id="43"/>
    </w:p>
    <w:p w14:paraId="1BD7B534" w14:textId="77777777" w:rsidR="000C0CF2" w:rsidRPr="00DF3F4D" w:rsidRDefault="000C0CF2" w:rsidP="00B86B5A">
      <w:pPr>
        <w:ind w:left="142"/>
        <w:jc w:val="both"/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9A617E" w:rsidRPr="00DF3F4D" w14:paraId="27F36025" w14:textId="77777777" w:rsidTr="00C81C42">
        <w:tc>
          <w:tcPr>
            <w:tcW w:w="9360" w:type="dxa"/>
            <w:tcBorders>
              <w:top w:val="single" w:sz="12" w:space="0" w:color="000080"/>
              <w:bottom w:val="single" w:sz="4" w:space="0" w:color="auto"/>
            </w:tcBorders>
            <w:shd w:val="clear" w:color="auto" w:fill="CCCCCC"/>
          </w:tcPr>
          <w:p w14:paraId="3D4F5818" w14:textId="77777777" w:rsidR="009A617E" w:rsidRPr="00DF3F4D" w:rsidRDefault="009A617E" w:rsidP="00B86B5A">
            <w:pPr>
              <w:pStyle w:val="TableHeading"/>
              <w:ind w:left="142"/>
              <w:rPr>
                <w:sz w:val="22"/>
                <w:szCs w:val="22"/>
              </w:rPr>
            </w:pPr>
            <w:r w:rsidRPr="00DF3F4D">
              <w:rPr>
                <w:sz w:val="22"/>
                <w:szCs w:val="22"/>
              </w:rPr>
              <w:t>Technical Flow Diagram</w:t>
            </w:r>
          </w:p>
        </w:tc>
      </w:tr>
    </w:tbl>
    <w:p w14:paraId="3EBC3399" w14:textId="77777777" w:rsidR="009A0CD5" w:rsidRPr="00DF3F4D" w:rsidRDefault="00F715A3" w:rsidP="00B86B5A">
      <w:pPr>
        <w:pStyle w:val="02Headline"/>
        <w:ind w:left="142"/>
        <w:rPr>
          <w:color w:val="auto"/>
          <w:sz w:val="22"/>
          <w:szCs w:val="22"/>
        </w:rPr>
      </w:pPr>
      <w:bookmarkStart w:id="44" w:name="_Toc524448034"/>
      <w:proofErr w:type="spellStart"/>
      <w:r w:rsidRPr="00DF3F4D">
        <w:rPr>
          <w:color w:val="000000"/>
          <w:sz w:val="22"/>
          <w:szCs w:val="22"/>
        </w:rPr>
        <w:t>creat</w:t>
      </w:r>
      <w:proofErr w:type="spellEnd"/>
      <w:r w:rsidRPr="00DF3F4D">
        <w:rPr>
          <w:color w:val="000000"/>
          <w:sz w:val="22"/>
          <w:szCs w:val="22"/>
        </w:rPr>
        <w:t xml:space="preserve"> a reservation print</w:t>
      </w:r>
    </w:p>
    <w:bookmarkEnd w:id="44"/>
    <w:p w14:paraId="55144B59" w14:textId="77777777" w:rsidR="000C0CF2" w:rsidRPr="00DF3F4D" w:rsidRDefault="000C0CF2" w:rsidP="00B86B5A">
      <w:pPr>
        <w:pStyle w:val="02Headline"/>
        <w:ind w:left="142"/>
        <w:rPr>
          <w:color w:val="auto"/>
          <w:sz w:val="22"/>
          <w:szCs w:val="22"/>
        </w:rPr>
      </w:pPr>
    </w:p>
    <w:p w14:paraId="069B7C36" w14:textId="77777777" w:rsidR="00CC7A49" w:rsidRPr="00DF3F4D" w:rsidRDefault="00CC7A49" w:rsidP="00B86B5A">
      <w:pPr>
        <w:pStyle w:val="02Headline"/>
        <w:ind w:left="142"/>
        <w:rPr>
          <w:color w:val="auto"/>
          <w:sz w:val="22"/>
          <w:szCs w:val="22"/>
        </w:rPr>
      </w:pPr>
    </w:p>
    <w:p w14:paraId="15F8E628" w14:textId="77777777" w:rsidR="009E1FA1" w:rsidRPr="00DF3F4D" w:rsidRDefault="006066BC" w:rsidP="00B86B5A">
      <w:pPr>
        <w:ind w:left="142"/>
        <w:rPr>
          <w:rFonts w:ascii="Arial" w:hAnsi="Arial"/>
          <w:sz w:val="22"/>
          <w:szCs w:val="22"/>
          <w:lang w:eastAsia="en-US"/>
        </w:rPr>
      </w:pPr>
      <w:r w:rsidRPr="00DF3F4D">
        <w:rPr>
          <w:rFonts w:ascii="Arial" w:hAnsi="Arial"/>
          <w:sz w:val="22"/>
          <w:szCs w:val="22"/>
          <w:lang w:eastAsia="en-US"/>
        </w:rPr>
        <w:t xml:space="preserve">         </w:t>
      </w:r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9A617E" w:rsidRPr="00DF3F4D" w14:paraId="55334ABD" w14:textId="77777777" w:rsidTr="00C81C42">
        <w:tc>
          <w:tcPr>
            <w:tcW w:w="9360" w:type="dxa"/>
            <w:tcBorders>
              <w:top w:val="single" w:sz="12" w:space="0" w:color="000080"/>
              <w:bottom w:val="single" w:sz="4" w:space="0" w:color="auto"/>
            </w:tcBorders>
            <w:shd w:val="clear" w:color="auto" w:fill="CCCCCC"/>
          </w:tcPr>
          <w:p w14:paraId="08A24B66" w14:textId="77777777" w:rsidR="009A617E" w:rsidRPr="00DF3F4D" w:rsidRDefault="009A617E" w:rsidP="00B86B5A">
            <w:pPr>
              <w:pStyle w:val="TableHeading"/>
              <w:ind w:left="142"/>
              <w:rPr>
                <w:sz w:val="22"/>
                <w:szCs w:val="22"/>
              </w:rPr>
            </w:pPr>
            <w:r w:rsidRPr="00DF3F4D">
              <w:rPr>
                <w:sz w:val="22"/>
                <w:szCs w:val="22"/>
              </w:rPr>
              <w:t>Processing Logic</w:t>
            </w:r>
          </w:p>
        </w:tc>
      </w:tr>
    </w:tbl>
    <w:p w14:paraId="2BC727D4" w14:textId="77777777" w:rsidR="001A59C2" w:rsidRPr="00DF3F4D" w:rsidRDefault="001A59C2" w:rsidP="00B86B5A">
      <w:pPr>
        <w:spacing w:before="10" w:after="10"/>
        <w:ind w:left="142"/>
        <w:jc w:val="both"/>
        <w:rPr>
          <w:rFonts w:ascii="Arial" w:hAnsi="Arial"/>
          <w:sz w:val="22"/>
          <w:szCs w:val="22"/>
          <w:lang w:eastAsia="en-US"/>
        </w:rPr>
      </w:pPr>
    </w:p>
    <w:p w14:paraId="124FAA76" w14:textId="77777777" w:rsidR="000C0CF2" w:rsidRPr="00DF3F4D" w:rsidRDefault="000C0CF2" w:rsidP="00B86B5A">
      <w:pPr>
        <w:ind w:left="142"/>
        <w:rPr>
          <w:rFonts w:ascii="Arial" w:hAnsi="Arial"/>
          <w:sz w:val="22"/>
          <w:szCs w:val="22"/>
          <w:lang w:eastAsia="en-US"/>
        </w:rPr>
      </w:pPr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9A617E" w:rsidRPr="00DF3F4D" w14:paraId="02A668A4" w14:textId="77777777" w:rsidTr="00C81C42">
        <w:tc>
          <w:tcPr>
            <w:tcW w:w="9360" w:type="dxa"/>
            <w:tcBorders>
              <w:top w:val="single" w:sz="12" w:space="0" w:color="000080"/>
              <w:bottom w:val="single" w:sz="4" w:space="0" w:color="auto"/>
            </w:tcBorders>
            <w:shd w:val="clear" w:color="auto" w:fill="CCCCCC"/>
          </w:tcPr>
          <w:p w14:paraId="154B3E6C" w14:textId="77777777" w:rsidR="009A617E" w:rsidRPr="00DF3F4D" w:rsidRDefault="009A617E" w:rsidP="00B86B5A">
            <w:pPr>
              <w:pStyle w:val="TableHeading"/>
              <w:ind w:left="142"/>
              <w:rPr>
                <w:sz w:val="22"/>
                <w:szCs w:val="22"/>
              </w:rPr>
            </w:pPr>
            <w:r w:rsidRPr="00DF3F4D">
              <w:rPr>
                <w:sz w:val="22"/>
                <w:szCs w:val="22"/>
              </w:rPr>
              <w:t>Messages</w:t>
            </w:r>
          </w:p>
        </w:tc>
      </w:tr>
    </w:tbl>
    <w:p w14:paraId="4508FFEB" w14:textId="77777777" w:rsidR="009A617E" w:rsidRPr="00DF3F4D" w:rsidRDefault="009A617E" w:rsidP="00B86B5A">
      <w:pPr>
        <w:ind w:left="142"/>
        <w:rPr>
          <w:rFonts w:ascii="Arial" w:hAnsi="Arial"/>
          <w:sz w:val="22"/>
          <w:szCs w:val="22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5"/>
        <w:gridCol w:w="1128"/>
        <w:gridCol w:w="811"/>
        <w:gridCol w:w="2521"/>
        <w:gridCol w:w="4921"/>
      </w:tblGrid>
      <w:tr w:rsidR="00960E52" w:rsidRPr="00DF3F4D" w14:paraId="2C97855E" w14:textId="77777777" w:rsidTr="001A59C2">
        <w:tc>
          <w:tcPr>
            <w:tcW w:w="1157" w:type="dxa"/>
            <w:shd w:val="clear" w:color="auto" w:fill="C0C0C0"/>
          </w:tcPr>
          <w:p w14:paraId="054EB7E3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  <w:r w:rsidRPr="00DF3F4D">
              <w:rPr>
                <w:snapToGrid w:val="0"/>
                <w:color w:val="000000"/>
                <w:sz w:val="22"/>
                <w:szCs w:val="22"/>
              </w:rPr>
              <w:t>Message Class</w:t>
            </w:r>
          </w:p>
        </w:tc>
        <w:tc>
          <w:tcPr>
            <w:tcW w:w="1033" w:type="dxa"/>
            <w:shd w:val="clear" w:color="auto" w:fill="C0C0C0"/>
          </w:tcPr>
          <w:p w14:paraId="37F13DF5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  <w:r w:rsidRPr="00DF3F4D">
              <w:rPr>
                <w:snapToGrid w:val="0"/>
                <w:color w:val="000000"/>
                <w:sz w:val="22"/>
                <w:szCs w:val="22"/>
              </w:rPr>
              <w:t>Message ID</w:t>
            </w:r>
          </w:p>
        </w:tc>
        <w:tc>
          <w:tcPr>
            <w:tcW w:w="669" w:type="dxa"/>
            <w:shd w:val="clear" w:color="auto" w:fill="C0C0C0"/>
          </w:tcPr>
          <w:p w14:paraId="3CE2A636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  <w:r w:rsidRPr="00DF3F4D">
              <w:rPr>
                <w:snapToGrid w:val="0"/>
                <w:color w:val="000000"/>
                <w:sz w:val="22"/>
                <w:szCs w:val="22"/>
              </w:rPr>
              <w:t>Err</w:t>
            </w:r>
          </w:p>
          <w:p w14:paraId="5E0F4706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  <w:r w:rsidRPr="00DF3F4D">
              <w:rPr>
                <w:snapToGrid w:val="0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649" w:type="dxa"/>
            <w:shd w:val="clear" w:color="auto" w:fill="C0C0C0"/>
          </w:tcPr>
          <w:p w14:paraId="0B24901E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  <w:r w:rsidRPr="00DF3F4D">
              <w:rPr>
                <w:snapToGrid w:val="0"/>
                <w:color w:val="000000"/>
                <w:sz w:val="22"/>
                <w:szCs w:val="22"/>
              </w:rPr>
              <w:t>Message Text</w:t>
            </w:r>
          </w:p>
        </w:tc>
        <w:tc>
          <w:tcPr>
            <w:tcW w:w="5254" w:type="dxa"/>
            <w:shd w:val="clear" w:color="auto" w:fill="C0C0C0"/>
          </w:tcPr>
          <w:p w14:paraId="14B987B2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  <w:r w:rsidRPr="00DF3F4D">
              <w:rPr>
                <w:snapToGrid w:val="0"/>
                <w:color w:val="000000"/>
                <w:sz w:val="22"/>
                <w:szCs w:val="22"/>
              </w:rPr>
              <w:t>Corrective action</w:t>
            </w:r>
          </w:p>
        </w:tc>
      </w:tr>
      <w:tr w:rsidR="00960E52" w:rsidRPr="00DF3F4D" w14:paraId="2DBC8BD3" w14:textId="77777777" w:rsidTr="001A59C2">
        <w:tc>
          <w:tcPr>
            <w:tcW w:w="1157" w:type="dxa"/>
          </w:tcPr>
          <w:p w14:paraId="4BE4287C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</w:tcPr>
          <w:p w14:paraId="0AF205E0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</w:tcPr>
          <w:p w14:paraId="01D81A47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649" w:type="dxa"/>
          </w:tcPr>
          <w:p w14:paraId="5A74B63C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5254" w:type="dxa"/>
          </w:tcPr>
          <w:p w14:paraId="4A800E97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</w:tr>
      <w:tr w:rsidR="00960E52" w:rsidRPr="00DF3F4D" w14:paraId="1D02FF97" w14:textId="77777777" w:rsidTr="001A59C2">
        <w:tc>
          <w:tcPr>
            <w:tcW w:w="1157" w:type="dxa"/>
          </w:tcPr>
          <w:p w14:paraId="354CF6BE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</w:tcPr>
          <w:p w14:paraId="64A2AFBD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</w:tcPr>
          <w:p w14:paraId="503CC1E5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649" w:type="dxa"/>
          </w:tcPr>
          <w:p w14:paraId="45E75F09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5254" w:type="dxa"/>
          </w:tcPr>
          <w:p w14:paraId="5835A4E0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</w:tr>
      <w:tr w:rsidR="00960E52" w:rsidRPr="00DF3F4D" w14:paraId="31BBCF48" w14:textId="77777777" w:rsidTr="001A59C2">
        <w:tc>
          <w:tcPr>
            <w:tcW w:w="1157" w:type="dxa"/>
          </w:tcPr>
          <w:p w14:paraId="17141202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</w:tcPr>
          <w:p w14:paraId="78039B82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</w:tcPr>
          <w:p w14:paraId="3D71C0B0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649" w:type="dxa"/>
          </w:tcPr>
          <w:p w14:paraId="4FFA0085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5254" w:type="dxa"/>
          </w:tcPr>
          <w:p w14:paraId="44F2CD53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</w:tr>
      <w:tr w:rsidR="00960E52" w:rsidRPr="00DF3F4D" w14:paraId="24D88C62" w14:textId="77777777" w:rsidTr="001A59C2">
        <w:tc>
          <w:tcPr>
            <w:tcW w:w="1157" w:type="dxa"/>
          </w:tcPr>
          <w:p w14:paraId="0D0BC6BD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</w:tcPr>
          <w:p w14:paraId="17D40260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669" w:type="dxa"/>
          </w:tcPr>
          <w:p w14:paraId="3B6BDBD1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2649" w:type="dxa"/>
          </w:tcPr>
          <w:p w14:paraId="33DCAA95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  <w:tc>
          <w:tcPr>
            <w:tcW w:w="5254" w:type="dxa"/>
          </w:tcPr>
          <w:p w14:paraId="3388DECF" w14:textId="77777777" w:rsidR="00960E52" w:rsidRPr="00DF3F4D" w:rsidRDefault="00960E52" w:rsidP="00B86B5A">
            <w:pPr>
              <w:spacing w:before="10" w:after="10"/>
              <w:ind w:left="142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</w:tc>
      </w:tr>
    </w:tbl>
    <w:p w14:paraId="228E55A2" w14:textId="77777777" w:rsidR="00464D47" w:rsidRPr="00DF3F4D" w:rsidRDefault="00464D47" w:rsidP="00B86B5A">
      <w:pPr>
        <w:ind w:left="142"/>
        <w:rPr>
          <w:rFonts w:ascii="Arial" w:hAnsi="Arial"/>
          <w:sz w:val="22"/>
          <w:szCs w:val="22"/>
          <w:lang w:eastAsia="en-US"/>
        </w:rPr>
      </w:pPr>
    </w:p>
    <w:p w14:paraId="4977ED03" w14:textId="77777777" w:rsidR="00FE6D37" w:rsidRPr="00DF3F4D" w:rsidRDefault="005F4FB9" w:rsidP="00B86B5A">
      <w:pPr>
        <w:pStyle w:val="02Headline"/>
        <w:numPr>
          <w:ilvl w:val="0"/>
          <w:numId w:val="4"/>
        </w:numPr>
        <w:ind w:left="142"/>
        <w:rPr>
          <w:color w:val="auto"/>
          <w:sz w:val="22"/>
          <w:szCs w:val="22"/>
        </w:rPr>
      </w:pPr>
      <w:bookmarkStart w:id="45" w:name="_Toc524448035"/>
      <w:r w:rsidRPr="00DF3F4D">
        <w:rPr>
          <w:color w:val="auto"/>
          <w:sz w:val="22"/>
          <w:szCs w:val="22"/>
        </w:rPr>
        <w:t>Unit test plan</w:t>
      </w:r>
      <w:bookmarkEnd w:id="45"/>
    </w:p>
    <w:p w14:paraId="18CC58AB" w14:textId="77777777" w:rsidR="009A617E" w:rsidRPr="00DF3F4D" w:rsidRDefault="009A617E" w:rsidP="00B86B5A">
      <w:pPr>
        <w:ind w:left="142"/>
        <w:rPr>
          <w:rFonts w:ascii="Arial" w:hAnsi="Arial"/>
          <w:sz w:val="22"/>
          <w:szCs w:val="22"/>
          <w:lang w:eastAsia="en-US"/>
        </w:rPr>
      </w:pPr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9A617E" w:rsidRPr="00DF3F4D" w14:paraId="29741418" w14:textId="77777777" w:rsidTr="00C81C42">
        <w:tc>
          <w:tcPr>
            <w:tcW w:w="9360" w:type="dxa"/>
            <w:tcBorders>
              <w:top w:val="single" w:sz="12" w:space="0" w:color="000080"/>
              <w:bottom w:val="single" w:sz="4" w:space="0" w:color="auto"/>
            </w:tcBorders>
            <w:shd w:val="clear" w:color="auto" w:fill="CCCCCC"/>
          </w:tcPr>
          <w:p w14:paraId="72726405" w14:textId="77777777" w:rsidR="009A617E" w:rsidRPr="00DF3F4D" w:rsidRDefault="009A617E" w:rsidP="00B86B5A">
            <w:pPr>
              <w:pStyle w:val="TableHeading"/>
              <w:ind w:left="142"/>
              <w:rPr>
                <w:sz w:val="22"/>
                <w:szCs w:val="22"/>
              </w:rPr>
            </w:pPr>
            <w:r w:rsidRPr="00DF3F4D">
              <w:rPr>
                <w:sz w:val="22"/>
                <w:szCs w:val="22"/>
              </w:rPr>
              <w:t xml:space="preserve">Unit Test Plan  </w:t>
            </w:r>
          </w:p>
        </w:tc>
      </w:tr>
    </w:tbl>
    <w:p w14:paraId="6533B55B" w14:textId="77777777" w:rsidR="009A617E" w:rsidRPr="00DF3F4D" w:rsidRDefault="009A617E" w:rsidP="00B86B5A">
      <w:pPr>
        <w:ind w:left="142"/>
        <w:rPr>
          <w:rFonts w:ascii="Arial" w:hAnsi="Arial"/>
          <w:sz w:val="22"/>
          <w:szCs w:val="22"/>
          <w:lang w:eastAsia="en-US"/>
        </w:rPr>
      </w:pPr>
    </w:p>
    <w:p w14:paraId="0BC15FB2" w14:textId="77777777" w:rsidR="000C0CF2" w:rsidRPr="00DF3F4D" w:rsidRDefault="000C0CF2" w:rsidP="00B86B5A">
      <w:pPr>
        <w:pStyle w:val="ABLOCKPARA"/>
        <w:ind w:left="142"/>
        <w:rPr>
          <w:rFonts w:cs="Times New Roman"/>
          <w:sz w:val="22"/>
          <w:szCs w:val="22"/>
        </w:rPr>
      </w:pPr>
      <w:r w:rsidRPr="00DF3F4D">
        <w:rPr>
          <w:rFonts w:cs="Times New Roman"/>
          <w:sz w:val="22"/>
          <w:szCs w:val="22"/>
        </w:rPr>
        <w:t>[Please copy the Business test Conditions and Control scenarios from the FS]</w:t>
      </w:r>
    </w:p>
    <w:p w14:paraId="1480D7E7" w14:textId="77777777" w:rsidR="000C0CF2" w:rsidRPr="00DF3F4D" w:rsidRDefault="000C0CF2" w:rsidP="00B86B5A">
      <w:pPr>
        <w:pStyle w:val="ABLOCKPARA"/>
        <w:ind w:left="142"/>
        <w:rPr>
          <w:rFonts w:cs="Times New Roman"/>
          <w:sz w:val="22"/>
          <w:szCs w:val="22"/>
        </w:rPr>
      </w:pPr>
    </w:p>
    <w:p w14:paraId="2DE78126" w14:textId="77777777" w:rsidR="000C0CF2" w:rsidRPr="00DF3F4D" w:rsidRDefault="000C0CF2" w:rsidP="00B86B5A">
      <w:pPr>
        <w:pStyle w:val="ABLOCKPARA"/>
        <w:ind w:left="142"/>
        <w:rPr>
          <w:rFonts w:cs="Times New Roman"/>
          <w:sz w:val="22"/>
          <w:szCs w:val="22"/>
        </w:rPr>
      </w:pPr>
      <w:r w:rsidRPr="00DF3F4D">
        <w:rPr>
          <w:rFonts w:cs="Times New Roman"/>
          <w:sz w:val="22"/>
          <w:szCs w:val="22"/>
        </w:rPr>
        <w:t xml:space="preserve">[Add relevant </w:t>
      </w:r>
      <w:proofErr w:type="gramStart"/>
      <w:r w:rsidRPr="00DF3F4D">
        <w:rPr>
          <w:rFonts w:cs="Times New Roman"/>
          <w:sz w:val="22"/>
          <w:szCs w:val="22"/>
        </w:rPr>
        <w:t>Technical</w:t>
      </w:r>
      <w:proofErr w:type="gramEnd"/>
      <w:r w:rsidRPr="00DF3F4D">
        <w:rPr>
          <w:rFonts w:cs="Times New Roman"/>
          <w:sz w:val="22"/>
          <w:szCs w:val="22"/>
        </w:rPr>
        <w:t xml:space="preserve"> scenarios associated with this development.  Examples would include 1) testing an error-free run; 2) testing the exception processes; 3) testing the error handling.]</w:t>
      </w:r>
    </w:p>
    <w:p w14:paraId="25526C8B" w14:textId="77777777" w:rsidR="000C0CF2" w:rsidRPr="00DF3F4D" w:rsidRDefault="000C0CF2" w:rsidP="00B86B5A">
      <w:pPr>
        <w:pStyle w:val="ABLOCKPARA"/>
        <w:ind w:left="142"/>
        <w:rPr>
          <w:rFonts w:cs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3455"/>
        <w:gridCol w:w="4352"/>
      </w:tblGrid>
      <w:tr w:rsidR="000C0CF2" w:rsidRPr="00DF3F4D" w14:paraId="7881DF97" w14:textId="77777777" w:rsidTr="00125E6B">
        <w:tc>
          <w:tcPr>
            <w:tcW w:w="1327" w:type="dxa"/>
            <w:shd w:val="clear" w:color="auto" w:fill="C0C0C0"/>
          </w:tcPr>
          <w:p w14:paraId="661ACCE3" w14:textId="77777777" w:rsidR="000C0CF2" w:rsidRPr="00DF3F4D" w:rsidRDefault="000C0CF2" w:rsidP="00B86B5A">
            <w:pPr>
              <w:spacing w:before="10" w:after="10"/>
              <w:ind w:left="142"/>
              <w:jc w:val="center"/>
              <w:rPr>
                <w:rFonts w:ascii="Arial" w:hAnsi="Arial"/>
                <w:sz w:val="22"/>
                <w:szCs w:val="22"/>
                <w:lang w:eastAsia="en-US"/>
              </w:rPr>
            </w:pPr>
            <w:r w:rsidRPr="00DF3F4D">
              <w:rPr>
                <w:rFonts w:ascii="Arial" w:hAnsi="Arial"/>
                <w:sz w:val="22"/>
                <w:szCs w:val="22"/>
                <w:lang w:eastAsia="en-US"/>
              </w:rPr>
              <w:t>Scenario #</w:t>
            </w:r>
          </w:p>
        </w:tc>
        <w:tc>
          <w:tcPr>
            <w:tcW w:w="3455" w:type="dxa"/>
            <w:shd w:val="clear" w:color="auto" w:fill="C0C0C0"/>
          </w:tcPr>
          <w:p w14:paraId="2D3309BE" w14:textId="77777777" w:rsidR="000C0CF2" w:rsidRPr="00DF3F4D" w:rsidRDefault="000C0CF2" w:rsidP="00B86B5A">
            <w:pPr>
              <w:spacing w:before="10" w:after="10"/>
              <w:ind w:left="142"/>
              <w:jc w:val="center"/>
              <w:rPr>
                <w:rFonts w:ascii="Arial" w:hAnsi="Arial"/>
                <w:sz w:val="22"/>
                <w:szCs w:val="22"/>
                <w:lang w:eastAsia="en-US"/>
              </w:rPr>
            </w:pPr>
            <w:r w:rsidRPr="00DF3F4D">
              <w:rPr>
                <w:rFonts w:ascii="Arial" w:hAnsi="Arial"/>
                <w:sz w:val="22"/>
                <w:szCs w:val="22"/>
                <w:lang w:eastAsia="en-US"/>
              </w:rPr>
              <w:t>Input Selection Criteria</w:t>
            </w:r>
          </w:p>
        </w:tc>
        <w:tc>
          <w:tcPr>
            <w:tcW w:w="4352" w:type="dxa"/>
            <w:shd w:val="clear" w:color="auto" w:fill="C0C0C0"/>
          </w:tcPr>
          <w:p w14:paraId="1A09795F" w14:textId="77777777" w:rsidR="000C0CF2" w:rsidRPr="00DF3F4D" w:rsidRDefault="000C0CF2" w:rsidP="00B86B5A">
            <w:pPr>
              <w:spacing w:before="10" w:after="10"/>
              <w:ind w:left="142"/>
              <w:jc w:val="center"/>
              <w:rPr>
                <w:rFonts w:ascii="Arial" w:hAnsi="Arial"/>
                <w:sz w:val="22"/>
                <w:szCs w:val="22"/>
                <w:lang w:eastAsia="en-US"/>
              </w:rPr>
            </w:pPr>
            <w:r w:rsidRPr="00DF3F4D">
              <w:rPr>
                <w:rFonts w:ascii="Arial" w:hAnsi="Arial"/>
                <w:sz w:val="22"/>
                <w:szCs w:val="22"/>
                <w:lang w:eastAsia="en-US"/>
              </w:rPr>
              <w:t>Expected Result</w:t>
            </w:r>
          </w:p>
        </w:tc>
      </w:tr>
      <w:tr w:rsidR="000C0CF2" w:rsidRPr="00DF3F4D" w14:paraId="1AF24D77" w14:textId="77777777" w:rsidTr="00125E6B">
        <w:tc>
          <w:tcPr>
            <w:tcW w:w="1327" w:type="dxa"/>
          </w:tcPr>
          <w:p w14:paraId="296B98E5" w14:textId="77777777" w:rsidR="000C0CF2" w:rsidRPr="00DF3F4D" w:rsidRDefault="00AF5719" w:rsidP="00B86B5A">
            <w:pPr>
              <w:spacing w:before="10" w:after="10"/>
              <w:ind w:left="142"/>
              <w:jc w:val="both"/>
              <w:rPr>
                <w:rFonts w:ascii="Arial" w:hAnsi="Arial"/>
                <w:sz w:val="22"/>
                <w:szCs w:val="22"/>
                <w:lang w:eastAsia="en-US"/>
              </w:rPr>
            </w:pPr>
            <w:r w:rsidRPr="00DF3F4D">
              <w:rPr>
                <w:rFonts w:ascii="Arial" w:hAnsi="Arial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55" w:type="dxa"/>
          </w:tcPr>
          <w:p w14:paraId="1FD5588B" w14:textId="77777777" w:rsidR="00E80918" w:rsidRPr="00DF3F4D" w:rsidRDefault="00E80918" w:rsidP="00B86B5A">
            <w:pPr>
              <w:spacing w:before="10" w:after="10"/>
              <w:ind w:left="142"/>
              <w:jc w:val="both"/>
              <w:rPr>
                <w:rFonts w:ascii="Arial" w:hAnsi="Arial"/>
                <w:sz w:val="22"/>
                <w:szCs w:val="22"/>
                <w:lang w:eastAsia="en-US"/>
              </w:rPr>
            </w:pPr>
          </w:p>
        </w:tc>
        <w:tc>
          <w:tcPr>
            <w:tcW w:w="4352" w:type="dxa"/>
          </w:tcPr>
          <w:p w14:paraId="56B28DAF" w14:textId="77777777" w:rsidR="000C0CF2" w:rsidRPr="00DF3F4D" w:rsidRDefault="000C0CF2" w:rsidP="00B86B5A">
            <w:pPr>
              <w:spacing w:before="10" w:after="10"/>
              <w:ind w:left="142"/>
              <w:jc w:val="both"/>
              <w:rPr>
                <w:rFonts w:ascii="Arial" w:hAnsi="Arial"/>
                <w:sz w:val="22"/>
                <w:szCs w:val="22"/>
                <w:lang w:eastAsia="en-US"/>
              </w:rPr>
            </w:pPr>
          </w:p>
        </w:tc>
      </w:tr>
      <w:tr w:rsidR="000C0CF2" w:rsidRPr="00DF3F4D" w14:paraId="2BEF1E8E" w14:textId="77777777" w:rsidTr="00125E6B">
        <w:tc>
          <w:tcPr>
            <w:tcW w:w="1327" w:type="dxa"/>
          </w:tcPr>
          <w:p w14:paraId="5C928E5E" w14:textId="77777777" w:rsidR="000C0CF2" w:rsidRPr="00DF3F4D" w:rsidRDefault="00AD3B94" w:rsidP="00B86B5A">
            <w:pPr>
              <w:spacing w:before="10" w:after="10"/>
              <w:ind w:left="142"/>
              <w:jc w:val="both"/>
              <w:rPr>
                <w:rFonts w:ascii="Arial" w:hAnsi="Arial"/>
                <w:sz w:val="22"/>
                <w:szCs w:val="22"/>
                <w:lang w:eastAsia="en-US"/>
              </w:rPr>
            </w:pPr>
            <w:r w:rsidRPr="00DF3F4D">
              <w:rPr>
                <w:rFonts w:ascii="Arial" w:hAnsi="Arial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455" w:type="dxa"/>
          </w:tcPr>
          <w:p w14:paraId="7D6C9891" w14:textId="77777777" w:rsidR="000C0CF2" w:rsidRPr="00DF3F4D" w:rsidRDefault="000C0CF2" w:rsidP="00B86B5A">
            <w:pPr>
              <w:spacing w:before="10" w:after="10"/>
              <w:ind w:left="142"/>
              <w:jc w:val="both"/>
              <w:rPr>
                <w:rFonts w:ascii="Arial" w:hAnsi="Arial"/>
                <w:sz w:val="22"/>
                <w:szCs w:val="22"/>
                <w:lang w:eastAsia="en-US"/>
              </w:rPr>
            </w:pPr>
          </w:p>
        </w:tc>
        <w:tc>
          <w:tcPr>
            <w:tcW w:w="4352" w:type="dxa"/>
          </w:tcPr>
          <w:p w14:paraId="4A25EC82" w14:textId="77777777" w:rsidR="000C0CF2" w:rsidRPr="00DF3F4D" w:rsidRDefault="000C0CF2" w:rsidP="00B86B5A">
            <w:pPr>
              <w:spacing w:before="10" w:after="10"/>
              <w:ind w:left="142"/>
              <w:jc w:val="both"/>
              <w:rPr>
                <w:rFonts w:ascii="Arial" w:hAnsi="Arial"/>
                <w:sz w:val="22"/>
                <w:szCs w:val="22"/>
                <w:lang w:eastAsia="en-US"/>
              </w:rPr>
            </w:pPr>
          </w:p>
        </w:tc>
      </w:tr>
      <w:tr w:rsidR="00AD3B94" w:rsidRPr="00DF3F4D" w14:paraId="1A168300" w14:textId="77777777" w:rsidTr="00125E6B">
        <w:tc>
          <w:tcPr>
            <w:tcW w:w="1327" w:type="dxa"/>
          </w:tcPr>
          <w:p w14:paraId="0F73F392" w14:textId="77777777" w:rsidR="00AD3B94" w:rsidRPr="00DF3F4D" w:rsidRDefault="00AD3B94" w:rsidP="00B86B5A">
            <w:pPr>
              <w:spacing w:before="10" w:after="10"/>
              <w:ind w:left="142"/>
              <w:jc w:val="both"/>
              <w:rPr>
                <w:rFonts w:ascii="Arial" w:hAnsi="Arial"/>
                <w:sz w:val="22"/>
                <w:szCs w:val="22"/>
                <w:lang w:eastAsia="en-US"/>
              </w:rPr>
            </w:pPr>
            <w:r w:rsidRPr="00DF3F4D">
              <w:rPr>
                <w:rFonts w:ascii="Arial" w:hAnsi="Arial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455" w:type="dxa"/>
          </w:tcPr>
          <w:p w14:paraId="6E53F48A" w14:textId="77777777" w:rsidR="00AD3B94" w:rsidRPr="00DF3F4D" w:rsidRDefault="00AD3B94" w:rsidP="00B86B5A">
            <w:pPr>
              <w:spacing w:before="10" w:after="10"/>
              <w:ind w:left="142"/>
              <w:jc w:val="both"/>
              <w:rPr>
                <w:rFonts w:ascii="Arial" w:hAnsi="Arial"/>
                <w:sz w:val="22"/>
                <w:szCs w:val="22"/>
                <w:lang w:eastAsia="en-US"/>
              </w:rPr>
            </w:pPr>
          </w:p>
        </w:tc>
        <w:tc>
          <w:tcPr>
            <w:tcW w:w="4352" w:type="dxa"/>
          </w:tcPr>
          <w:p w14:paraId="25D93D6F" w14:textId="77777777" w:rsidR="00AD3B94" w:rsidRPr="00DF3F4D" w:rsidRDefault="00AD3B94" w:rsidP="00B86B5A">
            <w:pPr>
              <w:spacing w:before="10" w:after="10"/>
              <w:ind w:left="142"/>
              <w:jc w:val="both"/>
              <w:rPr>
                <w:rFonts w:ascii="Arial" w:hAnsi="Arial"/>
                <w:sz w:val="22"/>
                <w:szCs w:val="22"/>
                <w:lang w:eastAsia="en-US"/>
              </w:rPr>
            </w:pPr>
          </w:p>
        </w:tc>
      </w:tr>
      <w:tr w:rsidR="00AD3B94" w:rsidRPr="00DF3F4D" w14:paraId="65084B98" w14:textId="77777777" w:rsidTr="00125E6B">
        <w:tc>
          <w:tcPr>
            <w:tcW w:w="1327" w:type="dxa"/>
          </w:tcPr>
          <w:p w14:paraId="6CAC48E6" w14:textId="77777777" w:rsidR="00AD3B94" w:rsidRPr="00DF3F4D" w:rsidRDefault="00AD3B94" w:rsidP="00B86B5A">
            <w:pPr>
              <w:spacing w:before="10" w:after="10"/>
              <w:ind w:left="142"/>
              <w:jc w:val="both"/>
              <w:rPr>
                <w:rFonts w:ascii="Arial" w:hAnsi="Arial"/>
                <w:sz w:val="22"/>
                <w:szCs w:val="22"/>
                <w:lang w:eastAsia="en-US"/>
              </w:rPr>
            </w:pPr>
            <w:r w:rsidRPr="00DF3F4D">
              <w:rPr>
                <w:rFonts w:ascii="Arial" w:hAnsi="Arial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3455" w:type="dxa"/>
          </w:tcPr>
          <w:p w14:paraId="28759EB6" w14:textId="77777777" w:rsidR="00AD3B94" w:rsidRPr="00DF3F4D" w:rsidRDefault="00AD3B94" w:rsidP="00B86B5A">
            <w:pPr>
              <w:spacing w:before="10" w:after="10"/>
              <w:ind w:left="142"/>
              <w:jc w:val="both"/>
              <w:rPr>
                <w:rFonts w:ascii="Arial" w:hAnsi="Arial"/>
                <w:sz w:val="22"/>
                <w:szCs w:val="22"/>
                <w:lang w:eastAsia="en-US"/>
              </w:rPr>
            </w:pPr>
          </w:p>
        </w:tc>
        <w:tc>
          <w:tcPr>
            <w:tcW w:w="4352" w:type="dxa"/>
          </w:tcPr>
          <w:p w14:paraId="43566909" w14:textId="77777777" w:rsidR="00AD3B94" w:rsidRPr="00DF3F4D" w:rsidRDefault="00AD3B94" w:rsidP="00B86B5A">
            <w:pPr>
              <w:spacing w:before="10" w:after="10"/>
              <w:ind w:left="142"/>
              <w:jc w:val="both"/>
              <w:rPr>
                <w:rFonts w:ascii="Arial" w:hAnsi="Arial"/>
                <w:sz w:val="22"/>
                <w:szCs w:val="22"/>
                <w:lang w:eastAsia="en-US"/>
              </w:rPr>
            </w:pPr>
          </w:p>
        </w:tc>
      </w:tr>
    </w:tbl>
    <w:p w14:paraId="0A48F172" w14:textId="77777777" w:rsidR="009A617E" w:rsidRPr="00DF3F4D" w:rsidRDefault="009A617E" w:rsidP="00B86B5A">
      <w:pPr>
        <w:ind w:left="142"/>
        <w:rPr>
          <w:rFonts w:ascii="Arial" w:hAnsi="Arial"/>
          <w:sz w:val="22"/>
          <w:szCs w:val="22"/>
          <w:lang w:eastAsia="en-US"/>
        </w:rPr>
      </w:pPr>
    </w:p>
    <w:p w14:paraId="2B63531E" w14:textId="77777777" w:rsidR="002E127A" w:rsidRPr="00DF3F4D" w:rsidRDefault="002E127A" w:rsidP="00B86B5A">
      <w:pPr>
        <w:ind w:left="142"/>
        <w:rPr>
          <w:rFonts w:ascii="Arial" w:hAnsi="Arial"/>
          <w:sz w:val="22"/>
          <w:szCs w:val="22"/>
          <w:lang w:eastAsia="en-US"/>
        </w:rPr>
      </w:pPr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9A617E" w:rsidRPr="00DF3F4D" w14:paraId="562B02EF" w14:textId="77777777" w:rsidTr="00C81C42">
        <w:tc>
          <w:tcPr>
            <w:tcW w:w="9360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CCCCCC"/>
          </w:tcPr>
          <w:p w14:paraId="1C78824A" w14:textId="77777777" w:rsidR="009A617E" w:rsidRPr="00DF3F4D" w:rsidRDefault="009A617E" w:rsidP="00B86B5A">
            <w:pPr>
              <w:pStyle w:val="TableHeading"/>
              <w:ind w:left="142"/>
              <w:rPr>
                <w:sz w:val="22"/>
                <w:szCs w:val="22"/>
              </w:rPr>
            </w:pPr>
            <w:r w:rsidRPr="00DF3F4D">
              <w:rPr>
                <w:sz w:val="22"/>
                <w:szCs w:val="22"/>
              </w:rPr>
              <w:t>Related Documentation (attach OSS notes, emails, download of existing report, etc)</w:t>
            </w:r>
          </w:p>
        </w:tc>
      </w:tr>
    </w:tbl>
    <w:p w14:paraId="4B1C718D" w14:textId="77777777" w:rsidR="00385453" w:rsidRPr="00DF3F4D" w:rsidRDefault="00385453" w:rsidP="00B86B5A">
      <w:pPr>
        <w:pStyle w:val="02Headline"/>
        <w:ind w:left="142"/>
        <w:rPr>
          <w:color w:val="auto"/>
          <w:sz w:val="22"/>
          <w:szCs w:val="22"/>
        </w:rPr>
      </w:pPr>
    </w:p>
    <w:p w14:paraId="1D3D0930" w14:textId="77777777" w:rsidR="007C316B" w:rsidRDefault="007C316B" w:rsidP="00B86B5A">
      <w:pPr>
        <w:pStyle w:val="02Headline"/>
        <w:numPr>
          <w:ilvl w:val="0"/>
          <w:numId w:val="4"/>
        </w:numPr>
        <w:ind w:left="142"/>
        <w:rPr>
          <w:color w:val="auto"/>
          <w:sz w:val="22"/>
          <w:szCs w:val="22"/>
        </w:rPr>
      </w:pPr>
      <w:r w:rsidRPr="00DF3F4D">
        <w:rPr>
          <w:color w:val="auto"/>
          <w:sz w:val="22"/>
          <w:szCs w:val="22"/>
        </w:rPr>
        <w:t>Expected Output:</w:t>
      </w:r>
    </w:p>
    <w:p w14:paraId="09EE42D1" w14:textId="4F29BEC4" w:rsidR="00F414E8" w:rsidRDefault="00F414E8" w:rsidP="00F414E8">
      <w:pPr>
        <w:pStyle w:val="02Headline"/>
        <w:rPr>
          <w:color w:val="auto"/>
          <w:sz w:val="22"/>
          <w:szCs w:val="22"/>
        </w:rPr>
      </w:pPr>
    </w:p>
    <w:p w14:paraId="25044734" w14:textId="77777777" w:rsidR="00D51880" w:rsidRDefault="00D51880" w:rsidP="00D51880">
      <w:r w:rsidRPr="00EE33A1">
        <w:t>{%</w:t>
      </w:r>
      <w:proofErr w:type="spellStart"/>
      <w:r w:rsidRPr="00EE33A1">
        <w:t>Code_Images</w:t>
      </w:r>
      <w:proofErr w:type="spellEnd"/>
      <w:r w:rsidRPr="00EE33A1">
        <w:t>}</w:t>
      </w:r>
    </w:p>
    <w:p w14:paraId="7475BAA5" w14:textId="77777777" w:rsidR="00F414E8" w:rsidRDefault="00F414E8" w:rsidP="00F414E8">
      <w:pPr>
        <w:pStyle w:val="02Headline"/>
        <w:rPr>
          <w:color w:val="auto"/>
          <w:sz w:val="22"/>
          <w:szCs w:val="22"/>
        </w:rPr>
      </w:pPr>
    </w:p>
    <w:p w14:paraId="7CB80FE6" w14:textId="77777777" w:rsidR="009C4B1E" w:rsidRDefault="009C4B1E" w:rsidP="009C4B1E">
      <w:pPr>
        <w:pStyle w:val="02Headline"/>
        <w:rPr>
          <w:color w:val="auto"/>
          <w:sz w:val="22"/>
          <w:szCs w:val="22"/>
        </w:rPr>
      </w:pPr>
    </w:p>
    <w:p w14:paraId="43DD1433" w14:textId="1AF5A28E" w:rsidR="00F5644C" w:rsidRPr="00DF3F4D" w:rsidRDefault="00DD1A26" w:rsidP="007970FA">
      <w:pPr>
        <w:pStyle w:val="02Headline"/>
        <w:rPr>
          <w:color w:val="auto"/>
          <w:sz w:val="22"/>
          <w:szCs w:val="22"/>
        </w:rPr>
      </w:pPr>
      <w:r w:rsidRPr="00DF3F4D">
        <w:rPr>
          <w:color w:val="auto"/>
          <w:sz w:val="22"/>
          <w:szCs w:val="22"/>
        </w:rPr>
        <w:t>{</w:t>
      </w:r>
      <w:proofErr w:type="spellStart"/>
      <w:r w:rsidRPr="00DF3F4D">
        <w:rPr>
          <w:color w:val="auto"/>
          <w:sz w:val="22"/>
          <w:szCs w:val="22"/>
        </w:rPr>
        <w:t>Change</w:t>
      </w:r>
      <w:r w:rsidR="0048710B">
        <w:rPr>
          <w:color w:val="auto"/>
          <w:sz w:val="22"/>
          <w:szCs w:val="22"/>
        </w:rPr>
        <w:t>_</w:t>
      </w:r>
      <w:r w:rsidRPr="00DF3F4D">
        <w:rPr>
          <w:color w:val="auto"/>
          <w:sz w:val="22"/>
          <w:szCs w:val="22"/>
        </w:rPr>
        <w:t>description</w:t>
      </w:r>
      <w:proofErr w:type="spellEnd"/>
      <w:r w:rsidRPr="00DF3F4D">
        <w:rPr>
          <w:color w:val="auto"/>
          <w:sz w:val="22"/>
          <w:szCs w:val="22"/>
        </w:rPr>
        <w:t>}</w:t>
      </w:r>
    </w:p>
    <w:p w14:paraId="135CC870" w14:textId="77777777" w:rsidR="00F5644C" w:rsidRDefault="00F5644C" w:rsidP="00B86B5A">
      <w:pPr>
        <w:pStyle w:val="02Headline"/>
        <w:ind w:left="142"/>
        <w:rPr>
          <w:color w:val="auto"/>
          <w:sz w:val="22"/>
          <w:szCs w:val="22"/>
        </w:rPr>
      </w:pPr>
    </w:p>
    <w:p w14:paraId="02D98741" w14:textId="77777777" w:rsidR="00996055" w:rsidRDefault="00996055" w:rsidP="00B86B5A">
      <w:pPr>
        <w:pStyle w:val="02Headline"/>
        <w:ind w:left="142"/>
        <w:rPr>
          <w:color w:val="auto"/>
          <w:sz w:val="22"/>
          <w:szCs w:val="22"/>
        </w:rPr>
      </w:pPr>
    </w:p>
    <w:p w14:paraId="57227CA1" w14:textId="77777777" w:rsidR="00996055" w:rsidRDefault="00996055" w:rsidP="00B86B5A">
      <w:pPr>
        <w:pStyle w:val="02Headline"/>
        <w:ind w:left="142"/>
        <w:rPr>
          <w:color w:val="auto"/>
          <w:sz w:val="22"/>
          <w:szCs w:val="22"/>
        </w:rPr>
      </w:pPr>
    </w:p>
    <w:p w14:paraId="2E833502" w14:textId="7FAB7CFA" w:rsidR="00996055" w:rsidRPr="00996055" w:rsidRDefault="00996055" w:rsidP="00996055">
      <w:pPr>
        <w:pStyle w:val="02Headline"/>
        <w:ind w:left="14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{</w:t>
      </w:r>
      <w:proofErr w:type="spellStart"/>
      <w:r w:rsidRPr="00996055">
        <w:rPr>
          <w:color w:val="auto"/>
          <w:sz w:val="22"/>
          <w:szCs w:val="22"/>
        </w:rPr>
        <w:t>Client</w:t>
      </w:r>
      <w:r w:rsidR="007E3458">
        <w:rPr>
          <w:color w:val="auto"/>
          <w:sz w:val="22"/>
          <w:szCs w:val="22"/>
        </w:rPr>
        <w:t>_</w:t>
      </w:r>
      <w:r w:rsidRPr="00996055">
        <w:rPr>
          <w:color w:val="auto"/>
          <w:sz w:val="22"/>
          <w:szCs w:val="22"/>
        </w:rPr>
        <w:t>name</w:t>
      </w:r>
      <w:proofErr w:type="spellEnd"/>
      <w:r>
        <w:rPr>
          <w:color w:val="auto"/>
          <w:sz w:val="22"/>
          <w:szCs w:val="22"/>
        </w:rPr>
        <w:t>}</w:t>
      </w:r>
    </w:p>
    <w:p w14:paraId="7A955A26" w14:textId="631F1DE2" w:rsidR="00996055" w:rsidRPr="00996055" w:rsidRDefault="00996055" w:rsidP="00996055">
      <w:pPr>
        <w:pStyle w:val="02Headline"/>
        <w:ind w:left="142"/>
        <w:rPr>
          <w:color w:val="auto"/>
          <w:sz w:val="22"/>
          <w:szCs w:val="22"/>
        </w:rPr>
      </w:pPr>
      <w:r w:rsidRPr="00996055"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>{</w:t>
      </w:r>
      <w:r w:rsidRPr="00996055">
        <w:rPr>
          <w:color w:val="auto"/>
          <w:sz w:val="22"/>
          <w:szCs w:val="22"/>
        </w:rPr>
        <w:t>Module</w:t>
      </w:r>
      <w:r>
        <w:rPr>
          <w:color w:val="auto"/>
          <w:sz w:val="22"/>
          <w:szCs w:val="22"/>
        </w:rPr>
        <w:t>}</w:t>
      </w:r>
    </w:p>
    <w:p w14:paraId="4EB06E7F" w14:textId="635E8C88" w:rsidR="00996055" w:rsidRPr="00996055" w:rsidRDefault="00996055" w:rsidP="00996055">
      <w:pPr>
        <w:pStyle w:val="02Headline"/>
        <w:ind w:left="142"/>
        <w:rPr>
          <w:color w:val="auto"/>
          <w:sz w:val="22"/>
          <w:szCs w:val="22"/>
        </w:rPr>
      </w:pPr>
      <w:r w:rsidRPr="00996055"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>{</w:t>
      </w:r>
      <w:proofErr w:type="spellStart"/>
      <w:r w:rsidRPr="00996055">
        <w:rPr>
          <w:color w:val="auto"/>
          <w:sz w:val="22"/>
          <w:szCs w:val="22"/>
        </w:rPr>
        <w:t>FS</w:t>
      </w:r>
      <w:r w:rsidR="006560D8">
        <w:rPr>
          <w:color w:val="auto"/>
          <w:sz w:val="22"/>
          <w:szCs w:val="22"/>
        </w:rPr>
        <w:t>_</w:t>
      </w:r>
      <w:r w:rsidRPr="00996055">
        <w:rPr>
          <w:color w:val="auto"/>
          <w:sz w:val="22"/>
          <w:szCs w:val="22"/>
        </w:rPr>
        <w:t>document</w:t>
      </w:r>
      <w:r w:rsidR="006560D8">
        <w:rPr>
          <w:color w:val="auto"/>
          <w:sz w:val="22"/>
          <w:szCs w:val="22"/>
        </w:rPr>
        <w:t>_</w:t>
      </w:r>
      <w:r w:rsidRPr="00996055">
        <w:rPr>
          <w:color w:val="auto"/>
          <w:sz w:val="22"/>
          <w:szCs w:val="22"/>
        </w:rPr>
        <w:t>number</w:t>
      </w:r>
      <w:proofErr w:type="spellEnd"/>
      <w:r>
        <w:rPr>
          <w:color w:val="auto"/>
          <w:sz w:val="22"/>
          <w:szCs w:val="22"/>
        </w:rPr>
        <w:t>}</w:t>
      </w:r>
    </w:p>
    <w:p w14:paraId="618BE05E" w14:textId="79069ADE" w:rsidR="00996055" w:rsidRPr="00996055" w:rsidRDefault="00996055" w:rsidP="00996055">
      <w:pPr>
        <w:pStyle w:val="02Headline"/>
        <w:ind w:left="142"/>
        <w:rPr>
          <w:color w:val="auto"/>
          <w:sz w:val="22"/>
          <w:szCs w:val="22"/>
        </w:rPr>
      </w:pPr>
      <w:r w:rsidRPr="00996055"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>{</w:t>
      </w:r>
      <w:proofErr w:type="spellStart"/>
      <w:r w:rsidRPr="00996055">
        <w:rPr>
          <w:color w:val="auto"/>
          <w:sz w:val="22"/>
          <w:szCs w:val="22"/>
        </w:rPr>
        <w:t>TS</w:t>
      </w:r>
      <w:r w:rsidR="006560D8">
        <w:rPr>
          <w:color w:val="auto"/>
          <w:sz w:val="22"/>
          <w:szCs w:val="22"/>
        </w:rPr>
        <w:t>_</w:t>
      </w:r>
      <w:r w:rsidRPr="00996055">
        <w:rPr>
          <w:color w:val="auto"/>
          <w:sz w:val="22"/>
          <w:szCs w:val="22"/>
        </w:rPr>
        <w:t>document</w:t>
      </w:r>
      <w:r w:rsidR="006560D8">
        <w:rPr>
          <w:color w:val="auto"/>
          <w:sz w:val="22"/>
          <w:szCs w:val="22"/>
        </w:rPr>
        <w:t>_</w:t>
      </w:r>
      <w:r w:rsidRPr="00996055">
        <w:rPr>
          <w:color w:val="auto"/>
          <w:sz w:val="22"/>
          <w:szCs w:val="22"/>
        </w:rPr>
        <w:t>number</w:t>
      </w:r>
      <w:proofErr w:type="spellEnd"/>
      <w:r>
        <w:rPr>
          <w:color w:val="auto"/>
          <w:sz w:val="22"/>
          <w:szCs w:val="22"/>
        </w:rPr>
        <w:t>}</w:t>
      </w:r>
    </w:p>
    <w:p w14:paraId="4E2B5502" w14:textId="3EB95E04" w:rsidR="00996055" w:rsidRPr="00996055" w:rsidRDefault="00996055" w:rsidP="00996055">
      <w:pPr>
        <w:pStyle w:val="02Headline"/>
        <w:ind w:left="142"/>
        <w:rPr>
          <w:color w:val="auto"/>
          <w:sz w:val="22"/>
          <w:szCs w:val="22"/>
        </w:rPr>
      </w:pPr>
      <w:r w:rsidRPr="00996055"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>{</w:t>
      </w:r>
      <w:r w:rsidRPr="00996055">
        <w:rPr>
          <w:color w:val="auto"/>
          <w:sz w:val="22"/>
          <w:szCs w:val="22"/>
        </w:rPr>
        <w:t>Date</w:t>
      </w:r>
      <w:r>
        <w:rPr>
          <w:color w:val="auto"/>
          <w:sz w:val="22"/>
          <w:szCs w:val="22"/>
        </w:rPr>
        <w:t>}</w:t>
      </w:r>
    </w:p>
    <w:p w14:paraId="6F6905EA" w14:textId="3E807C34" w:rsidR="00996055" w:rsidRPr="00996055" w:rsidRDefault="00996055" w:rsidP="00996055">
      <w:pPr>
        <w:pStyle w:val="02Headline"/>
        <w:ind w:left="142"/>
        <w:rPr>
          <w:color w:val="auto"/>
          <w:sz w:val="22"/>
          <w:szCs w:val="22"/>
        </w:rPr>
      </w:pPr>
      <w:r w:rsidRPr="00996055"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>{</w:t>
      </w:r>
      <w:proofErr w:type="spellStart"/>
      <w:r w:rsidRPr="00996055">
        <w:rPr>
          <w:color w:val="auto"/>
          <w:sz w:val="22"/>
          <w:szCs w:val="22"/>
        </w:rPr>
        <w:t>Type</w:t>
      </w:r>
      <w:r w:rsidR="006560D8">
        <w:rPr>
          <w:color w:val="auto"/>
          <w:sz w:val="22"/>
          <w:szCs w:val="22"/>
        </w:rPr>
        <w:t>_</w:t>
      </w:r>
      <w:r w:rsidRPr="00996055">
        <w:rPr>
          <w:color w:val="auto"/>
          <w:sz w:val="22"/>
          <w:szCs w:val="22"/>
        </w:rPr>
        <w:t>of</w:t>
      </w:r>
      <w:r w:rsidR="006560D8">
        <w:rPr>
          <w:color w:val="auto"/>
          <w:sz w:val="22"/>
          <w:szCs w:val="22"/>
        </w:rPr>
        <w:t>_</w:t>
      </w:r>
      <w:r w:rsidRPr="00996055">
        <w:rPr>
          <w:color w:val="auto"/>
          <w:sz w:val="22"/>
          <w:szCs w:val="22"/>
        </w:rPr>
        <w:t>development</w:t>
      </w:r>
      <w:proofErr w:type="spellEnd"/>
      <w:r>
        <w:rPr>
          <w:color w:val="auto"/>
          <w:sz w:val="22"/>
          <w:szCs w:val="22"/>
        </w:rPr>
        <w:t>}</w:t>
      </w:r>
    </w:p>
    <w:p w14:paraId="2B14DA32" w14:textId="7248C04E" w:rsidR="00996055" w:rsidRPr="00996055" w:rsidRDefault="00996055" w:rsidP="00996055">
      <w:pPr>
        <w:pStyle w:val="02Headline"/>
        <w:ind w:left="142"/>
        <w:rPr>
          <w:color w:val="auto"/>
          <w:sz w:val="22"/>
          <w:szCs w:val="22"/>
        </w:rPr>
      </w:pPr>
      <w:r w:rsidRPr="00996055"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>{</w:t>
      </w:r>
      <w:proofErr w:type="spellStart"/>
      <w:r w:rsidRPr="00996055">
        <w:rPr>
          <w:color w:val="auto"/>
          <w:sz w:val="22"/>
          <w:szCs w:val="22"/>
        </w:rPr>
        <w:t>TR</w:t>
      </w:r>
      <w:r w:rsidR="006560D8">
        <w:rPr>
          <w:color w:val="auto"/>
          <w:sz w:val="22"/>
          <w:szCs w:val="22"/>
        </w:rPr>
        <w:t>_</w:t>
      </w:r>
      <w:r w:rsidRPr="00996055">
        <w:rPr>
          <w:color w:val="auto"/>
          <w:sz w:val="22"/>
          <w:szCs w:val="22"/>
        </w:rPr>
        <w:t>Number</w:t>
      </w:r>
      <w:proofErr w:type="spellEnd"/>
      <w:r>
        <w:rPr>
          <w:color w:val="auto"/>
          <w:sz w:val="22"/>
          <w:szCs w:val="22"/>
        </w:rPr>
        <w:t>}</w:t>
      </w:r>
    </w:p>
    <w:p w14:paraId="5A037120" w14:textId="48558ABC" w:rsidR="00996055" w:rsidRPr="00996055" w:rsidRDefault="00996055" w:rsidP="00996055">
      <w:pPr>
        <w:pStyle w:val="02Headline"/>
        <w:ind w:left="142"/>
        <w:rPr>
          <w:color w:val="auto"/>
          <w:sz w:val="22"/>
          <w:szCs w:val="22"/>
        </w:rPr>
      </w:pPr>
      <w:r w:rsidRPr="00996055"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>{</w:t>
      </w:r>
      <w:r w:rsidRPr="00996055">
        <w:rPr>
          <w:color w:val="auto"/>
          <w:sz w:val="22"/>
          <w:szCs w:val="22"/>
        </w:rPr>
        <w:t>Description</w:t>
      </w:r>
      <w:r>
        <w:rPr>
          <w:color w:val="auto"/>
          <w:sz w:val="22"/>
          <w:szCs w:val="22"/>
        </w:rPr>
        <w:t>}</w:t>
      </w:r>
    </w:p>
    <w:p w14:paraId="5117C4F8" w14:textId="4B40F0AC" w:rsidR="00996055" w:rsidRPr="00996055" w:rsidRDefault="00996055" w:rsidP="00996055">
      <w:pPr>
        <w:pStyle w:val="02Headline"/>
        <w:ind w:left="142"/>
        <w:rPr>
          <w:color w:val="auto"/>
          <w:sz w:val="22"/>
          <w:szCs w:val="22"/>
        </w:rPr>
      </w:pPr>
      <w:r w:rsidRPr="00996055"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>{</w:t>
      </w:r>
      <w:proofErr w:type="spellStart"/>
      <w:r w:rsidRPr="00996055">
        <w:rPr>
          <w:color w:val="auto"/>
          <w:sz w:val="22"/>
          <w:szCs w:val="22"/>
        </w:rPr>
        <w:t>TR</w:t>
      </w:r>
      <w:r w:rsidR="006560D8">
        <w:rPr>
          <w:color w:val="auto"/>
          <w:sz w:val="22"/>
          <w:szCs w:val="22"/>
        </w:rPr>
        <w:t>_</w:t>
      </w:r>
      <w:r w:rsidRPr="00996055">
        <w:rPr>
          <w:color w:val="auto"/>
          <w:sz w:val="22"/>
          <w:szCs w:val="22"/>
        </w:rPr>
        <w:t>Date</w:t>
      </w:r>
      <w:proofErr w:type="spellEnd"/>
      <w:r>
        <w:rPr>
          <w:color w:val="auto"/>
          <w:sz w:val="22"/>
          <w:szCs w:val="22"/>
        </w:rPr>
        <w:t>}</w:t>
      </w:r>
    </w:p>
    <w:p w14:paraId="17EC50F6" w14:textId="25415C60" w:rsidR="00996055" w:rsidRPr="00996055" w:rsidRDefault="00996055" w:rsidP="00996055">
      <w:pPr>
        <w:pStyle w:val="02Headline"/>
        <w:ind w:left="142"/>
        <w:rPr>
          <w:color w:val="auto"/>
          <w:sz w:val="22"/>
          <w:szCs w:val="22"/>
        </w:rPr>
      </w:pPr>
      <w:r w:rsidRPr="00996055"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>{</w:t>
      </w:r>
      <w:proofErr w:type="spellStart"/>
      <w:r w:rsidRPr="00996055">
        <w:rPr>
          <w:color w:val="auto"/>
          <w:sz w:val="22"/>
          <w:szCs w:val="22"/>
        </w:rPr>
        <w:t>Complexity</w:t>
      </w:r>
      <w:r w:rsidR="006560D8">
        <w:rPr>
          <w:color w:val="auto"/>
          <w:sz w:val="22"/>
          <w:szCs w:val="22"/>
        </w:rPr>
        <w:t>_</w:t>
      </w:r>
      <w:r w:rsidRPr="00996055">
        <w:rPr>
          <w:color w:val="auto"/>
          <w:sz w:val="22"/>
          <w:szCs w:val="22"/>
        </w:rPr>
        <w:t>of</w:t>
      </w:r>
      <w:r w:rsidR="006560D8">
        <w:rPr>
          <w:color w:val="auto"/>
          <w:sz w:val="22"/>
          <w:szCs w:val="22"/>
        </w:rPr>
        <w:t>_</w:t>
      </w:r>
      <w:r w:rsidRPr="00996055">
        <w:rPr>
          <w:color w:val="auto"/>
          <w:sz w:val="22"/>
          <w:szCs w:val="22"/>
        </w:rPr>
        <w:t>Object</w:t>
      </w:r>
      <w:proofErr w:type="spellEnd"/>
      <w:r>
        <w:rPr>
          <w:color w:val="auto"/>
          <w:sz w:val="22"/>
          <w:szCs w:val="22"/>
        </w:rPr>
        <w:t>}</w:t>
      </w:r>
    </w:p>
    <w:p w14:paraId="5FEAB24D" w14:textId="2243DC66" w:rsidR="00996055" w:rsidRPr="00996055" w:rsidRDefault="00996055" w:rsidP="00996055">
      <w:pPr>
        <w:pStyle w:val="02Headline"/>
        <w:ind w:left="142"/>
        <w:rPr>
          <w:color w:val="auto"/>
          <w:sz w:val="22"/>
          <w:szCs w:val="22"/>
        </w:rPr>
      </w:pPr>
      <w:r w:rsidRPr="00996055"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>{</w:t>
      </w:r>
      <w:proofErr w:type="spellStart"/>
      <w:r w:rsidRPr="00996055">
        <w:rPr>
          <w:color w:val="auto"/>
          <w:sz w:val="22"/>
          <w:szCs w:val="22"/>
        </w:rPr>
        <w:t>Program</w:t>
      </w:r>
      <w:r w:rsidR="006560D8">
        <w:rPr>
          <w:color w:val="auto"/>
          <w:sz w:val="22"/>
          <w:szCs w:val="22"/>
        </w:rPr>
        <w:t>_</w:t>
      </w:r>
      <w:r w:rsidRPr="00996055">
        <w:rPr>
          <w:color w:val="auto"/>
          <w:sz w:val="22"/>
          <w:szCs w:val="22"/>
        </w:rPr>
        <w:t>Name</w:t>
      </w:r>
      <w:proofErr w:type="spellEnd"/>
      <w:r>
        <w:rPr>
          <w:color w:val="auto"/>
          <w:sz w:val="22"/>
          <w:szCs w:val="22"/>
        </w:rPr>
        <w:t>}</w:t>
      </w:r>
    </w:p>
    <w:p w14:paraId="750AAEFD" w14:textId="5509FC42" w:rsidR="006560D8" w:rsidRDefault="00996055" w:rsidP="006560D8">
      <w:pPr>
        <w:pStyle w:val="02Headline"/>
        <w:ind w:left="142"/>
        <w:rPr>
          <w:color w:val="auto"/>
          <w:sz w:val="22"/>
          <w:szCs w:val="22"/>
        </w:rPr>
      </w:pPr>
      <w:r w:rsidRPr="00996055">
        <w:rPr>
          <w:color w:val="auto"/>
          <w:sz w:val="22"/>
          <w:szCs w:val="22"/>
        </w:rPr>
        <w:t xml:space="preserve">    </w:t>
      </w:r>
      <w:r>
        <w:rPr>
          <w:color w:val="auto"/>
          <w:sz w:val="22"/>
          <w:szCs w:val="22"/>
        </w:rPr>
        <w:t>{</w:t>
      </w:r>
      <w:r w:rsidRPr="00996055">
        <w:rPr>
          <w:color w:val="auto"/>
          <w:sz w:val="22"/>
          <w:szCs w:val="22"/>
        </w:rPr>
        <w:t>Package</w:t>
      </w:r>
      <w:r>
        <w:rPr>
          <w:color w:val="auto"/>
          <w:sz w:val="22"/>
          <w:szCs w:val="22"/>
        </w:rPr>
        <w:t>}</w:t>
      </w:r>
    </w:p>
    <w:p w14:paraId="70414573" w14:textId="1BC7842A" w:rsidR="00996055" w:rsidRPr="00DF3F4D" w:rsidRDefault="00996055" w:rsidP="00996055">
      <w:pPr>
        <w:pStyle w:val="02Headline"/>
        <w:ind w:left="14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{</w:t>
      </w:r>
      <w:proofErr w:type="spellStart"/>
      <w:r w:rsidRPr="00996055">
        <w:rPr>
          <w:color w:val="auto"/>
          <w:sz w:val="22"/>
          <w:szCs w:val="22"/>
        </w:rPr>
        <w:t>Change</w:t>
      </w:r>
      <w:r w:rsidR="006560D8">
        <w:rPr>
          <w:color w:val="auto"/>
          <w:sz w:val="22"/>
          <w:szCs w:val="22"/>
        </w:rPr>
        <w:t>_</w:t>
      </w:r>
      <w:r w:rsidRPr="00996055">
        <w:rPr>
          <w:color w:val="auto"/>
          <w:sz w:val="22"/>
          <w:szCs w:val="22"/>
        </w:rPr>
        <w:t>description</w:t>
      </w:r>
      <w:proofErr w:type="spellEnd"/>
      <w:r>
        <w:rPr>
          <w:color w:val="auto"/>
          <w:sz w:val="22"/>
          <w:szCs w:val="22"/>
        </w:rPr>
        <w:t>}</w:t>
      </w:r>
    </w:p>
    <w:sectPr w:rsidR="00996055" w:rsidRPr="00DF3F4D" w:rsidSect="00081D3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466" w:right="680" w:bottom="2160" w:left="68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57AD0" w14:textId="77777777" w:rsidR="005B7061" w:rsidRDefault="005B7061">
      <w:r>
        <w:separator/>
      </w:r>
    </w:p>
  </w:endnote>
  <w:endnote w:type="continuationSeparator" w:id="0">
    <w:p w14:paraId="65DDA524" w14:textId="77777777" w:rsidR="005B7061" w:rsidRDefault="005B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9999999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(W1)">
    <w:altName w:val="Arial"/>
    <w:charset w:val="00"/>
    <w:family w:val="swiss"/>
    <w:pitch w:val="variable"/>
    <w:sig w:usb0="20002A87" w:usb1="80000000" w:usb2="00000008" w:usb3="00000000" w:csb0="000001FF" w:csb1="00000000"/>
  </w:font>
  <w:font w:name="SAP-SANS2002-ExtBolCon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P-SANS2002-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-SANS2002-Extra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BDCA5" w14:textId="77777777" w:rsidR="00526FB3" w:rsidRPr="00CF42AB" w:rsidRDefault="00526FB3" w:rsidP="00CF42AB">
    <w:pPr>
      <w:pStyle w:val="Footer"/>
      <w:rPr>
        <w:b/>
        <w:sz w:val="18"/>
        <w:lang w:val="en-US"/>
      </w:rPr>
    </w:pPr>
    <w:r>
      <w:rPr>
        <w:lang w:val="en-US"/>
      </w:rPr>
      <w:t xml:space="preserve"> </w:t>
    </w:r>
    <w:r w:rsidRPr="00CF42AB">
      <w:rPr>
        <w:lang w:val="en-US"/>
      </w:rPr>
      <w:tab/>
    </w:r>
    <w:r w:rsidRPr="00CF42AB">
      <w:rPr>
        <w:lang w:val="en-US"/>
      </w:rPr>
      <w:tab/>
    </w:r>
  </w:p>
  <w:p w14:paraId="1ECC63E9" w14:textId="77777777" w:rsidR="00526FB3" w:rsidRPr="00CF42AB" w:rsidRDefault="00526FB3" w:rsidP="0070402B">
    <w:pPr>
      <w:pStyle w:val="Footer"/>
      <w:jc w:val="right"/>
      <w:rPr>
        <w:szCs w:val="20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BE7F6" w14:textId="77777777" w:rsidR="00526FB3" w:rsidRDefault="00526FB3">
    <w:pPr>
      <w:pStyle w:val="Footer"/>
    </w:pPr>
  </w:p>
  <w:p w14:paraId="3E5EC952" w14:textId="77777777" w:rsidR="00526FB3" w:rsidRDefault="00526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FDD4A" w14:textId="77777777" w:rsidR="005B7061" w:rsidRDefault="005B7061">
      <w:r>
        <w:separator/>
      </w:r>
    </w:p>
  </w:footnote>
  <w:footnote w:type="continuationSeparator" w:id="0">
    <w:p w14:paraId="5357AEB2" w14:textId="77777777" w:rsidR="005B7061" w:rsidRDefault="005B7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D66E3" w14:textId="5272B7AA" w:rsidR="006E3A94" w:rsidRDefault="00840A62">
    <w:pPr>
      <w:pStyle w:val="Header"/>
    </w:pPr>
    <w:r>
      <w:rPr>
        <w:noProof/>
        <w:lang w:val="en-US" w:eastAsia="en-US"/>
      </w:rPr>
      <w:drawing>
        <wp:inline distT="0" distB="0" distL="0" distR="0" wp14:anchorId="5250C25F" wp14:editId="13878E81">
          <wp:extent cx="1437005" cy="64452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7005" cy="644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6E3A94" w:rsidRPr="006E3A94">
      <w:rPr>
        <w:rFonts w:ascii="Arial" w:hAnsi="Arial" w:cs="Arial"/>
        <w:b/>
        <w:noProof/>
        <w:sz w:val="32"/>
        <w:lang w:val="en-US" w:eastAsia="en-US"/>
      </w:rPr>
      <w:t xml:space="preserve"> </w:t>
    </w:r>
    <w:r w:rsidR="006E3A94">
      <w:rPr>
        <w:rFonts w:ascii="Arial" w:hAnsi="Arial" w:cs="Arial"/>
        <w:b/>
        <w:noProof/>
        <w:sz w:val="32"/>
        <w:lang w:val="en-US" w:eastAsia="en-US"/>
      </w:rPr>
      <w:t xml:space="preserve">          </w:t>
    </w:r>
    <w:r w:rsidR="006E3A94" w:rsidRPr="004B62A5">
      <w:rPr>
        <w:rFonts w:ascii="Arial" w:hAnsi="Arial" w:cs="Arial"/>
        <w:b/>
        <w:noProof/>
        <w:sz w:val="32"/>
        <w:lang w:val="en-US" w:eastAsia="en-US"/>
      </w:rPr>
      <w:t>Technical Specification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1A993" w14:textId="4A27DBC0" w:rsidR="00526FB3" w:rsidRDefault="00526FB3" w:rsidP="004B62A5">
    <w:pPr>
      <w:pStyle w:val="Header"/>
      <w:tabs>
        <w:tab w:val="clear" w:pos="4536"/>
        <w:tab w:val="clear" w:pos="9072"/>
        <w:tab w:val="left" w:pos="4035"/>
      </w:tabs>
    </w:pPr>
    <w:r>
      <w:rPr>
        <w:noProof/>
        <w:lang w:val="en-US" w:eastAsia="en-US"/>
      </w:rPr>
      <w:t xml:space="preserve">  </w:t>
    </w:r>
    <w:bookmarkStart w:id="46" w:name="_Hlk123657014"/>
    <w:r w:rsidR="00840A62">
      <w:rPr>
        <w:noProof/>
        <w:lang w:val="en-US" w:eastAsia="en-US"/>
      </w:rPr>
      <w:drawing>
        <wp:inline distT="0" distB="0" distL="0" distR="0" wp14:anchorId="76425099" wp14:editId="79ABAD64">
          <wp:extent cx="1437005" cy="6445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7005" cy="644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bookmarkEnd w:id="46"/>
    <w:r>
      <w:rPr>
        <w:noProof/>
        <w:lang w:val="en-US" w:eastAsia="en-US"/>
      </w:rPr>
      <w:t xml:space="preserve">            </w:t>
    </w:r>
    <w:r w:rsidRPr="004B62A5">
      <w:rPr>
        <w:rFonts w:ascii="Arial" w:hAnsi="Arial" w:cs="Arial"/>
        <w:b/>
        <w:noProof/>
        <w:sz w:val="32"/>
        <w:lang w:val="en-US" w:eastAsia="en-US"/>
      </w:rPr>
      <w:t>Technical Specification Document</w:t>
    </w:r>
  </w:p>
  <w:p w14:paraId="1AF36F14" w14:textId="77777777" w:rsidR="00526FB3" w:rsidRDefault="00526F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0D8A"/>
    <w:multiLevelType w:val="multilevel"/>
    <w:tmpl w:val="40D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033C3"/>
    <w:multiLevelType w:val="multilevel"/>
    <w:tmpl w:val="C316BD26"/>
    <w:styleLink w:val="Style1"/>
    <w:lvl w:ilvl="0">
      <w:start w:val="5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2" w15:restartNumberingAfterBreak="0">
    <w:nsid w:val="1C4528B5"/>
    <w:multiLevelType w:val="multilevel"/>
    <w:tmpl w:val="FFFCFC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B6DDE8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DB0996"/>
    <w:multiLevelType w:val="hybridMultilevel"/>
    <w:tmpl w:val="0AA0D868"/>
    <w:lvl w:ilvl="0" w:tplc="235E14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FBE711F"/>
    <w:multiLevelType w:val="hybridMultilevel"/>
    <w:tmpl w:val="B172DF88"/>
    <w:lvl w:ilvl="0" w:tplc="FFFFFFFF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D3512"/>
    <w:multiLevelType w:val="multilevel"/>
    <w:tmpl w:val="8BB4D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4C11BFE"/>
    <w:multiLevelType w:val="hybridMultilevel"/>
    <w:tmpl w:val="ADB21CFC"/>
    <w:lvl w:ilvl="0" w:tplc="64DCCF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26F93"/>
    <w:multiLevelType w:val="multilevel"/>
    <w:tmpl w:val="9B0EF7BC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8" w15:restartNumberingAfterBreak="0">
    <w:nsid w:val="388212DE"/>
    <w:multiLevelType w:val="multilevel"/>
    <w:tmpl w:val="FEC8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50DDF"/>
    <w:multiLevelType w:val="multilevel"/>
    <w:tmpl w:val="C51EC24A"/>
    <w:styleLink w:val="Style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Arial Black" w:hAnsi="Arial Black" w:hint="default"/>
        <w:color w:val="4F81BD"/>
        <w:sz w:val="20"/>
        <w:szCs w:val="2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412A265D"/>
    <w:multiLevelType w:val="hybridMultilevel"/>
    <w:tmpl w:val="D4EE6EAC"/>
    <w:lvl w:ilvl="0" w:tplc="FFFFFFFF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57DE2"/>
    <w:multiLevelType w:val="hybridMultilevel"/>
    <w:tmpl w:val="5010CD76"/>
    <w:lvl w:ilvl="0" w:tplc="F16092A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450631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7A44F5"/>
    <w:multiLevelType w:val="hybridMultilevel"/>
    <w:tmpl w:val="1F14BFAC"/>
    <w:lvl w:ilvl="0" w:tplc="FFFFFFFF">
      <w:start w:val="1"/>
      <w:numFmt w:val="bullet"/>
      <w:pStyle w:val="BulletTex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CC00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905F9"/>
    <w:multiLevelType w:val="singleLevel"/>
    <w:tmpl w:val="C47A02FE"/>
    <w:lvl w:ilvl="0">
      <w:start w:val="1"/>
      <w:numFmt w:val="bullet"/>
      <w:pStyle w:val="DelBullets"/>
      <w:lvlText w:val="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5" w15:restartNumberingAfterBreak="0">
    <w:nsid w:val="49F73B2F"/>
    <w:multiLevelType w:val="singleLevel"/>
    <w:tmpl w:val="D48470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4B2E6BD5"/>
    <w:multiLevelType w:val="hybridMultilevel"/>
    <w:tmpl w:val="9DE855FA"/>
    <w:lvl w:ilvl="0" w:tplc="E0220C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4F011F64"/>
    <w:multiLevelType w:val="hybridMultilevel"/>
    <w:tmpl w:val="D0B2F5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964065"/>
    <w:multiLevelType w:val="multilevel"/>
    <w:tmpl w:val="0409001D"/>
    <w:styleLink w:val="Style2"/>
    <w:lvl w:ilvl="0">
      <w:start w:val="8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DB11C18"/>
    <w:multiLevelType w:val="hybridMultilevel"/>
    <w:tmpl w:val="00BA1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50EA7"/>
    <w:multiLevelType w:val="hybridMultilevel"/>
    <w:tmpl w:val="6A000F14"/>
    <w:lvl w:ilvl="0" w:tplc="E174A4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60835A33"/>
    <w:multiLevelType w:val="multilevel"/>
    <w:tmpl w:val="CE8C4C80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color w:val="999999"/>
        <w:kern w:val="0"/>
        <w:position w:val="-6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D75C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011BC7"/>
    <w:multiLevelType w:val="multilevel"/>
    <w:tmpl w:val="59C0B05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Heading2"/>
      <w:suff w:val="space"/>
      <w:lvlText w:val="15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656E0A76"/>
    <w:multiLevelType w:val="multilevel"/>
    <w:tmpl w:val="D6A29B1A"/>
    <w:lvl w:ilvl="0">
      <w:start w:val="1"/>
      <w:numFmt w:val="bullet"/>
      <w:pStyle w:val="06BodyCopyBullet7p"/>
      <w:lvlText w:val="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999999"/>
        <w:spacing w:val="0"/>
        <w:kern w:val="0"/>
        <w:position w:val="0"/>
        <w:sz w:val="14"/>
        <w:szCs w:val="1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06aBodycopyBullet7p"/>
      <w:lvlText w:val="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b/>
        <w:i w:val="0"/>
        <w:color w:val="999999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(W1)" w:hAnsi="Arial (W1)" w:hint="default"/>
        <w:b w:val="0"/>
        <w:i w:val="0"/>
        <w:color w:val="44697D"/>
        <w:sz w:val="20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color w:val="44697D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>
        <w:rFonts w:hint="default"/>
      </w:rPr>
    </w:lvl>
  </w:abstractNum>
  <w:abstractNum w:abstractNumId="25" w15:restartNumberingAfterBreak="0">
    <w:nsid w:val="6AF517AF"/>
    <w:multiLevelType w:val="multilevel"/>
    <w:tmpl w:val="7D7A3326"/>
    <w:lvl w:ilvl="0">
      <w:start w:val="1"/>
      <w:numFmt w:val="decimal"/>
      <w:pStyle w:val="02HeadlineNummerierung"/>
      <w:lvlText w:val="%1"/>
      <w:lvlJc w:val="left"/>
      <w:pPr>
        <w:tabs>
          <w:tab w:val="num" w:pos="720"/>
        </w:tabs>
        <w:ind w:left="720" w:hanging="720"/>
      </w:pPr>
      <w:rPr>
        <w:rFonts w:ascii="Arial Black" w:hAnsi="Arial Black" w:hint="default"/>
        <w:b w:val="0"/>
        <w:i w:val="0"/>
        <w:color w:val="F0AB00"/>
        <w:sz w:val="32"/>
        <w:szCs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(W1)" w:hAnsi="Arial (W1)" w:hint="default"/>
        <w:b/>
        <w:i w:val="0"/>
        <w:color w:val="44697D"/>
        <w:sz w:val="24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(W1)" w:hAnsi="Arial (W1)" w:hint="default"/>
        <w:b w:val="0"/>
        <w:i w:val="0"/>
        <w:color w:val="44697D"/>
        <w:sz w:val="24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color w:val="44697D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>
        <w:rFonts w:hint="default"/>
      </w:rPr>
    </w:lvl>
  </w:abstractNum>
  <w:abstractNum w:abstractNumId="26" w15:restartNumberingAfterBreak="0">
    <w:nsid w:val="6D022930"/>
    <w:multiLevelType w:val="hybridMultilevel"/>
    <w:tmpl w:val="A1968838"/>
    <w:lvl w:ilvl="0" w:tplc="B82A9C0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708570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722F540F"/>
    <w:multiLevelType w:val="multilevel"/>
    <w:tmpl w:val="607A8E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80E086E"/>
    <w:multiLevelType w:val="multilevel"/>
    <w:tmpl w:val="744E76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1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CAE6532"/>
    <w:multiLevelType w:val="multilevel"/>
    <w:tmpl w:val="F9CE075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1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8185889">
    <w:abstractNumId w:val="25"/>
  </w:num>
  <w:num w:numId="2" w16cid:durableId="1003246414">
    <w:abstractNumId w:val="24"/>
  </w:num>
  <w:num w:numId="3" w16cid:durableId="288978979">
    <w:abstractNumId w:val="23"/>
  </w:num>
  <w:num w:numId="4" w16cid:durableId="838469411">
    <w:abstractNumId w:val="2"/>
  </w:num>
  <w:num w:numId="5" w16cid:durableId="1941835771">
    <w:abstractNumId w:val="1"/>
  </w:num>
  <w:num w:numId="6" w16cid:durableId="9772982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5445157">
    <w:abstractNumId w:val="28"/>
  </w:num>
  <w:num w:numId="8" w16cid:durableId="1302492011">
    <w:abstractNumId w:val="18"/>
  </w:num>
  <w:num w:numId="9" w16cid:durableId="422999313">
    <w:abstractNumId w:val="9"/>
  </w:num>
  <w:num w:numId="10" w16cid:durableId="1415787190">
    <w:abstractNumId w:val="12"/>
  </w:num>
  <w:num w:numId="11" w16cid:durableId="564225997">
    <w:abstractNumId w:val="30"/>
  </w:num>
  <w:num w:numId="12" w16cid:durableId="2103260606">
    <w:abstractNumId w:val="29"/>
  </w:num>
  <w:num w:numId="13" w16cid:durableId="2029600060">
    <w:abstractNumId w:val="13"/>
  </w:num>
  <w:num w:numId="14" w16cid:durableId="1824620182">
    <w:abstractNumId w:val="4"/>
  </w:num>
  <w:num w:numId="15" w16cid:durableId="100616338">
    <w:abstractNumId w:val="14"/>
  </w:num>
  <w:num w:numId="16" w16cid:durableId="1114906430">
    <w:abstractNumId w:val="10"/>
  </w:num>
  <w:num w:numId="17" w16cid:durableId="1179003103">
    <w:abstractNumId w:val="22"/>
  </w:num>
  <w:num w:numId="18" w16cid:durableId="1006979254">
    <w:abstractNumId w:val="24"/>
  </w:num>
  <w:num w:numId="19" w16cid:durableId="1042053106">
    <w:abstractNumId w:val="17"/>
  </w:num>
  <w:num w:numId="20" w16cid:durableId="1671836714">
    <w:abstractNumId w:val="4"/>
  </w:num>
  <w:num w:numId="21" w16cid:durableId="2101217094">
    <w:abstractNumId w:val="4"/>
  </w:num>
  <w:num w:numId="22" w16cid:durableId="874539280">
    <w:abstractNumId w:val="4"/>
  </w:num>
  <w:num w:numId="23" w16cid:durableId="1297835234">
    <w:abstractNumId w:val="4"/>
  </w:num>
  <w:num w:numId="24" w16cid:durableId="267129584">
    <w:abstractNumId w:val="4"/>
  </w:num>
  <w:num w:numId="25" w16cid:durableId="578908767">
    <w:abstractNumId w:val="4"/>
  </w:num>
  <w:num w:numId="26" w16cid:durableId="108356841">
    <w:abstractNumId w:val="21"/>
  </w:num>
  <w:num w:numId="27" w16cid:durableId="395318482">
    <w:abstractNumId w:val="6"/>
  </w:num>
  <w:num w:numId="28" w16cid:durableId="1596283466">
    <w:abstractNumId w:val="19"/>
  </w:num>
  <w:num w:numId="29" w16cid:durableId="175048096">
    <w:abstractNumId w:val="7"/>
  </w:num>
  <w:num w:numId="30" w16cid:durableId="1944024411">
    <w:abstractNumId w:val="15"/>
  </w:num>
  <w:num w:numId="31" w16cid:durableId="1757314204">
    <w:abstractNumId w:val="27"/>
  </w:num>
  <w:num w:numId="32" w16cid:durableId="1250046839">
    <w:abstractNumId w:val="20"/>
  </w:num>
  <w:num w:numId="33" w16cid:durableId="486290983">
    <w:abstractNumId w:val="0"/>
  </w:num>
  <w:num w:numId="34" w16cid:durableId="592251420">
    <w:abstractNumId w:val="8"/>
  </w:num>
  <w:num w:numId="35" w16cid:durableId="221797790">
    <w:abstractNumId w:val="3"/>
  </w:num>
  <w:num w:numId="36" w16cid:durableId="1351376897">
    <w:abstractNumId w:val="16"/>
  </w:num>
  <w:num w:numId="37" w16cid:durableId="1443375222">
    <w:abstractNumId w:val="26"/>
  </w:num>
  <w:num w:numId="38" w16cid:durableId="62526190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f90,#44697d,#f0ab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57"/>
    <w:rsid w:val="000010AB"/>
    <w:rsid w:val="000012C2"/>
    <w:rsid w:val="00002ADC"/>
    <w:rsid w:val="000031D8"/>
    <w:rsid w:val="00004E86"/>
    <w:rsid w:val="00011F68"/>
    <w:rsid w:val="00015605"/>
    <w:rsid w:val="00016146"/>
    <w:rsid w:val="0002492B"/>
    <w:rsid w:val="00025C55"/>
    <w:rsid w:val="00033E53"/>
    <w:rsid w:val="000355E8"/>
    <w:rsid w:val="000365BF"/>
    <w:rsid w:val="00042A51"/>
    <w:rsid w:val="00046B21"/>
    <w:rsid w:val="00052765"/>
    <w:rsid w:val="00054FE1"/>
    <w:rsid w:val="00060178"/>
    <w:rsid w:val="00060DB6"/>
    <w:rsid w:val="00061FE0"/>
    <w:rsid w:val="000634AB"/>
    <w:rsid w:val="0006602C"/>
    <w:rsid w:val="000714E0"/>
    <w:rsid w:val="00072B55"/>
    <w:rsid w:val="00081D3D"/>
    <w:rsid w:val="00083170"/>
    <w:rsid w:val="000847FE"/>
    <w:rsid w:val="00086293"/>
    <w:rsid w:val="0009110E"/>
    <w:rsid w:val="00094CCC"/>
    <w:rsid w:val="000961D2"/>
    <w:rsid w:val="00097F4E"/>
    <w:rsid w:val="000A082B"/>
    <w:rsid w:val="000A2B63"/>
    <w:rsid w:val="000A4966"/>
    <w:rsid w:val="000A4A4C"/>
    <w:rsid w:val="000A7896"/>
    <w:rsid w:val="000B1A28"/>
    <w:rsid w:val="000B69F5"/>
    <w:rsid w:val="000B6FE3"/>
    <w:rsid w:val="000C0CF2"/>
    <w:rsid w:val="000C1869"/>
    <w:rsid w:val="000C6B4F"/>
    <w:rsid w:val="000E0A9F"/>
    <w:rsid w:val="000E4645"/>
    <w:rsid w:val="000E7723"/>
    <w:rsid w:val="000F212A"/>
    <w:rsid w:val="000F50B9"/>
    <w:rsid w:val="000F5E54"/>
    <w:rsid w:val="000F7FB2"/>
    <w:rsid w:val="001020D8"/>
    <w:rsid w:val="001069F9"/>
    <w:rsid w:val="001071A3"/>
    <w:rsid w:val="001071E8"/>
    <w:rsid w:val="0011062D"/>
    <w:rsid w:val="00112A88"/>
    <w:rsid w:val="00113CB4"/>
    <w:rsid w:val="00116F62"/>
    <w:rsid w:val="00120901"/>
    <w:rsid w:val="00124EDC"/>
    <w:rsid w:val="00125E6B"/>
    <w:rsid w:val="0013173C"/>
    <w:rsid w:val="001349B2"/>
    <w:rsid w:val="00135047"/>
    <w:rsid w:val="00136160"/>
    <w:rsid w:val="001368AC"/>
    <w:rsid w:val="00136BD0"/>
    <w:rsid w:val="0014158A"/>
    <w:rsid w:val="0014498F"/>
    <w:rsid w:val="001469C3"/>
    <w:rsid w:val="00150577"/>
    <w:rsid w:val="00154618"/>
    <w:rsid w:val="00156BBC"/>
    <w:rsid w:val="00161090"/>
    <w:rsid w:val="0016163B"/>
    <w:rsid w:val="00166196"/>
    <w:rsid w:val="001673E3"/>
    <w:rsid w:val="00167898"/>
    <w:rsid w:val="00167AF4"/>
    <w:rsid w:val="001715D6"/>
    <w:rsid w:val="00174E34"/>
    <w:rsid w:val="00175921"/>
    <w:rsid w:val="0017697F"/>
    <w:rsid w:val="00180726"/>
    <w:rsid w:val="00184E44"/>
    <w:rsid w:val="00185E9E"/>
    <w:rsid w:val="001915B0"/>
    <w:rsid w:val="00191941"/>
    <w:rsid w:val="00193BEE"/>
    <w:rsid w:val="001949E9"/>
    <w:rsid w:val="00195786"/>
    <w:rsid w:val="00196DA2"/>
    <w:rsid w:val="001A06FD"/>
    <w:rsid w:val="001A1F69"/>
    <w:rsid w:val="001A59C2"/>
    <w:rsid w:val="001B0F12"/>
    <w:rsid w:val="001B21EE"/>
    <w:rsid w:val="001B43D1"/>
    <w:rsid w:val="001B744E"/>
    <w:rsid w:val="001B7CC0"/>
    <w:rsid w:val="001C016F"/>
    <w:rsid w:val="001C24D1"/>
    <w:rsid w:val="001C5CE9"/>
    <w:rsid w:val="001C5E95"/>
    <w:rsid w:val="001C619C"/>
    <w:rsid w:val="001D0272"/>
    <w:rsid w:val="001D147A"/>
    <w:rsid w:val="001D2655"/>
    <w:rsid w:val="001D285F"/>
    <w:rsid w:val="001D32CF"/>
    <w:rsid w:val="001D6016"/>
    <w:rsid w:val="001D7E14"/>
    <w:rsid w:val="001E6369"/>
    <w:rsid w:val="001E65DF"/>
    <w:rsid w:val="001E78C8"/>
    <w:rsid w:val="001E7D92"/>
    <w:rsid w:val="001F0BCC"/>
    <w:rsid w:val="001F4652"/>
    <w:rsid w:val="001F645E"/>
    <w:rsid w:val="001F6BCB"/>
    <w:rsid w:val="00202F8A"/>
    <w:rsid w:val="00202FD4"/>
    <w:rsid w:val="002035B2"/>
    <w:rsid w:val="0020367D"/>
    <w:rsid w:val="00203D14"/>
    <w:rsid w:val="00204130"/>
    <w:rsid w:val="00207528"/>
    <w:rsid w:val="002139B1"/>
    <w:rsid w:val="00215352"/>
    <w:rsid w:val="00216410"/>
    <w:rsid w:val="00222F29"/>
    <w:rsid w:val="00222F47"/>
    <w:rsid w:val="00223167"/>
    <w:rsid w:val="00224232"/>
    <w:rsid w:val="002278E6"/>
    <w:rsid w:val="00230C87"/>
    <w:rsid w:val="002314BA"/>
    <w:rsid w:val="002327A2"/>
    <w:rsid w:val="00232B65"/>
    <w:rsid w:val="002368BE"/>
    <w:rsid w:val="00240F5E"/>
    <w:rsid w:val="0024150D"/>
    <w:rsid w:val="002511FD"/>
    <w:rsid w:val="00251961"/>
    <w:rsid w:val="00251B5F"/>
    <w:rsid w:val="00253A51"/>
    <w:rsid w:val="00260604"/>
    <w:rsid w:val="0026255C"/>
    <w:rsid w:val="002627FB"/>
    <w:rsid w:val="00264AB8"/>
    <w:rsid w:val="0027194A"/>
    <w:rsid w:val="002726AD"/>
    <w:rsid w:val="00273615"/>
    <w:rsid w:val="0027368E"/>
    <w:rsid w:val="0027484E"/>
    <w:rsid w:val="002802D4"/>
    <w:rsid w:val="002805AB"/>
    <w:rsid w:val="00281475"/>
    <w:rsid w:val="0028312E"/>
    <w:rsid w:val="00284F03"/>
    <w:rsid w:val="0029019F"/>
    <w:rsid w:val="00291496"/>
    <w:rsid w:val="002915AA"/>
    <w:rsid w:val="0029311C"/>
    <w:rsid w:val="00295076"/>
    <w:rsid w:val="002A20F2"/>
    <w:rsid w:val="002A2A1C"/>
    <w:rsid w:val="002A5691"/>
    <w:rsid w:val="002B7519"/>
    <w:rsid w:val="002C0E02"/>
    <w:rsid w:val="002C1A36"/>
    <w:rsid w:val="002C5CB6"/>
    <w:rsid w:val="002C6956"/>
    <w:rsid w:val="002C7979"/>
    <w:rsid w:val="002D26F9"/>
    <w:rsid w:val="002D2FA1"/>
    <w:rsid w:val="002D3631"/>
    <w:rsid w:val="002D3B2E"/>
    <w:rsid w:val="002D5658"/>
    <w:rsid w:val="002D583E"/>
    <w:rsid w:val="002D5D57"/>
    <w:rsid w:val="002D66EB"/>
    <w:rsid w:val="002E0A7E"/>
    <w:rsid w:val="002E127A"/>
    <w:rsid w:val="002E40AF"/>
    <w:rsid w:val="002E5D2E"/>
    <w:rsid w:val="002E6451"/>
    <w:rsid w:val="002E6E12"/>
    <w:rsid w:val="002E7423"/>
    <w:rsid w:val="002F03BD"/>
    <w:rsid w:val="002F0E0A"/>
    <w:rsid w:val="002F1406"/>
    <w:rsid w:val="002F15F4"/>
    <w:rsid w:val="002F291E"/>
    <w:rsid w:val="002F30F0"/>
    <w:rsid w:val="0030258C"/>
    <w:rsid w:val="0030340C"/>
    <w:rsid w:val="0030448C"/>
    <w:rsid w:val="00305D9F"/>
    <w:rsid w:val="003071C1"/>
    <w:rsid w:val="003116A0"/>
    <w:rsid w:val="003175AC"/>
    <w:rsid w:val="003176DA"/>
    <w:rsid w:val="003215F8"/>
    <w:rsid w:val="00321A5D"/>
    <w:rsid w:val="003276EE"/>
    <w:rsid w:val="00332984"/>
    <w:rsid w:val="00333B48"/>
    <w:rsid w:val="00334390"/>
    <w:rsid w:val="0033450C"/>
    <w:rsid w:val="003349FB"/>
    <w:rsid w:val="00335E60"/>
    <w:rsid w:val="003373C2"/>
    <w:rsid w:val="003404E5"/>
    <w:rsid w:val="00340CC0"/>
    <w:rsid w:val="00343B69"/>
    <w:rsid w:val="00344014"/>
    <w:rsid w:val="00345B31"/>
    <w:rsid w:val="00352FA0"/>
    <w:rsid w:val="003533E7"/>
    <w:rsid w:val="00356163"/>
    <w:rsid w:val="00361437"/>
    <w:rsid w:val="00361DCF"/>
    <w:rsid w:val="00363FE4"/>
    <w:rsid w:val="00364CA6"/>
    <w:rsid w:val="003656BF"/>
    <w:rsid w:val="00367956"/>
    <w:rsid w:val="00370BA4"/>
    <w:rsid w:val="00371C9D"/>
    <w:rsid w:val="00372928"/>
    <w:rsid w:val="003739A6"/>
    <w:rsid w:val="00375057"/>
    <w:rsid w:val="0038047D"/>
    <w:rsid w:val="00380760"/>
    <w:rsid w:val="00382B10"/>
    <w:rsid w:val="00385453"/>
    <w:rsid w:val="00391492"/>
    <w:rsid w:val="003923FA"/>
    <w:rsid w:val="00393A97"/>
    <w:rsid w:val="00396766"/>
    <w:rsid w:val="003A116A"/>
    <w:rsid w:val="003A1D1D"/>
    <w:rsid w:val="003A2F81"/>
    <w:rsid w:val="003A7500"/>
    <w:rsid w:val="003B0D40"/>
    <w:rsid w:val="003B1BAF"/>
    <w:rsid w:val="003B3B01"/>
    <w:rsid w:val="003B45A4"/>
    <w:rsid w:val="003C08BB"/>
    <w:rsid w:val="003C16EE"/>
    <w:rsid w:val="003C200D"/>
    <w:rsid w:val="003C6031"/>
    <w:rsid w:val="003D7121"/>
    <w:rsid w:val="003E135B"/>
    <w:rsid w:val="003E1424"/>
    <w:rsid w:val="003E248A"/>
    <w:rsid w:val="003E2971"/>
    <w:rsid w:val="003E52DD"/>
    <w:rsid w:val="003E5E4F"/>
    <w:rsid w:val="003F0A2D"/>
    <w:rsid w:val="0040149E"/>
    <w:rsid w:val="00401B87"/>
    <w:rsid w:val="00401F5F"/>
    <w:rsid w:val="00402160"/>
    <w:rsid w:val="004104A9"/>
    <w:rsid w:val="004104D1"/>
    <w:rsid w:val="00413C03"/>
    <w:rsid w:val="004143C6"/>
    <w:rsid w:val="004156FB"/>
    <w:rsid w:val="00421079"/>
    <w:rsid w:val="004232DE"/>
    <w:rsid w:val="00430FA1"/>
    <w:rsid w:val="0043261F"/>
    <w:rsid w:val="0043470E"/>
    <w:rsid w:val="00434C42"/>
    <w:rsid w:val="00437B08"/>
    <w:rsid w:val="00437BCF"/>
    <w:rsid w:val="0044097E"/>
    <w:rsid w:val="00441773"/>
    <w:rsid w:val="00441797"/>
    <w:rsid w:val="00442666"/>
    <w:rsid w:val="00446DA2"/>
    <w:rsid w:val="00452BDC"/>
    <w:rsid w:val="00454330"/>
    <w:rsid w:val="00456A53"/>
    <w:rsid w:val="00460B2A"/>
    <w:rsid w:val="00461A3D"/>
    <w:rsid w:val="00464D47"/>
    <w:rsid w:val="00466FC4"/>
    <w:rsid w:val="0047097E"/>
    <w:rsid w:val="004711C9"/>
    <w:rsid w:val="004714DA"/>
    <w:rsid w:val="00474AA2"/>
    <w:rsid w:val="004754A5"/>
    <w:rsid w:val="00476B96"/>
    <w:rsid w:val="00477789"/>
    <w:rsid w:val="004815AA"/>
    <w:rsid w:val="004820CE"/>
    <w:rsid w:val="00483BEB"/>
    <w:rsid w:val="0048710B"/>
    <w:rsid w:val="00491E04"/>
    <w:rsid w:val="004928DE"/>
    <w:rsid w:val="00493BBF"/>
    <w:rsid w:val="00497C35"/>
    <w:rsid w:val="004A3A3C"/>
    <w:rsid w:val="004A3F13"/>
    <w:rsid w:val="004A7755"/>
    <w:rsid w:val="004B0FBC"/>
    <w:rsid w:val="004B1E58"/>
    <w:rsid w:val="004B236E"/>
    <w:rsid w:val="004B2945"/>
    <w:rsid w:val="004B47AE"/>
    <w:rsid w:val="004B49B6"/>
    <w:rsid w:val="004B5E83"/>
    <w:rsid w:val="004B62A5"/>
    <w:rsid w:val="004B6446"/>
    <w:rsid w:val="004B6821"/>
    <w:rsid w:val="004B7B96"/>
    <w:rsid w:val="004C3BEE"/>
    <w:rsid w:val="004C3E6E"/>
    <w:rsid w:val="004C4637"/>
    <w:rsid w:val="004C6DDC"/>
    <w:rsid w:val="004D35C8"/>
    <w:rsid w:val="004D4F9A"/>
    <w:rsid w:val="004D6022"/>
    <w:rsid w:val="004D69D5"/>
    <w:rsid w:val="004D6B19"/>
    <w:rsid w:val="004D729D"/>
    <w:rsid w:val="004E24D5"/>
    <w:rsid w:val="004E51CF"/>
    <w:rsid w:val="004E61B8"/>
    <w:rsid w:val="004E654F"/>
    <w:rsid w:val="004F21A0"/>
    <w:rsid w:val="004F6197"/>
    <w:rsid w:val="004F7C8C"/>
    <w:rsid w:val="00500143"/>
    <w:rsid w:val="00505AE3"/>
    <w:rsid w:val="00506064"/>
    <w:rsid w:val="00506D1F"/>
    <w:rsid w:val="00510B69"/>
    <w:rsid w:val="0051582C"/>
    <w:rsid w:val="005159AC"/>
    <w:rsid w:val="005266E4"/>
    <w:rsid w:val="00526FB3"/>
    <w:rsid w:val="00527313"/>
    <w:rsid w:val="005313C1"/>
    <w:rsid w:val="00532C44"/>
    <w:rsid w:val="0053390C"/>
    <w:rsid w:val="00534EA3"/>
    <w:rsid w:val="005359AA"/>
    <w:rsid w:val="00536C73"/>
    <w:rsid w:val="0054297E"/>
    <w:rsid w:val="005512D5"/>
    <w:rsid w:val="00552D1D"/>
    <w:rsid w:val="00552DC2"/>
    <w:rsid w:val="00553AAC"/>
    <w:rsid w:val="0055413F"/>
    <w:rsid w:val="0055596B"/>
    <w:rsid w:val="00563DA7"/>
    <w:rsid w:val="00566A46"/>
    <w:rsid w:val="00575165"/>
    <w:rsid w:val="00575565"/>
    <w:rsid w:val="00575B0F"/>
    <w:rsid w:val="005764B9"/>
    <w:rsid w:val="00582B56"/>
    <w:rsid w:val="00584217"/>
    <w:rsid w:val="00584C6E"/>
    <w:rsid w:val="00592957"/>
    <w:rsid w:val="005930CD"/>
    <w:rsid w:val="005960ED"/>
    <w:rsid w:val="00597AC7"/>
    <w:rsid w:val="005A0A31"/>
    <w:rsid w:val="005A19BD"/>
    <w:rsid w:val="005A1E09"/>
    <w:rsid w:val="005A28C0"/>
    <w:rsid w:val="005A34B6"/>
    <w:rsid w:val="005A6103"/>
    <w:rsid w:val="005A7C4B"/>
    <w:rsid w:val="005A7E26"/>
    <w:rsid w:val="005B1D76"/>
    <w:rsid w:val="005B20ED"/>
    <w:rsid w:val="005B7061"/>
    <w:rsid w:val="005C5935"/>
    <w:rsid w:val="005C68E1"/>
    <w:rsid w:val="005D1EC1"/>
    <w:rsid w:val="005D4640"/>
    <w:rsid w:val="005E0C29"/>
    <w:rsid w:val="005E0E42"/>
    <w:rsid w:val="005E1433"/>
    <w:rsid w:val="005E3504"/>
    <w:rsid w:val="005F0E9A"/>
    <w:rsid w:val="005F0EBF"/>
    <w:rsid w:val="005F0F6F"/>
    <w:rsid w:val="005F150A"/>
    <w:rsid w:val="005F2CBD"/>
    <w:rsid w:val="005F3193"/>
    <w:rsid w:val="005F3460"/>
    <w:rsid w:val="005F4FB9"/>
    <w:rsid w:val="005F669D"/>
    <w:rsid w:val="005F7D60"/>
    <w:rsid w:val="006007AA"/>
    <w:rsid w:val="00600E72"/>
    <w:rsid w:val="006066BC"/>
    <w:rsid w:val="00612D7F"/>
    <w:rsid w:val="00613D37"/>
    <w:rsid w:val="00614022"/>
    <w:rsid w:val="006155B2"/>
    <w:rsid w:val="006168C7"/>
    <w:rsid w:val="00621069"/>
    <w:rsid w:val="00623A91"/>
    <w:rsid w:val="00624A7C"/>
    <w:rsid w:val="00624B1A"/>
    <w:rsid w:val="00626446"/>
    <w:rsid w:val="006311F6"/>
    <w:rsid w:val="00633593"/>
    <w:rsid w:val="006344E4"/>
    <w:rsid w:val="0063551B"/>
    <w:rsid w:val="0063749B"/>
    <w:rsid w:val="00640590"/>
    <w:rsid w:val="00641B1B"/>
    <w:rsid w:val="00642B63"/>
    <w:rsid w:val="00646A97"/>
    <w:rsid w:val="00646D1E"/>
    <w:rsid w:val="00647D4E"/>
    <w:rsid w:val="00652775"/>
    <w:rsid w:val="00653729"/>
    <w:rsid w:val="00654F6C"/>
    <w:rsid w:val="00655851"/>
    <w:rsid w:val="006560D8"/>
    <w:rsid w:val="00656F41"/>
    <w:rsid w:val="00660155"/>
    <w:rsid w:val="006628EF"/>
    <w:rsid w:val="00662EC7"/>
    <w:rsid w:val="00673614"/>
    <w:rsid w:val="00675360"/>
    <w:rsid w:val="00676849"/>
    <w:rsid w:val="0068118B"/>
    <w:rsid w:val="00685528"/>
    <w:rsid w:val="00691546"/>
    <w:rsid w:val="00692321"/>
    <w:rsid w:val="00694434"/>
    <w:rsid w:val="00694734"/>
    <w:rsid w:val="006959E9"/>
    <w:rsid w:val="006963B9"/>
    <w:rsid w:val="006B58D4"/>
    <w:rsid w:val="006B772B"/>
    <w:rsid w:val="006C01E4"/>
    <w:rsid w:val="006C16A9"/>
    <w:rsid w:val="006C4B12"/>
    <w:rsid w:val="006C521C"/>
    <w:rsid w:val="006C54E1"/>
    <w:rsid w:val="006D19D0"/>
    <w:rsid w:val="006D1AA5"/>
    <w:rsid w:val="006D3457"/>
    <w:rsid w:val="006D40FF"/>
    <w:rsid w:val="006D77E9"/>
    <w:rsid w:val="006E218E"/>
    <w:rsid w:val="006E2B13"/>
    <w:rsid w:val="006E3A94"/>
    <w:rsid w:val="006E45C2"/>
    <w:rsid w:val="006E54E1"/>
    <w:rsid w:val="006F1232"/>
    <w:rsid w:val="006F20C8"/>
    <w:rsid w:val="006F2ED1"/>
    <w:rsid w:val="006F2F78"/>
    <w:rsid w:val="006F40D2"/>
    <w:rsid w:val="006F5196"/>
    <w:rsid w:val="006F543B"/>
    <w:rsid w:val="00701840"/>
    <w:rsid w:val="00703891"/>
    <w:rsid w:val="00703A05"/>
    <w:rsid w:val="00703E91"/>
    <w:rsid w:val="0070402B"/>
    <w:rsid w:val="0070553E"/>
    <w:rsid w:val="00706137"/>
    <w:rsid w:val="0070773F"/>
    <w:rsid w:val="00710B23"/>
    <w:rsid w:val="0071497B"/>
    <w:rsid w:val="0071690B"/>
    <w:rsid w:val="007217C1"/>
    <w:rsid w:val="007228A8"/>
    <w:rsid w:val="00724271"/>
    <w:rsid w:val="0072721A"/>
    <w:rsid w:val="007300DF"/>
    <w:rsid w:val="0073681A"/>
    <w:rsid w:val="0073698A"/>
    <w:rsid w:val="0074077B"/>
    <w:rsid w:val="00741D37"/>
    <w:rsid w:val="00742F93"/>
    <w:rsid w:val="0074674D"/>
    <w:rsid w:val="007524C6"/>
    <w:rsid w:val="00752667"/>
    <w:rsid w:val="00752C5F"/>
    <w:rsid w:val="007530B3"/>
    <w:rsid w:val="0075719B"/>
    <w:rsid w:val="00760944"/>
    <w:rsid w:val="00761B46"/>
    <w:rsid w:val="007645CF"/>
    <w:rsid w:val="00767060"/>
    <w:rsid w:val="00770D47"/>
    <w:rsid w:val="007732D7"/>
    <w:rsid w:val="00773F01"/>
    <w:rsid w:val="00774997"/>
    <w:rsid w:val="00774D92"/>
    <w:rsid w:val="007752E0"/>
    <w:rsid w:val="00781293"/>
    <w:rsid w:val="007825E4"/>
    <w:rsid w:val="0079165D"/>
    <w:rsid w:val="007923FF"/>
    <w:rsid w:val="00792B8C"/>
    <w:rsid w:val="00793F35"/>
    <w:rsid w:val="00796053"/>
    <w:rsid w:val="00796733"/>
    <w:rsid w:val="007967E8"/>
    <w:rsid w:val="00796B32"/>
    <w:rsid w:val="007970FA"/>
    <w:rsid w:val="00797DF6"/>
    <w:rsid w:val="007A0E82"/>
    <w:rsid w:val="007A2430"/>
    <w:rsid w:val="007A2DD6"/>
    <w:rsid w:val="007A4449"/>
    <w:rsid w:val="007A591B"/>
    <w:rsid w:val="007A5F6B"/>
    <w:rsid w:val="007A7B51"/>
    <w:rsid w:val="007B0148"/>
    <w:rsid w:val="007B1FF2"/>
    <w:rsid w:val="007B4B7F"/>
    <w:rsid w:val="007C15F5"/>
    <w:rsid w:val="007C2E33"/>
    <w:rsid w:val="007C316B"/>
    <w:rsid w:val="007C3E22"/>
    <w:rsid w:val="007D04BF"/>
    <w:rsid w:val="007D0917"/>
    <w:rsid w:val="007D3821"/>
    <w:rsid w:val="007D3C7E"/>
    <w:rsid w:val="007D466F"/>
    <w:rsid w:val="007D467E"/>
    <w:rsid w:val="007D4E72"/>
    <w:rsid w:val="007D5A89"/>
    <w:rsid w:val="007E2E21"/>
    <w:rsid w:val="007E3458"/>
    <w:rsid w:val="007E7151"/>
    <w:rsid w:val="007F03DB"/>
    <w:rsid w:val="00800564"/>
    <w:rsid w:val="008012D5"/>
    <w:rsid w:val="0081231A"/>
    <w:rsid w:val="008129CD"/>
    <w:rsid w:val="00814BC4"/>
    <w:rsid w:val="00815644"/>
    <w:rsid w:val="008172F9"/>
    <w:rsid w:val="008203C4"/>
    <w:rsid w:val="00821377"/>
    <w:rsid w:val="008231A3"/>
    <w:rsid w:val="00823226"/>
    <w:rsid w:val="00823FE6"/>
    <w:rsid w:val="00830E5E"/>
    <w:rsid w:val="00834514"/>
    <w:rsid w:val="00837AFC"/>
    <w:rsid w:val="00837B55"/>
    <w:rsid w:val="00840A62"/>
    <w:rsid w:val="0084323C"/>
    <w:rsid w:val="0084540E"/>
    <w:rsid w:val="00845FDB"/>
    <w:rsid w:val="008470AE"/>
    <w:rsid w:val="00851D0E"/>
    <w:rsid w:val="008523CA"/>
    <w:rsid w:val="008524FB"/>
    <w:rsid w:val="00854657"/>
    <w:rsid w:val="00856CAF"/>
    <w:rsid w:val="00860983"/>
    <w:rsid w:val="008654F7"/>
    <w:rsid w:val="00865CD8"/>
    <w:rsid w:val="0087246E"/>
    <w:rsid w:val="00872DB5"/>
    <w:rsid w:val="0087403E"/>
    <w:rsid w:val="0088050E"/>
    <w:rsid w:val="00881D90"/>
    <w:rsid w:val="00884853"/>
    <w:rsid w:val="0088764C"/>
    <w:rsid w:val="008A0894"/>
    <w:rsid w:val="008A55CA"/>
    <w:rsid w:val="008A67E5"/>
    <w:rsid w:val="008A6809"/>
    <w:rsid w:val="008A7414"/>
    <w:rsid w:val="008B1505"/>
    <w:rsid w:val="008B422B"/>
    <w:rsid w:val="008B49A6"/>
    <w:rsid w:val="008B7FB7"/>
    <w:rsid w:val="008C06B6"/>
    <w:rsid w:val="008C5DD3"/>
    <w:rsid w:val="008C6653"/>
    <w:rsid w:val="008C7766"/>
    <w:rsid w:val="008C7F63"/>
    <w:rsid w:val="008C7F72"/>
    <w:rsid w:val="008D2556"/>
    <w:rsid w:val="008D281C"/>
    <w:rsid w:val="008D28DC"/>
    <w:rsid w:val="008D3802"/>
    <w:rsid w:val="008D50F5"/>
    <w:rsid w:val="008D7D06"/>
    <w:rsid w:val="008E15D5"/>
    <w:rsid w:val="008E2528"/>
    <w:rsid w:val="008E3E10"/>
    <w:rsid w:val="008E482F"/>
    <w:rsid w:val="008E5E45"/>
    <w:rsid w:val="008E7577"/>
    <w:rsid w:val="008E75C2"/>
    <w:rsid w:val="008E78BA"/>
    <w:rsid w:val="008F02E0"/>
    <w:rsid w:val="008F070F"/>
    <w:rsid w:val="008F18A8"/>
    <w:rsid w:val="008F2350"/>
    <w:rsid w:val="008F3703"/>
    <w:rsid w:val="008F440B"/>
    <w:rsid w:val="009079DC"/>
    <w:rsid w:val="00910CA4"/>
    <w:rsid w:val="00911B28"/>
    <w:rsid w:val="009129CB"/>
    <w:rsid w:val="009133F0"/>
    <w:rsid w:val="00914C70"/>
    <w:rsid w:val="0092180A"/>
    <w:rsid w:val="00921AC0"/>
    <w:rsid w:val="00921F17"/>
    <w:rsid w:val="00924F45"/>
    <w:rsid w:val="00926031"/>
    <w:rsid w:val="009272E7"/>
    <w:rsid w:val="00927599"/>
    <w:rsid w:val="009306F9"/>
    <w:rsid w:val="0093273B"/>
    <w:rsid w:val="00941379"/>
    <w:rsid w:val="00942E9C"/>
    <w:rsid w:val="0094498B"/>
    <w:rsid w:val="009531E2"/>
    <w:rsid w:val="00954D5A"/>
    <w:rsid w:val="00955755"/>
    <w:rsid w:val="00960E52"/>
    <w:rsid w:val="00963898"/>
    <w:rsid w:val="009638CA"/>
    <w:rsid w:val="00965932"/>
    <w:rsid w:val="00965BD1"/>
    <w:rsid w:val="00966E35"/>
    <w:rsid w:val="0097096C"/>
    <w:rsid w:val="0097525F"/>
    <w:rsid w:val="009752DC"/>
    <w:rsid w:val="0097680A"/>
    <w:rsid w:val="00981B9A"/>
    <w:rsid w:val="009840D4"/>
    <w:rsid w:val="00992E69"/>
    <w:rsid w:val="00995456"/>
    <w:rsid w:val="00995753"/>
    <w:rsid w:val="00995C69"/>
    <w:rsid w:val="00996055"/>
    <w:rsid w:val="009A048A"/>
    <w:rsid w:val="009A0CD5"/>
    <w:rsid w:val="009A144F"/>
    <w:rsid w:val="009A617E"/>
    <w:rsid w:val="009B1508"/>
    <w:rsid w:val="009B27AB"/>
    <w:rsid w:val="009B448B"/>
    <w:rsid w:val="009B67B5"/>
    <w:rsid w:val="009C133A"/>
    <w:rsid w:val="009C18F6"/>
    <w:rsid w:val="009C4A60"/>
    <w:rsid w:val="009C4B1E"/>
    <w:rsid w:val="009D0430"/>
    <w:rsid w:val="009D0A15"/>
    <w:rsid w:val="009D0AFD"/>
    <w:rsid w:val="009D1187"/>
    <w:rsid w:val="009E1EB1"/>
    <w:rsid w:val="009E1FA1"/>
    <w:rsid w:val="009E2337"/>
    <w:rsid w:val="009E290F"/>
    <w:rsid w:val="009E2EAF"/>
    <w:rsid w:val="009E3F47"/>
    <w:rsid w:val="009E4B82"/>
    <w:rsid w:val="009E50A9"/>
    <w:rsid w:val="009E5D8F"/>
    <w:rsid w:val="009E6424"/>
    <w:rsid w:val="009F2D8D"/>
    <w:rsid w:val="009F38A7"/>
    <w:rsid w:val="009F4DD8"/>
    <w:rsid w:val="009F61CF"/>
    <w:rsid w:val="009F6696"/>
    <w:rsid w:val="009F67D5"/>
    <w:rsid w:val="009F6F5D"/>
    <w:rsid w:val="009F79DD"/>
    <w:rsid w:val="00A056C9"/>
    <w:rsid w:val="00A07DB6"/>
    <w:rsid w:val="00A1067A"/>
    <w:rsid w:val="00A17401"/>
    <w:rsid w:val="00A22494"/>
    <w:rsid w:val="00A22AE9"/>
    <w:rsid w:val="00A22C74"/>
    <w:rsid w:val="00A25C43"/>
    <w:rsid w:val="00A270C9"/>
    <w:rsid w:val="00A277A0"/>
    <w:rsid w:val="00A3259D"/>
    <w:rsid w:val="00A33BE1"/>
    <w:rsid w:val="00A35ABE"/>
    <w:rsid w:val="00A45446"/>
    <w:rsid w:val="00A46130"/>
    <w:rsid w:val="00A50566"/>
    <w:rsid w:val="00A50C55"/>
    <w:rsid w:val="00A52B47"/>
    <w:rsid w:val="00A54B81"/>
    <w:rsid w:val="00A56477"/>
    <w:rsid w:val="00A5747D"/>
    <w:rsid w:val="00A63962"/>
    <w:rsid w:val="00A6557F"/>
    <w:rsid w:val="00A66FC9"/>
    <w:rsid w:val="00A67A7A"/>
    <w:rsid w:val="00A73629"/>
    <w:rsid w:val="00A73B92"/>
    <w:rsid w:val="00A75277"/>
    <w:rsid w:val="00A76F0A"/>
    <w:rsid w:val="00A82FED"/>
    <w:rsid w:val="00A83244"/>
    <w:rsid w:val="00A84411"/>
    <w:rsid w:val="00A85510"/>
    <w:rsid w:val="00A8570E"/>
    <w:rsid w:val="00A878AC"/>
    <w:rsid w:val="00A87FF9"/>
    <w:rsid w:val="00A90AF5"/>
    <w:rsid w:val="00A91BEB"/>
    <w:rsid w:val="00A921D5"/>
    <w:rsid w:val="00AA26B3"/>
    <w:rsid w:val="00AA3AAB"/>
    <w:rsid w:val="00AB163D"/>
    <w:rsid w:val="00AB1C0E"/>
    <w:rsid w:val="00AB3A09"/>
    <w:rsid w:val="00AB6B76"/>
    <w:rsid w:val="00AC1EB0"/>
    <w:rsid w:val="00AC51FB"/>
    <w:rsid w:val="00AC543A"/>
    <w:rsid w:val="00AC5C87"/>
    <w:rsid w:val="00AC65D1"/>
    <w:rsid w:val="00AC78B2"/>
    <w:rsid w:val="00AD3B94"/>
    <w:rsid w:val="00AD4217"/>
    <w:rsid w:val="00AD617A"/>
    <w:rsid w:val="00AE227B"/>
    <w:rsid w:val="00AE7475"/>
    <w:rsid w:val="00AF0625"/>
    <w:rsid w:val="00AF2887"/>
    <w:rsid w:val="00AF5719"/>
    <w:rsid w:val="00AF5B76"/>
    <w:rsid w:val="00B00C5E"/>
    <w:rsid w:val="00B01A34"/>
    <w:rsid w:val="00B05A75"/>
    <w:rsid w:val="00B07DEE"/>
    <w:rsid w:val="00B129BC"/>
    <w:rsid w:val="00B140E8"/>
    <w:rsid w:val="00B14621"/>
    <w:rsid w:val="00B16A40"/>
    <w:rsid w:val="00B20435"/>
    <w:rsid w:val="00B204AC"/>
    <w:rsid w:val="00B205E8"/>
    <w:rsid w:val="00B20804"/>
    <w:rsid w:val="00B22F21"/>
    <w:rsid w:val="00B2531F"/>
    <w:rsid w:val="00B319E0"/>
    <w:rsid w:val="00B340BA"/>
    <w:rsid w:val="00B37EF1"/>
    <w:rsid w:val="00B40B74"/>
    <w:rsid w:val="00B413FA"/>
    <w:rsid w:val="00B426CC"/>
    <w:rsid w:val="00B456D6"/>
    <w:rsid w:val="00B46DF8"/>
    <w:rsid w:val="00B54067"/>
    <w:rsid w:val="00B54F8E"/>
    <w:rsid w:val="00B5735E"/>
    <w:rsid w:val="00B57833"/>
    <w:rsid w:val="00B61691"/>
    <w:rsid w:val="00B63357"/>
    <w:rsid w:val="00B63E9C"/>
    <w:rsid w:val="00B67394"/>
    <w:rsid w:val="00B70776"/>
    <w:rsid w:val="00B71F00"/>
    <w:rsid w:val="00B7269E"/>
    <w:rsid w:val="00B73A57"/>
    <w:rsid w:val="00B75721"/>
    <w:rsid w:val="00B77D98"/>
    <w:rsid w:val="00B8138B"/>
    <w:rsid w:val="00B83946"/>
    <w:rsid w:val="00B854A7"/>
    <w:rsid w:val="00B86B5A"/>
    <w:rsid w:val="00B95037"/>
    <w:rsid w:val="00B95A94"/>
    <w:rsid w:val="00B9615B"/>
    <w:rsid w:val="00B966ED"/>
    <w:rsid w:val="00B96836"/>
    <w:rsid w:val="00BA02FF"/>
    <w:rsid w:val="00BA0F43"/>
    <w:rsid w:val="00BA2DE7"/>
    <w:rsid w:val="00BA4798"/>
    <w:rsid w:val="00BA5B5F"/>
    <w:rsid w:val="00BA671A"/>
    <w:rsid w:val="00BA6B1B"/>
    <w:rsid w:val="00BA7B89"/>
    <w:rsid w:val="00BA7FDD"/>
    <w:rsid w:val="00BB1970"/>
    <w:rsid w:val="00BB29AB"/>
    <w:rsid w:val="00BB35EC"/>
    <w:rsid w:val="00BB4C6B"/>
    <w:rsid w:val="00BC2215"/>
    <w:rsid w:val="00BC54AA"/>
    <w:rsid w:val="00BC5F84"/>
    <w:rsid w:val="00BC71B9"/>
    <w:rsid w:val="00BC7E7C"/>
    <w:rsid w:val="00BD1452"/>
    <w:rsid w:val="00BD2CED"/>
    <w:rsid w:val="00BD3EE9"/>
    <w:rsid w:val="00BE0B19"/>
    <w:rsid w:val="00BE2571"/>
    <w:rsid w:val="00BE5083"/>
    <w:rsid w:val="00BE68B8"/>
    <w:rsid w:val="00BF011F"/>
    <w:rsid w:val="00BF1BE3"/>
    <w:rsid w:val="00BF3640"/>
    <w:rsid w:val="00BF4519"/>
    <w:rsid w:val="00BF4E2E"/>
    <w:rsid w:val="00BF6414"/>
    <w:rsid w:val="00C0036A"/>
    <w:rsid w:val="00C027EB"/>
    <w:rsid w:val="00C11C87"/>
    <w:rsid w:val="00C11F63"/>
    <w:rsid w:val="00C13EA7"/>
    <w:rsid w:val="00C148BF"/>
    <w:rsid w:val="00C14C81"/>
    <w:rsid w:val="00C17120"/>
    <w:rsid w:val="00C21A4A"/>
    <w:rsid w:val="00C24345"/>
    <w:rsid w:val="00C26C4D"/>
    <w:rsid w:val="00C333B5"/>
    <w:rsid w:val="00C33789"/>
    <w:rsid w:val="00C34081"/>
    <w:rsid w:val="00C3476B"/>
    <w:rsid w:val="00C34BDD"/>
    <w:rsid w:val="00C3777B"/>
    <w:rsid w:val="00C37E9F"/>
    <w:rsid w:val="00C40C86"/>
    <w:rsid w:val="00C4143E"/>
    <w:rsid w:val="00C41472"/>
    <w:rsid w:val="00C41CDE"/>
    <w:rsid w:val="00C44DE5"/>
    <w:rsid w:val="00C461A1"/>
    <w:rsid w:val="00C5191C"/>
    <w:rsid w:val="00C52AD8"/>
    <w:rsid w:val="00C5523D"/>
    <w:rsid w:val="00C600CF"/>
    <w:rsid w:val="00C60F0C"/>
    <w:rsid w:val="00C61E60"/>
    <w:rsid w:val="00C64E56"/>
    <w:rsid w:val="00C67981"/>
    <w:rsid w:val="00C70CB4"/>
    <w:rsid w:val="00C71300"/>
    <w:rsid w:val="00C73DEC"/>
    <w:rsid w:val="00C73E27"/>
    <w:rsid w:val="00C779F6"/>
    <w:rsid w:val="00C81C42"/>
    <w:rsid w:val="00C82B2B"/>
    <w:rsid w:val="00C8464E"/>
    <w:rsid w:val="00C84933"/>
    <w:rsid w:val="00C85579"/>
    <w:rsid w:val="00C86C81"/>
    <w:rsid w:val="00C87364"/>
    <w:rsid w:val="00C87A60"/>
    <w:rsid w:val="00C92B0C"/>
    <w:rsid w:val="00C93947"/>
    <w:rsid w:val="00C93D0D"/>
    <w:rsid w:val="00CA0F51"/>
    <w:rsid w:val="00CA4B0C"/>
    <w:rsid w:val="00CA5C94"/>
    <w:rsid w:val="00CB71D3"/>
    <w:rsid w:val="00CC0D10"/>
    <w:rsid w:val="00CC2B8E"/>
    <w:rsid w:val="00CC6E7F"/>
    <w:rsid w:val="00CC71EB"/>
    <w:rsid w:val="00CC7A49"/>
    <w:rsid w:val="00CD207C"/>
    <w:rsid w:val="00CD46FD"/>
    <w:rsid w:val="00CE0415"/>
    <w:rsid w:val="00CE2C32"/>
    <w:rsid w:val="00CE60A1"/>
    <w:rsid w:val="00CE6C3F"/>
    <w:rsid w:val="00CE796A"/>
    <w:rsid w:val="00CF42AB"/>
    <w:rsid w:val="00CF4940"/>
    <w:rsid w:val="00CF4BDA"/>
    <w:rsid w:val="00CF5470"/>
    <w:rsid w:val="00D00E73"/>
    <w:rsid w:val="00D04CA8"/>
    <w:rsid w:val="00D050BB"/>
    <w:rsid w:val="00D06355"/>
    <w:rsid w:val="00D065CD"/>
    <w:rsid w:val="00D0757A"/>
    <w:rsid w:val="00D07F88"/>
    <w:rsid w:val="00D11687"/>
    <w:rsid w:val="00D145AB"/>
    <w:rsid w:val="00D14E3C"/>
    <w:rsid w:val="00D1547D"/>
    <w:rsid w:val="00D16C7E"/>
    <w:rsid w:val="00D17E8E"/>
    <w:rsid w:val="00D23CC5"/>
    <w:rsid w:val="00D24791"/>
    <w:rsid w:val="00D25F0D"/>
    <w:rsid w:val="00D324E8"/>
    <w:rsid w:val="00D338AA"/>
    <w:rsid w:val="00D35880"/>
    <w:rsid w:val="00D37B3C"/>
    <w:rsid w:val="00D40588"/>
    <w:rsid w:val="00D436AE"/>
    <w:rsid w:val="00D46368"/>
    <w:rsid w:val="00D47200"/>
    <w:rsid w:val="00D505DF"/>
    <w:rsid w:val="00D51880"/>
    <w:rsid w:val="00D518B8"/>
    <w:rsid w:val="00D51BBD"/>
    <w:rsid w:val="00D52D32"/>
    <w:rsid w:val="00D531FD"/>
    <w:rsid w:val="00D5681C"/>
    <w:rsid w:val="00D60986"/>
    <w:rsid w:val="00D65D12"/>
    <w:rsid w:val="00D6638D"/>
    <w:rsid w:val="00D670FC"/>
    <w:rsid w:val="00D67712"/>
    <w:rsid w:val="00D677C6"/>
    <w:rsid w:val="00D700B8"/>
    <w:rsid w:val="00D71F7D"/>
    <w:rsid w:val="00D72D80"/>
    <w:rsid w:val="00D771F4"/>
    <w:rsid w:val="00D840A6"/>
    <w:rsid w:val="00D8453A"/>
    <w:rsid w:val="00D85088"/>
    <w:rsid w:val="00D86613"/>
    <w:rsid w:val="00D92561"/>
    <w:rsid w:val="00D92E1A"/>
    <w:rsid w:val="00D95971"/>
    <w:rsid w:val="00D959EC"/>
    <w:rsid w:val="00DA0884"/>
    <w:rsid w:val="00DA3F7A"/>
    <w:rsid w:val="00DA5B3E"/>
    <w:rsid w:val="00DA6C8F"/>
    <w:rsid w:val="00DA7A23"/>
    <w:rsid w:val="00DA7BB9"/>
    <w:rsid w:val="00DB035A"/>
    <w:rsid w:val="00DB1213"/>
    <w:rsid w:val="00DB19C6"/>
    <w:rsid w:val="00DB31F6"/>
    <w:rsid w:val="00DB4429"/>
    <w:rsid w:val="00DB4F1F"/>
    <w:rsid w:val="00DC0788"/>
    <w:rsid w:val="00DC27A3"/>
    <w:rsid w:val="00DC27FF"/>
    <w:rsid w:val="00DC344B"/>
    <w:rsid w:val="00DC5DCB"/>
    <w:rsid w:val="00DC6F02"/>
    <w:rsid w:val="00DC7B5A"/>
    <w:rsid w:val="00DD123F"/>
    <w:rsid w:val="00DD1A26"/>
    <w:rsid w:val="00DD3643"/>
    <w:rsid w:val="00DD36CC"/>
    <w:rsid w:val="00DD75F5"/>
    <w:rsid w:val="00DE17A6"/>
    <w:rsid w:val="00DE2C99"/>
    <w:rsid w:val="00DF0F9F"/>
    <w:rsid w:val="00DF1FF6"/>
    <w:rsid w:val="00DF21CF"/>
    <w:rsid w:val="00DF3F4D"/>
    <w:rsid w:val="00DF6353"/>
    <w:rsid w:val="00DF6A21"/>
    <w:rsid w:val="00DF7D09"/>
    <w:rsid w:val="00E00A3C"/>
    <w:rsid w:val="00E02EEC"/>
    <w:rsid w:val="00E05382"/>
    <w:rsid w:val="00E12F7C"/>
    <w:rsid w:val="00E12FDB"/>
    <w:rsid w:val="00E15195"/>
    <w:rsid w:val="00E16FF9"/>
    <w:rsid w:val="00E208BB"/>
    <w:rsid w:val="00E2259F"/>
    <w:rsid w:val="00E250B2"/>
    <w:rsid w:val="00E27A5C"/>
    <w:rsid w:val="00E27A84"/>
    <w:rsid w:val="00E31978"/>
    <w:rsid w:val="00E32572"/>
    <w:rsid w:val="00E3430C"/>
    <w:rsid w:val="00E34FA1"/>
    <w:rsid w:val="00E35A9F"/>
    <w:rsid w:val="00E35EBC"/>
    <w:rsid w:val="00E37F57"/>
    <w:rsid w:val="00E410F7"/>
    <w:rsid w:val="00E456B9"/>
    <w:rsid w:val="00E47EDA"/>
    <w:rsid w:val="00E47F84"/>
    <w:rsid w:val="00E51782"/>
    <w:rsid w:val="00E53039"/>
    <w:rsid w:val="00E546B1"/>
    <w:rsid w:val="00E5627F"/>
    <w:rsid w:val="00E56669"/>
    <w:rsid w:val="00E712A2"/>
    <w:rsid w:val="00E71C80"/>
    <w:rsid w:val="00E74C09"/>
    <w:rsid w:val="00E7597A"/>
    <w:rsid w:val="00E80918"/>
    <w:rsid w:val="00E827A8"/>
    <w:rsid w:val="00E87B8F"/>
    <w:rsid w:val="00E9262C"/>
    <w:rsid w:val="00E948FA"/>
    <w:rsid w:val="00E9556E"/>
    <w:rsid w:val="00E96579"/>
    <w:rsid w:val="00EA11B6"/>
    <w:rsid w:val="00EA5849"/>
    <w:rsid w:val="00EA59B6"/>
    <w:rsid w:val="00EA5A53"/>
    <w:rsid w:val="00EA63D7"/>
    <w:rsid w:val="00EB41FC"/>
    <w:rsid w:val="00EB5F59"/>
    <w:rsid w:val="00EB7DEC"/>
    <w:rsid w:val="00EC1C33"/>
    <w:rsid w:val="00EC22E3"/>
    <w:rsid w:val="00EC3F36"/>
    <w:rsid w:val="00EC58C6"/>
    <w:rsid w:val="00EC721D"/>
    <w:rsid w:val="00ED2764"/>
    <w:rsid w:val="00ED2A48"/>
    <w:rsid w:val="00ED6EE8"/>
    <w:rsid w:val="00EE01E7"/>
    <w:rsid w:val="00EE1A57"/>
    <w:rsid w:val="00EE5DE5"/>
    <w:rsid w:val="00EF153E"/>
    <w:rsid w:val="00EF34C9"/>
    <w:rsid w:val="00EF3788"/>
    <w:rsid w:val="00EF3FB5"/>
    <w:rsid w:val="00EF430B"/>
    <w:rsid w:val="00EF5485"/>
    <w:rsid w:val="00F04E71"/>
    <w:rsid w:val="00F06343"/>
    <w:rsid w:val="00F07B37"/>
    <w:rsid w:val="00F1061F"/>
    <w:rsid w:val="00F115A6"/>
    <w:rsid w:val="00F15995"/>
    <w:rsid w:val="00F15A3B"/>
    <w:rsid w:val="00F160B1"/>
    <w:rsid w:val="00F2113A"/>
    <w:rsid w:val="00F24121"/>
    <w:rsid w:val="00F24500"/>
    <w:rsid w:val="00F254D6"/>
    <w:rsid w:val="00F261C7"/>
    <w:rsid w:val="00F267C5"/>
    <w:rsid w:val="00F414E8"/>
    <w:rsid w:val="00F44184"/>
    <w:rsid w:val="00F527EE"/>
    <w:rsid w:val="00F52E80"/>
    <w:rsid w:val="00F5508E"/>
    <w:rsid w:val="00F5644C"/>
    <w:rsid w:val="00F6323D"/>
    <w:rsid w:val="00F654F9"/>
    <w:rsid w:val="00F7141C"/>
    <w:rsid w:val="00F715A3"/>
    <w:rsid w:val="00F71F28"/>
    <w:rsid w:val="00F728C0"/>
    <w:rsid w:val="00F72991"/>
    <w:rsid w:val="00F752E7"/>
    <w:rsid w:val="00F75596"/>
    <w:rsid w:val="00F756B9"/>
    <w:rsid w:val="00F76521"/>
    <w:rsid w:val="00F80F3C"/>
    <w:rsid w:val="00F84A76"/>
    <w:rsid w:val="00F85657"/>
    <w:rsid w:val="00F8629B"/>
    <w:rsid w:val="00F91FCB"/>
    <w:rsid w:val="00F932DE"/>
    <w:rsid w:val="00F93ACD"/>
    <w:rsid w:val="00F965AD"/>
    <w:rsid w:val="00FA0F86"/>
    <w:rsid w:val="00FA19AD"/>
    <w:rsid w:val="00FA1F2A"/>
    <w:rsid w:val="00FA6361"/>
    <w:rsid w:val="00FA6772"/>
    <w:rsid w:val="00FB0A27"/>
    <w:rsid w:val="00FB154C"/>
    <w:rsid w:val="00FB15ED"/>
    <w:rsid w:val="00FB56B8"/>
    <w:rsid w:val="00FB6CF5"/>
    <w:rsid w:val="00FC205C"/>
    <w:rsid w:val="00FC3D6D"/>
    <w:rsid w:val="00FD5AA1"/>
    <w:rsid w:val="00FD612D"/>
    <w:rsid w:val="00FD67D4"/>
    <w:rsid w:val="00FE2C9A"/>
    <w:rsid w:val="00FE6A44"/>
    <w:rsid w:val="00FE6D37"/>
    <w:rsid w:val="00FF1C37"/>
    <w:rsid w:val="00FF3026"/>
    <w:rsid w:val="00FF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90,#44697d,#f0ab00"/>
    </o:shapedefaults>
    <o:shapelayout v:ext="edit">
      <o:idmap v:ext="edit" data="2"/>
    </o:shapelayout>
  </w:shapeDefaults>
  <w:decimalSymbol w:val="."/>
  <w:listSeparator w:val=","/>
  <w14:docId w14:val="369E08E9"/>
  <w15:chartTrackingRefBased/>
  <w15:docId w15:val="{308D7955-8F04-4A77-8EA0-ADBE8FD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de-DE"/>
    </w:rPr>
  </w:style>
  <w:style w:type="paragraph" w:styleId="Heading1">
    <w:name w:val="heading 1"/>
    <w:aliases w:val="SQS_Heading1"/>
    <w:basedOn w:val="Normal"/>
    <w:next w:val="Normal"/>
    <w:link w:val="Heading1Char"/>
    <w:qFormat/>
    <w:rsid w:val="00C60F0C"/>
    <w:pPr>
      <w:keepNext/>
      <w:keepLines/>
      <w:numPr>
        <w:numId w:val="3"/>
      </w:numPr>
      <w:tabs>
        <w:tab w:val="left" w:pos="576"/>
      </w:tabs>
      <w:spacing w:before="240" w:after="120"/>
      <w:outlineLvl w:val="0"/>
    </w:pPr>
    <w:rPr>
      <w:rFonts w:ascii="SAP-SANS2002-ExtBolCon" w:hAnsi="SAP-SANS2002-ExtBolCon" w:cs="Mangal"/>
      <w:bCs/>
      <w:caps/>
      <w:color w:val="F0AB00"/>
      <w:kern w:val="32"/>
      <w:sz w:val="36"/>
      <w:szCs w:val="32"/>
      <w:lang w:val="x-none" w:bidi="hi-IN"/>
    </w:rPr>
  </w:style>
  <w:style w:type="paragraph" w:styleId="Heading2">
    <w:name w:val="heading 2"/>
    <w:aliases w:val="SQS_Heading 2,h2,H2,A,Header 2,l2,Level 2 Head,heading 2,título 2,kop 14/b,Head2A,Heading 2 Number,Heading 2a,PARA2,T2,PARA21,PARA22,PARA23,T21,PARA24,T22,PARA25,T23,Chapter Number/Appendix Letter,chn,Sub-Head1,Activity,Chapter Title"/>
    <w:basedOn w:val="Normal"/>
    <w:next w:val="Normal"/>
    <w:link w:val="Heading2Char"/>
    <w:qFormat/>
    <w:rsid w:val="00C60F0C"/>
    <w:pPr>
      <w:keepNext/>
      <w:keepLines/>
      <w:numPr>
        <w:ilvl w:val="1"/>
        <w:numId w:val="3"/>
      </w:numPr>
      <w:spacing w:before="360" w:after="120"/>
      <w:outlineLvl w:val="1"/>
    </w:pPr>
    <w:rPr>
      <w:rFonts w:ascii="SAP-SANS2002-Light" w:hAnsi="SAP-SANS2002-Light" w:cs="Mangal"/>
      <w:bCs/>
      <w:iCs/>
      <w:color w:val="000000"/>
      <w:sz w:val="30"/>
      <w:szCs w:val="28"/>
      <w:lang w:val="x-none" w:bidi="hi-IN"/>
    </w:rPr>
  </w:style>
  <w:style w:type="paragraph" w:styleId="Heading3">
    <w:name w:val="heading 3"/>
    <w:aliases w:val="SQS_Heading3"/>
    <w:basedOn w:val="Normal"/>
    <w:next w:val="Normal"/>
    <w:link w:val="Heading3Char"/>
    <w:qFormat/>
    <w:rsid w:val="00C60F0C"/>
    <w:pPr>
      <w:keepNext/>
      <w:keepLines/>
      <w:numPr>
        <w:ilvl w:val="2"/>
        <w:numId w:val="3"/>
      </w:numPr>
      <w:spacing w:before="360" w:after="120"/>
      <w:outlineLvl w:val="2"/>
    </w:pPr>
    <w:rPr>
      <w:rFonts w:ascii="Arial" w:hAnsi="Arial" w:cs="Mangal"/>
      <w:b/>
      <w:bCs/>
      <w:color w:val="44697D"/>
      <w:sz w:val="22"/>
      <w:szCs w:val="26"/>
      <w:lang w:val="x-none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TitleHeadline">
    <w:name w:val="00_Title_Headline"/>
    <w:basedOn w:val="Normal"/>
    <w:rsid w:val="002D3631"/>
    <w:pPr>
      <w:spacing w:line="360" w:lineRule="exact"/>
    </w:pPr>
    <w:rPr>
      <w:rFonts w:ascii="Arial Black" w:hAnsi="Arial Black" w:cs="Arial"/>
      <w:caps/>
      <w:color w:val="F0AB00"/>
      <w:sz w:val="32"/>
      <w:szCs w:val="32"/>
    </w:rPr>
  </w:style>
  <w:style w:type="paragraph" w:customStyle="1" w:styleId="07Introduction">
    <w:name w:val="07_Introduction"/>
    <w:basedOn w:val="Normal"/>
    <w:rsid w:val="00B20435"/>
    <w:pPr>
      <w:spacing w:line="300" w:lineRule="exact"/>
    </w:pPr>
    <w:rPr>
      <w:rFonts w:ascii="Arial" w:hAnsi="Arial"/>
      <w:color w:val="666666"/>
      <w:szCs w:val="20"/>
      <w:lang w:eastAsia="en-US"/>
    </w:rPr>
  </w:style>
  <w:style w:type="paragraph" w:customStyle="1" w:styleId="01TitleSubheadline">
    <w:name w:val="01_Title_Subheadline"/>
    <w:basedOn w:val="Normal"/>
    <w:rsid w:val="00FA6361"/>
    <w:pPr>
      <w:spacing w:line="360" w:lineRule="exact"/>
    </w:pPr>
    <w:rPr>
      <w:rFonts w:ascii="Arial (W1)" w:hAnsi="Arial (W1)" w:cs="Arial"/>
      <w:caps/>
      <w:color w:val="FFFFFF"/>
      <w:sz w:val="30"/>
    </w:rPr>
  </w:style>
  <w:style w:type="paragraph" w:styleId="Header">
    <w:name w:val="header"/>
    <w:basedOn w:val="Normal"/>
    <w:rsid w:val="004B0FBC"/>
    <w:pPr>
      <w:tabs>
        <w:tab w:val="center" w:pos="4536"/>
        <w:tab w:val="right" w:pos="9072"/>
      </w:tabs>
    </w:pPr>
  </w:style>
  <w:style w:type="paragraph" w:styleId="Footer">
    <w:name w:val="footer"/>
    <w:aliases w:val="f,Footer1,ft"/>
    <w:basedOn w:val="Normal"/>
    <w:link w:val="FooterChar"/>
    <w:uiPriority w:val="99"/>
    <w:rsid w:val="004B0FBC"/>
    <w:pPr>
      <w:tabs>
        <w:tab w:val="center" w:pos="4536"/>
        <w:tab w:val="right" w:pos="9072"/>
      </w:tabs>
    </w:pPr>
    <w:rPr>
      <w:rFonts w:cs="Mangal"/>
      <w:lang w:val="de-DE" w:bidi="hi-IN"/>
    </w:rPr>
  </w:style>
  <w:style w:type="paragraph" w:customStyle="1" w:styleId="12TableIntroduction">
    <w:name w:val="12_Table_Introduction"/>
    <w:basedOn w:val="09TableContent1"/>
    <w:rsid w:val="00FB154C"/>
    <w:rPr>
      <w:b/>
      <w:color w:val="666666"/>
      <w:szCs w:val="20"/>
    </w:rPr>
  </w:style>
  <w:style w:type="paragraph" w:customStyle="1" w:styleId="14TableText">
    <w:name w:val="14_Table_Text"/>
    <w:basedOn w:val="12TableIntroduction"/>
    <w:rsid w:val="00D17E8E"/>
    <w:pPr>
      <w:tabs>
        <w:tab w:val="left" w:pos="363"/>
      </w:tabs>
    </w:pPr>
    <w:rPr>
      <w:b w:val="0"/>
      <w:color w:val="auto"/>
    </w:rPr>
  </w:style>
  <w:style w:type="paragraph" w:customStyle="1" w:styleId="05BodyCopy">
    <w:name w:val="05_Body_Copy"/>
    <w:basedOn w:val="Normal"/>
    <w:rsid w:val="00D04CA8"/>
    <w:pPr>
      <w:spacing w:line="260" w:lineRule="exact"/>
    </w:pPr>
    <w:rPr>
      <w:rFonts w:ascii="Arial" w:hAnsi="Arial"/>
      <w:sz w:val="20"/>
      <w:szCs w:val="20"/>
      <w:lang w:eastAsia="en-US"/>
    </w:rPr>
  </w:style>
  <w:style w:type="paragraph" w:customStyle="1" w:styleId="02Headline">
    <w:name w:val="02_Headline"/>
    <w:basedOn w:val="Normal"/>
    <w:rsid w:val="002D3631"/>
    <w:rPr>
      <w:rFonts w:ascii="Arial Black" w:hAnsi="Arial Black" w:cs="Arial"/>
      <w:color w:val="F0AB00"/>
      <w:sz w:val="32"/>
      <w:szCs w:val="32"/>
    </w:rPr>
  </w:style>
  <w:style w:type="paragraph" w:customStyle="1" w:styleId="03BodycopySubhead">
    <w:name w:val="03_Body_copy_Subhead"/>
    <w:basedOn w:val="Normal"/>
    <w:rsid w:val="004B1E58"/>
    <w:pPr>
      <w:spacing w:before="260" w:line="260" w:lineRule="exact"/>
    </w:pPr>
    <w:rPr>
      <w:rFonts w:ascii="Arial" w:hAnsi="Arial"/>
      <w:b/>
      <w:bCs/>
      <w:color w:val="44697D"/>
      <w:sz w:val="20"/>
      <w:szCs w:val="20"/>
    </w:rPr>
  </w:style>
  <w:style w:type="paragraph" w:customStyle="1" w:styleId="06BodyCopyBullet7p">
    <w:name w:val="06_Body_Copy_Bullet_7p"/>
    <w:link w:val="06BodyCopyBullet7pZchnZchn"/>
    <w:rsid w:val="007217C1"/>
    <w:pPr>
      <w:numPr>
        <w:numId w:val="2"/>
      </w:numPr>
      <w:spacing w:line="260" w:lineRule="exact"/>
    </w:pPr>
    <w:rPr>
      <w:rFonts w:ascii="Arial" w:hAnsi="Arial"/>
      <w:szCs w:val="22"/>
      <w:lang w:val="en-GB" w:eastAsia="en-US"/>
    </w:rPr>
  </w:style>
  <w:style w:type="character" w:customStyle="1" w:styleId="06BodyCopyBullet7pZchnZchn">
    <w:name w:val="06_Body_Copy_Bullet_7p Zchn Zchn"/>
    <w:link w:val="06BodyCopyBullet7p"/>
    <w:rsid w:val="007217C1"/>
    <w:rPr>
      <w:rFonts w:ascii="Arial" w:hAnsi="Arial"/>
      <w:szCs w:val="22"/>
      <w:lang w:val="en-GB" w:eastAsia="en-US" w:bidi="ar-SA"/>
    </w:rPr>
  </w:style>
  <w:style w:type="paragraph" w:customStyle="1" w:styleId="04BodycopySubhead">
    <w:name w:val="04_Body_copy_Subhead"/>
    <w:basedOn w:val="Normal"/>
    <w:rsid w:val="001C016F"/>
    <w:pPr>
      <w:spacing w:line="260" w:lineRule="atLeast"/>
    </w:pPr>
    <w:rPr>
      <w:rFonts w:ascii="Arial" w:hAnsi="Arial"/>
      <w:color w:val="44697D"/>
      <w:sz w:val="20"/>
      <w:szCs w:val="20"/>
      <w:lang w:eastAsia="en-US"/>
    </w:rPr>
  </w:style>
  <w:style w:type="paragraph" w:customStyle="1" w:styleId="13TableTextMedium">
    <w:name w:val="13_Table_Text_Medium"/>
    <w:basedOn w:val="Normal"/>
    <w:link w:val="13TableTextMediumZchnZchn"/>
    <w:rsid w:val="00FF3026"/>
    <w:pPr>
      <w:tabs>
        <w:tab w:val="left" w:pos="170"/>
      </w:tabs>
      <w:spacing w:line="240" w:lineRule="exact"/>
    </w:pPr>
    <w:rPr>
      <w:rFonts w:ascii="Arial" w:hAnsi="Arial"/>
      <w:b/>
      <w:sz w:val="20"/>
      <w:szCs w:val="22"/>
      <w:lang w:eastAsia="en-US"/>
    </w:rPr>
  </w:style>
  <w:style w:type="paragraph" w:customStyle="1" w:styleId="11TableContentBullet7p">
    <w:name w:val="11_Table_Content_Bullet_7p"/>
    <w:basedOn w:val="06BodyCopyBullet7p"/>
    <w:rsid w:val="001C016F"/>
    <w:pPr>
      <w:spacing w:line="240" w:lineRule="exact"/>
    </w:pPr>
  </w:style>
  <w:style w:type="paragraph" w:customStyle="1" w:styleId="08TableHeading">
    <w:name w:val="08_Table_Heading"/>
    <w:basedOn w:val="Normal"/>
    <w:rsid w:val="00D04CA8"/>
    <w:pPr>
      <w:spacing w:line="390" w:lineRule="exact"/>
    </w:pPr>
    <w:rPr>
      <w:rFonts w:ascii="Arial" w:hAnsi="Arial" w:cs="Arial"/>
      <w:b/>
      <w:iCs/>
      <w:caps/>
      <w:sz w:val="20"/>
      <w:szCs w:val="22"/>
      <w:lang w:eastAsia="en-US"/>
    </w:rPr>
  </w:style>
  <w:style w:type="character" w:customStyle="1" w:styleId="13TableTextMediumZchnZchn">
    <w:name w:val="13_Table_Text_Medium Zchn Zchn"/>
    <w:link w:val="13TableTextMedium"/>
    <w:rsid w:val="00FF3026"/>
    <w:rPr>
      <w:rFonts w:ascii="Arial" w:hAnsi="Arial"/>
      <w:b/>
      <w:szCs w:val="22"/>
      <w:lang w:val="en-GB" w:eastAsia="en-US" w:bidi="ar-SA"/>
    </w:rPr>
  </w:style>
  <w:style w:type="paragraph" w:customStyle="1" w:styleId="10TableContent2">
    <w:name w:val="10_Table_Content_2"/>
    <w:basedOn w:val="05BodyCopy"/>
    <w:rsid w:val="001C016F"/>
    <w:pPr>
      <w:tabs>
        <w:tab w:val="left" w:pos="170"/>
      </w:tabs>
      <w:ind w:left="170"/>
    </w:pPr>
  </w:style>
  <w:style w:type="character" w:customStyle="1" w:styleId="09TableContent1Zchn">
    <w:name w:val="09_Table_Content_1 Zchn"/>
    <w:basedOn w:val="06BodyCopyBullet7pZchnZchn"/>
    <w:link w:val="09TableContent1"/>
    <w:rsid w:val="001C016F"/>
    <w:rPr>
      <w:rFonts w:ascii="Arial" w:hAnsi="Arial"/>
      <w:szCs w:val="22"/>
      <w:lang w:val="en-GB" w:eastAsia="en-US" w:bidi="ar-SA"/>
    </w:rPr>
  </w:style>
  <w:style w:type="paragraph" w:customStyle="1" w:styleId="09TableContent1">
    <w:name w:val="09_Table_Content_1"/>
    <w:basedOn w:val="06BodyCopyBullet7p"/>
    <w:link w:val="09TableContent1Zchn"/>
    <w:rsid w:val="001C016F"/>
    <w:pPr>
      <w:numPr>
        <w:numId w:val="0"/>
      </w:numPr>
    </w:pPr>
  </w:style>
  <w:style w:type="paragraph" w:customStyle="1" w:styleId="02HeadlineNummerierung">
    <w:name w:val="02_Headline_Nummerierung"/>
    <w:basedOn w:val="Normal"/>
    <w:rsid w:val="00A50566"/>
    <w:pPr>
      <w:numPr>
        <w:numId w:val="1"/>
      </w:numPr>
    </w:pPr>
    <w:rPr>
      <w:rFonts w:ascii="Arial Black" w:hAnsi="Arial Black" w:cs="Arial"/>
      <w:color w:val="F0AB00"/>
      <w:sz w:val="32"/>
      <w:szCs w:val="32"/>
    </w:rPr>
  </w:style>
  <w:style w:type="character" w:styleId="PageNumber">
    <w:name w:val="page number"/>
    <w:basedOn w:val="DefaultParagraphFont"/>
    <w:rsid w:val="0006602C"/>
  </w:style>
  <w:style w:type="paragraph" w:customStyle="1" w:styleId="06aBodycopyBullet7p">
    <w:name w:val="06a_Body_copy_Bullet 7p"/>
    <w:rsid w:val="007217C1"/>
    <w:pPr>
      <w:numPr>
        <w:ilvl w:val="1"/>
        <w:numId w:val="2"/>
      </w:numPr>
    </w:pPr>
    <w:rPr>
      <w:rFonts w:ascii="Arial" w:hAnsi="Arial"/>
      <w:szCs w:val="22"/>
      <w:lang w:val="en-GB" w:eastAsia="en-US"/>
    </w:rPr>
  </w:style>
  <w:style w:type="paragraph" w:customStyle="1" w:styleId="10FIGUREHEADING">
    <w:name w:val="10_FIGURE_HEADING"/>
    <w:basedOn w:val="08TableHeading"/>
    <w:next w:val="05BodyCopy"/>
    <w:rsid w:val="008F070F"/>
  </w:style>
  <w:style w:type="character" w:styleId="Hyperlink">
    <w:name w:val="Hyperlink"/>
    <w:uiPriority w:val="99"/>
    <w:rsid w:val="006C01E4"/>
    <w:rPr>
      <w:color w:val="0000FF"/>
      <w:u w:val="single"/>
    </w:rPr>
  </w:style>
  <w:style w:type="paragraph" w:styleId="TOC1">
    <w:name w:val="toc 1"/>
    <w:basedOn w:val="02Headline"/>
    <w:next w:val="Normal"/>
    <w:autoRedefine/>
    <w:uiPriority w:val="39"/>
    <w:qFormat/>
    <w:rsid w:val="006C01E4"/>
    <w:pPr>
      <w:tabs>
        <w:tab w:val="right" w:leader="dot" w:pos="10536"/>
      </w:tabs>
    </w:pPr>
    <w:rPr>
      <w:rFonts w:ascii="Arial" w:hAnsi="Arial"/>
      <w:b/>
      <w:color w:val="auto"/>
      <w:sz w:val="24"/>
    </w:rPr>
  </w:style>
  <w:style w:type="paragraph" w:styleId="TOC2">
    <w:name w:val="toc 2"/>
    <w:basedOn w:val="03BodycopySubhead"/>
    <w:next w:val="Normal"/>
    <w:autoRedefine/>
    <w:uiPriority w:val="39"/>
    <w:qFormat/>
    <w:rsid w:val="006C01E4"/>
    <w:pPr>
      <w:spacing w:before="20" w:line="240" w:lineRule="auto"/>
    </w:pPr>
    <w:rPr>
      <w:b w:val="0"/>
      <w:color w:val="auto"/>
      <w:sz w:val="24"/>
    </w:rPr>
  </w:style>
  <w:style w:type="paragraph" w:styleId="TOC3">
    <w:name w:val="toc 3"/>
    <w:basedOn w:val="04BodycopySubhead"/>
    <w:next w:val="Normal"/>
    <w:autoRedefine/>
    <w:uiPriority w:val="39"/>
    <w:qFormat/>
    <w:rsid w:val="006C01E4"/>
    <w:rPr>
      <w:color w:val="auto"/>
      <w:sz w:val="24"/>
    </w:rPr>
  </w:style>
  <w:style w:type="paragraph" w:customStyle="1" w:styleId="TableText">
    <w:name w:val="Table Text"/>
    <w:basedOn w:val="Normal"/>
    <w:rsid w:val="006C01E4"/>
    <w:pPr>
      <w:spacing w:before="40" w:after="40"/>
    </w:pPr>
    <w:rPr>
      <w:rFonts w:ascii="Arial" w:hAnsi="Arial" w:cs="Arial"/>
      <w:noProof/>
      <w:sz w:val="20"/>
      <w:szCs w:val="20"/>
      <w:lang w:val="en-US" w:eastAsia="en-US"/>
    </w:rPr>
  </w:style>
  <w:style w:type="paragraph" w:customStyle="1" w:styleId="TableHeading1">
    <w:name w:val="Table Heading 1"/>
    <w:basedOn w:val="Footer"/>
    <w:rsid w:val="006C01E4"/>
    <w:pPr>
      <w:tabs>
        <w:tab w:val="clear" w:pos="4536"/>
        <w:tab w:val="clear" w:pos="9072"/>
      </w:tabs>
      <w:spacing w:before="120" w:after="120"/>
      <w:jc w:val="center"/>
    </w:pPr>
    <w:rPr>
      <w:rFonts w:ascii="Arial" w:hAnsi="Arial"/>
      <w:b/>
      <w:bCs/>
      <w:smallCaps/>
      <w:lang w:val="en-US" w:eastAsia="en-US"/>
    </w:rPr>
  </w:style>
  <w:style w:type="paragraph" w:customStyle="1" w:styleId="TableHeading2">
    <w:name w:val="Table Heading 2"/>
    <w:basedOn w:val="Normal"/>
    <w:rsid w:val="006C01E4"/>
    <w:pPr>
      <w:keepNext/>
      <w:spacing w:before="120" w:after="40"/>
    </w:pPr>
    <w:rPr>
      <w:rFonts w:ascii="Arial" w:hAnsi="Arial"/>
      <w:b/>
      <w:sz w:val="16"/>
      <w:szCs w:val="20"/>
      <w:lang w:val="en-US" w:eastAsia="en-US"/>
    </w:rPr>
  </w:style>
  <w:style w:type="character" w:customStyle="1" w:styleId="Heading1Char">
    <w:name w:val="Heading 1 Char"/>
    <w:aliases w:val="SQS_Heading1 Char"/>
    <w:link w:val="Heading1"/>
    <w:rsid w:val="00C60F0C"/>
    <w:rPr>
      <w:rFonts w:ascii="SAP-SANS2002-ExtBolCon" w:hAnsi="SAP-SANS2002-ExtBolCon" w:cs="Arial"/>
      <w:bCs/>
      <w:caps/>
      <w:color w:val="F0AB00"/>
      <w:kern w:val="32"/>
      <w:sz w:val="36"/>
      <w:szCs w:val="32"/>
      <w:lang w:eastAsia="de-DE"/>
    </w:rPr>
  </w:style>
  <w:style w:type="character" w:customStyle="1" w:styleId="Heading2Char">
    <w:name w:val="Heading 2 Char"/>
    <w:aliases w:val="SQS_Heading 2 Char,h2 Char,H2 Char,A Char,Header 2 Char,l2 Char,Level 2 Head Char,heading 2 Char,título 2 Char,kop 14/b Char,Head2A Char,Heading 2 Number Char,Heading 2a Char,PARA2 Char,T2 Char,PARA21 Char,PARA22 Char,PARA23 Char,T21 Char"/>
    <w:link w:val="Heading2"/>
    <w:rsid w:val="00C60F0C"/>
    <w:rPr>
      <w:rFonts w:ascii="SAP-SANS2002-Light" w:hAnsi="SAP-SANS2002-Light" w:cs="Arial"/>
      <w:bCs/>
      <w:iCs/>
      <w:color w:val="000000"/>
      <w:sz w:val="30"/>
      <w:szCs w:val="28"/>
      <w:lang w:eastAsia="de-DE"/>
    </w:rPr>
  </w:style>
  <w:style w:type="character" w:customStyle="1" w:styleId="Heading3Char">
    <w:name w:val="Heading 3 Char"/>
    <w:aliases w:val="SQS_Heading3 Char"/>
    <w:link w:val="Heading3"/>
    <w:rsid w:val="00C60F0C"/>
    <w:rPr>
      <w:rFonts w:ascii="Arial" w:hAnsi="Arial" w:cs="Arial"/>
      <w:b/>
      <w:bCs/>
      <w:color w:val="44697D"/>
      <w:sz w:val="22"/>
      <w:szCs w:val="26"/>
      <w:lang w:eastAsia="de-DE"/>
    </w:rPr>
  </w:style>
  <w:style w:type="paragraph" w:customStyle="1" w:styleId="ABLOCKPARA">
    <w:name w:val="A BLOCK PARA"/>
    <w:basedOn w:val="Normal"/>
    <w:rsid w:val="00C60F0C"/>
    <w:rPr>
      <w:rFonts w:ascii="Arial" w:hAnsi="Arial" w:cs="Arial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F7D"/>
    <w:pPr>
      <w:numPr>
        <w:numId w:val="0"/>
      </w:numPr>
      <w:tabs>
        <w:tab w:val="clear" w:pos="576"/>
      </w:tabs>
      <w:spacing w:before="480" w:after="0" w:line="276" w:lineRule="auto"/>
      <w:outlineLvl w:val="9"/>
    </w:pPr>
    <w:rPr>
      <w:rFonts w:ascii="Cambria" w:hAnsi="Cambria" w:cs="Times New Roman"/>
      <w:b/>
      <w:caps w:val="0"/>
      <w:color w:val="365F91"/>
      <w:kern w:val="0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rsid w:val="00D71F7D"/>
    <w:rPr>
      <w:rFonts w:ascii="Tahoma" w:hAnsi="Tahoma" w:cs="Mangal"/>
      <w:sz w:val="16"/>
      <w:szCs w:val="16"/>
      <w:lang w:val="de-DE" w:bidi="hi-IN"/>
    </w:rPr>
  </w:style>
  <w:style w:type="character" w:customStyle="1" w:styleId="BalloonTextChar">
    <w:name w:val="Balloon Text Char"/>
    <w:link w:val="BalloonText"/>
    <w:rsid w:val="00D71F7D"/>
    <w:rPr>
      <w:rFonts w:ascii="Tahoma" w:hAnsi="Tahoma" w:cs="Tahoma"/>
      <w:sz w:val="16"/>
      <w:szCs w:val="16"/>
      <w:lang w:val="de-DE" w:eastAsia="de-DE"/>
    </w:rPr>
  </w:style>
  <w:style w:type="numbering" w:customStyle="1" w:styleId="Style1">
    <w:name w:val="Style1"/>
    <w:rsid w:val="009079DC"/>
    <w:pPr>
      <w:numPr>
        <w:numId w:val="5"/>
      </w:numPr>
    </w:pPr>
  </w:style>
  <w:style w:type="paragraph" w:customStyle="1" w:styleId="TableHeading">
    <w:name w:val="Table Heading"/>
    <w:basedOn w:val="Normal"/>
    <w:rsid w:val="001A06FD"/>
    <w:pPr>
      <w:keepLines/>
      <w:spacing w:before="60" w:after="60"/>
    </w:pPr>
    <w:rPr>
      <w:rFonts w:ascii="Arial Black" w:hAnsi="Arial Black"/>
      <w:caps/>
      <w:color w:val="44697D"/>
      <w:sz w:val="18"/>
      <w:lang w:val="en-US"/>
    </w:rPr>
  </w:style>
  <w:style w:type="paragraph" w:styleId="ListParagraph">
    <w:name w:val="List Paragraph"/>
    <w:basedOn w:val="Normal"/>
    <w:uiPriority w:val="34"/>
    <w:qFormat/>
    <w:rsid w:val="004B1E58"/>
    <w:pPr>
      <w:ind w:left="720"/>
    </w:pPr>
  </w:style>
  <w:style w:type="numbering" w:customStyle="1" w:styleId="Style2">
    <w:name w:val="Style2"/>
    <w:rsid w:val="001B21EE"/>
    <w:pPr>
      <w:numPr>
        <w:numId w:val="8"/>
      </w:numPr>
    </w:pPr>
  </w:style>
  <w:style w:type="numbering" w:customStyle="1" w:styleId="Style3">
    <w:name w:val="Style3"/>
    <w:rsid w:val="001B21EE"/>
    <w:pPr>
      <w:numPr>
        <w:numId w:val="9"/>
      </w:numPr>
    </w:pPr>
  </w:style>
  <w:style w:type="paragraph" w:customStyle="1" w:styleId="BulletText">
    <w:name w:val="Bullet Text"/>
    <w:basedOn w:val="Normal"/>
    <w:rsid w:val="00EC1C33"/>
    <w:pPr>
      <w:keepLines/>
      <w:numPr>
        <w:numId w:val="13"/>
      </w:numPr>
      <w:spacing w:before="120" w:after="120" w:line="288" w:lineRule="auto"/>
    </w:pPr>
    <w:rPr>
      <w:rFonts w:ascii="Arial" w:hAnsi="Arial"/>
      <w:sz w:val="20"/>
      <w:lang w:val="en-US"/>
    </w:rPr>
  </w:style>
  <w:style w:type="paragraph" w:styleId="BodyText">
    <w:name w:val="Body Text"/>
    <w:basedOn w:val="Normal"/>
    <w:link w:val="BodyTextChar"/>
    <w:rsid w:val="00EC1C33"/>
    <w:pPr>
      <w:spacing w:before="120" w:after="120"/>
      <w:ind w:left="720"/>
      <w:jc w:val="both"/>
    </w:pPr>
    <w:rPr>
      <w:rFonts w:cs="Mangal"/>
      <w:lang w:val="x-none" w:eastAsia="x-none" w:bidi="hi-IN"/>
    </w:rPr>
  </w:style>
  <w:style w:type="character" w:customStyle="1" w:styleId="BodyTextChar">
    <w:name w:val="Body Text Char"/>
    <w:link w:val="BodyText"/>
    <w:rsid w:val="00EC1C33"/>
    <w:rPr>
      <w:sz w:val="24"/>
      <w:szCs w:val="24"/>
    </w:rPr>
  </w:style>
  <w:style w:type="paragraph" w:customStyle="1" w:styleId="TableText-Bullet">
    <w:name w:val="Table Text - Bullet"/>
    <w:basedOn w:val="Normal"/>
    <w:rsid w:val="00EC1C33"/>
    <w:pPr>
      <w:keepNext/>
      <w:numPr>
        <w:numId w:val="14"/>
      </w:numPr>
      <w:spacing w:before="20" w:after="20"/>
    </w:pPr>
    <w:rPr>
      <w:rFonts w:ascii="Arial" w:hAnsi="Arial" w:cs="Arial"/>
      <w:sz w:val="20"/>
      <w:szCs w:val="20"/>
      <w:lang w:val="en-US" w:eastAsia="en-US"/>
    </w:rPr>
  </w:style>
  <w:style w:type="paragraph" w:customStyle="1" w:styleId="DelBullets">
    <w:name w:val="Del Bullets"/>
    <w:basedOn w:val="Normal"/>
    <w:rsid w:val="00C61E60"/>
    <w:pPr>
      <w:numPr>
        <w:numId w:val="15"/>
      </w:numPr>
      <w:spacing w:before="120" w:after="1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C148BF"/>
    <w:pPr>
      <w:keepLines/>
      <w:spacing w:before="240" w:after="120" w:line="480" w:lineRule="auto"/>
    </w:pPr>
    <w:rPr>
      <w:rFonts w:ascii="Arial" w:hAnsi="Arial" w:cs="Mangal"/>
      <w:sz w:val="20"/>
      <w:lang w:val="x-none" w:bidi="hi-IN"/>
    </w:rPr>
  </w:style>
  <w:style w:type="character" w:customStyle="1" w:styleId="BodyText2Char">
    <w:name w:val="Body Text 2 Char"/>
    <w:link w:val="BodyText2"/>
    <w:rsid w:val="00C148BF"/>
    <w:rPr>
      <w:rFonts w:ascii="Arial" w:hAnsi="Arial"/>
      <w:szCs w:val="24"/>
      <w:lang w:eastAsia="de-DE"/>
    </w:rPr>
  </w:style>
  <w:style w:type="character" w:customStyle="1" w:styleId="FooterChar">
    <w:name w:val="Footer Char"/>
    <w:aliases w:val="f Char,Footer1 Char,ft Char"/>
    <w:link w:val="Footer"/>
    <w:uiPriority w:val="99"/>
    <w:rsid w:val="00914C70"/>
    <w:rPr>
      <w:sz w:val="24"/>
      <w:szCs w:val="24"/>
      <w:lang w:val="de-DE" w:eastAsia="de-DE"/>
    </w:rPr>
  </w:style>
  <w:style w:type="paragraph" w:customStyle="1" w:styleId="GeneralHeading">
    <w:name w:val="General Heading"/>
    <w:basedOn w:val="Normal"/>
    <w:rsid w:val="00914C70"/>
    <w:pPr>
      <w:keepLines/>
      <w:spacing w:before="360" w:after="120"/>
    </w:pPr>
    <w:rPr>
      <w:rFonts w:ascii="SAP-SANS2002-ExtraBold" w:hAnsi="SAP-SANS2002-ExtraBold"/>
      <w:caps/>
      <w:color w:val="F0AB00"/>
      <w:sz w:val="36"/>
      <w:lang w:val="en-US"/>
    </w:rPr>
  </w:style>
  <w:style w:type="table" w:styleId="TableGrid">
    <w:name w:val="Table Grid"/>
    <w:basedOn w:val="TableNormal"/>
    <w:rsid w:val="004F7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rsid w:val="009752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rsid w:val="009752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rsid w:val="009752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rsid w:val="009752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rsid w:val="009752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rsid w:val="009752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numbering" w:styleId="111111">
    <w:name w:val="Outline List 2"/>
    <w:basedOn w:val="NoList"/>
    <w:rsid w:val="00E16FF9"/>
    <w:pPr>
      <w:numPr>
        <w:numId w:val="31"/>
      </w:numPr>
    </w:pPr>
  </w:style>
  <w:style w:type="table" w:customStyle="1" w:styleId="TableGrid0">
    <w:name w:val="TableGrid"/>
    <w:rsid w:val="001A59C2"/>
    <w:rPr>
      <w:rFonts w:ascii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D2655"/>
    <w:pPr>
      <w:spacing w:before="100" w:beforeAutospacing="1" w:after="100" w:afterAutospacing="1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573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5234\Local%20Settings\Temporary%20Internet%20Files\Content.IE5\KNX65OGC\Word_Template_Dov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e40374fb-a6cc-4854-989f-c1d94a7967ee" ContentTypeId="0x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D8DE4DE383F4393D4335B3488DC2E" ma:contentTypeVersion="8" ma:contentTypeDescription="Create a new document." ma:contentTypeScope="" ma:versionID="a6dc2537bdca65acde8c891d4a9aa807">
  <xsd:schema xmlns:xsd="http://www.w3.org/2001/XMLSchema" xmlns:xs="http://www.w3.org/2001/XMLSchema" xmlns:p="http://schemas.microsoft.com/office/2006/metadata/properties" xmlns:ns3="c01e784c-65b0-49eb-b86d-32106f759228" targetNamespace="http://schemas.microsoft.com/office/2006/metadata/properties" ma:root="true" ma:fieldsID="747eccb863236369ec0db438e0efaec1" ns3:_="">
    <xsd:import namespace="c01e784c-65b0-49eb-b86d-32106f7592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e784c-65b0-49eb-b86d-32106f759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EB856F-D0E3-4975-B4BA-111BF038B0AD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84D3FDC9-27AB-4A59-B4BE-EA4C714202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E65180-ACA4-4CDD-897A-86790D5F75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F73B5F-2395-403C-AB79-3F74A293685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4392E06-38EF-4912-B2C9-53A8FBBAD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e784c-65b0-49eb-b86d-32106f759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Word_Template_Dove[1].dot</Template>
  <TotalTime>123</TotalTime>
  <Pages>7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07_Introduction / Lorem ipsum dolor sit amet, consectetaur adipisicing elit, sed doeiusmod tempor incididunt ut labore et dolore magna aliqua</vt:lpstr>
    </vt:vector>
  </TitlesOfParts>
  <Company/>
  <LinksUpToDate>false</LinksUpToDate>
  <CharactersWithSpaces>4812</CharactersWithSpaces>
  <SharedDoc>false</SharedDoc>
  <HLinks>
    <vt:vector size="60" baseType="variant"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_Toc524448035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_Toc524448034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_Toc524448033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_Toc524448032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_Toc524448025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_Toc524448024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_Toc524448023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_Toc524448022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_Toc524448021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_Toc524448020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07_Introduction / Lorem ipsum dolor sit amet, consectetaur adipisicing elit, sed doeiusmod tempor incididunt ut labore et dolore magna aliqua</dc:title>
  <dc:subject/>
  <dc:creator>I025234</dc:creator>
  <cp:keywords/>
  <cp:lastModifiedBy>Divyanshu Chouhan</cp:lastModifiedBy>
  <cp:revision>67</cp:revision>
  <cp:lastPrinted>2007-09-28T05:29:00Z</cp:lastPrinted>
  <dcterms:created xsi:type="dcterms:W3CDTF">2025-09-23T08:57:00Z</dcterms:created>
  <dcterms:modified xsi:type="dcterms:W3CDTF">2025-09-29T06:39:00Z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0x010100D02D8DE4DE383F4393D4335B3488DC2E</vt:lpwstr>
  </property>
</Properties>
</file>